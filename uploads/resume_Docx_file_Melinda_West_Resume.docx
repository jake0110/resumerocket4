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06" w:type="dxa"/>
        <w:jc w:val="center"/>
        <w:tblLook w:val="04A0" w:firstRow="1" w:lastRow="0" w:firstColumn="1" w:lastColumn="0" w:noHBand="0" w:noVBand="1"/>
      </w:tblPr>
      <w:tblGrid>
        <w:gridCol w:w="10406"/>
      </w:tblGrid>
      <w:tr w:rsidR="000C578F" w14:paraId="73C4042B" w14:textId="77777777" w:rsidTr="00C515BA">
        <w:trPr>
          <w:jc w:val="center"/>
        </w:trPr>
        <w:tc>
          <w:tcPr>
            <w:tcW w:w="10406" w:type="dxa"/>
            <w:tcBorders>
              <w:top w:val="nil"/>
              <w:left w:val="nil"/>
              <w:bottom w:val="single" w:sz="4" w:space="0" w:color="auto"/>
              <w:right w:val="nil"/>
            </w:tcBorders>
            <w:vAlign w:val="center"/>
          </w:tcPr>
          <w:p w14:paraId="0F659A6F" w14:textId="77777777" w:rsidR="000C578F" w:rsidRDefault="000C578F" w:rsidP="004417D2">
            <w:pPr>
              <w:pStyle w:val="ABBResumeName"/>
            </w:pPr>
            <w:r>
              <w:t>MELINDA K. WEST</w:t>
            </w:r>
          </w:p>
          <w:p w14:paraId="47E25729" w14:textId="15438483" w:rsidR="000C578F" w:rsidRDefault="00616494" w:rsidP="004417D2">
            <w:pPr>
              <w:pStyle w:val="ABBResumeTitle2"/>
            </w:pPr>
            <w:r>
              <w:t xml:space="preserve">Enterprise </w:t>
            </w:r>
            <w:r w:rsidR="000C578F">
              <w:t xml:space="preserve">Architect | </w:t>
            </w:r>
            <w:r w:rsidR="00766B68">
              <w:t>Digital</w:t>
            </w:r>
            <w:r w:rsidR="000C578F">
              <w:t xml:space="preserve"> </w:t>
            </w:r>
            <w:r w:rsidR="00686BEC">
              <w:t xml:space="preserve">Transformation </w:t>
            </w:r>
            <w:r w:rsidR="000C578F">
              <w:t>Strategist</w:t>
            </w:r>
          </w:p>
          <w:p w14:paraId="51369AA2" w14:textId="7637A90F" w:rsidR="000C578F" w:rsidRDefault="000C578F" w:rsidP="004417D2">
            <w:pPr>
              <w:pStyle w:val="ABBResumeTitle2"/>
            </w:pPr>
            <w:r>
              <w:t>Expertise in Healthcare</w:t>
            </w:r>
            <w:r w:rsidR="000F1FC0">
              <w:t xml:space="preserve">, </w:t>
            </w:r>
            <w:r w:rsidR="006C5526">
              <w:t>Government</w:t>
            </w:r>
            <w:r w:rsidR="00841A0A">
              <w:t>, Financial</w:t>
            </w:r>
            <w:r w:rsidR="006C5526">
              <w:t xml:space="preserve"> &amp; </w:t>
            </w:r>
            <w:r>
              <w:t xml:space="preserve">Consulting </w:t>
            </w:r>
          </w:p>
          <w:p w14:paraId="36D7116B" w14:textId="3CF5376E" w:rsidR="000C578F" w:rsidRPr="00520669" w:rsidRDefault="00D44D9F">
            <w:pPr>
              <w:pStyle w:val="ABBResumeBrandingBlurb3B"/>
              <w:spacing w:before="120"/>
            </w:pPr>
            <w:r>
              <w:t>IT &amp; Business Leadership</w:t>
            </w:r>
            <w:r w:rsidR="00850FDD" w:rsidRPr="006C6677">
              <w:t xml:space="preserve"> </w:t>
            </w:r>
            <w:r w:rsidR="00850FDD" w:rsidRPr="0094049C">
              <w:t xml:space="preserve">| </w:t>
            </w:r>
            <w:r w:rsidR="000B3DC3">
              <w:t xml:space="preserve">Cloud </w:t>
            </w:r>
            <w:r w:rsidR="00841A0A" w:rsidRPr="0094049C">
              <w:t xml:space="preserve">| </w:t>
            </w:r>
            <w:r w:rsidR="000B3DC3">
              <w:t xml:space="preserve">Cognitive </w:t>
            </w:r>
            <w:r w:rsidR="003713C3" w:rsidRPr="0094049C">
              <w:t xml:space="preserve">| </w:t>
            </w:r>
            <w:r w:rsidR="00072EB0" w:rsidRPr="006C6677">
              <w:rPr>
                <w:lang w:val="en-US"/>
              </w:rPr>
              <w:t>Transformation</w:t>
            </w:r>
            <w:r w:rsidR="00072EB0" w:rsidRPr="006C6677">
              <w:t xml:space="preserve"> </w:t>
            </w:r>
            <w:r w:rsidR="000C578F">
              <w:t xml:space="preserve">| </w:t>
            </w:r>
            <w:r w:rsidR="00841A0A">
              <w:t>Blockchain</w:t>
            </w:r>
            <w:r w:rsidR="00616CB3">
              <w:t>| Sales</w:t>
            </w:r>
          </w:p>
        </w:tc>
      </w:tr>
      <w:tr w:rsidR="000C578F" w:rsidRPr="00D8363E" w14:paraId="6ACC8D9C" w14:textId="77777777" w:rsidTr="00C515BA">
        <w:trPr>
          <w:jc w:val="center"/>
        </w:trPr>
        <w:tc>
          <w:tcPr>
            <w:tcW w:w="10406" w:type="dxa"/>
            <w:tcBorders>
              <w:left w:val="nil"/>
              <w:bottom w:val="thinThickSmallGap" w:sz="24" w:space="0" w:color="auto"/>
              <w:right w:val="nil"/>
            </w:tcBorders>
            <w:vAlign w:val="center"/>
          </w:tcPr>
          <w:p w14:paraId="41E0DEB5" w14:textId="77777777" w:rsidR="000C578F" w:rsidRPr="00D8363E" w:rsidRDefault="000C578F" w:rsidP="004417D2">
            <w:pPr>
              <w:rPr>
                <w:rFonts w:asciiTheme="minorHAnsi" w:hAnsiTheme="minorHAnsi"/>
                <w:sz w:val="2"/>
                <w:szCs w:val="2"/>
              </w:rPr>
            </w:pPr>
            <w:r>
              <w:rPr>
                <w:rFonts w:asciiTheme="minorHAnsi" w:hAnsiTheme="minorHAnsi"/>
                <w:sz w:val="2"/>
                <w:szCs w:val="2"/>
              </w:rPr>
              <w:t>COO</w:t>
            </w:r>
          </w:p>
        </w:tc>
      </w:tr>
      <w:tr w:rsidR="000C578F" w14:paraId="6AB5CD75" w14:textId="77777777" w:rsidTr="00766B68">
        <w:trPr>
          <w:trHeight w:val="324"/>
          <w:jc w:val="center"/>
        </w:trPr>
        <w:tc>
          <w:tcPr>
            <w:tcW w:w="10406" w:type="dxa"/>
            <w:tcBorders>
              <w:top w:val="thinThickSmallGap" w:sz="24" w:space="0" w:color="auto"/>
              <w:left w:val="nil"/>
              <w:bottom w:val="thickThinSmallGap" w:sz="24" w:space="0" w:color="auto"/>
              <w:right w:val="nil"/>
            </w:tcBorders>
            <w:vAlign w:val="center"/>
          </w:tcPr>
          <w:p w14:paraId="44617AEE" w14:textId="100A355F" w:rsidR="000C578F" w:rsidRDefault="00E477B1" w:rsidP="004B7EB4">
            <w:pPr>
              <w:pStyle w:val="ABBResumeAddress3"/>
              <w:pBdr>
                <w:top w:val="none" w:sz="0" w:space="0" w:color="auto"/>
                <w:bottom w:val="none" w:sz="0" w:space="0" w:color="auto"/>
              </w:pBdr>
            </w:pPr>
            <w:r>
              <w:t xml:space="preserve">West </w:t>
            </w:r>
            <w:r w:rsidR="000C578F">
              <w:t>Des Moines, I</w:t>
            </w:r>
            <w:r w:rsidR="000C578F" w:rsidRPr="000E1902">
              <w:t xml:space="preserve">A </w:t>
            </w:r>
            <w:r w:rsidR="00616494">
              <w:t>50265</w:t>
            </w:r>
            <w:r w:rsidR="00616494" w:rsidRPr="000E1902">
              <w:t xml:space="preserve"> </w:t>
            </w:r>
            <w:r w:rsidR="000C578F" w:rsidRPr="000E1902">
              <w:t xml:space="preserve">| Mobile: </w:t>
            </w:r>
            <w:r w:rsidR="000C578F" w:rsidRPr="00E152F8">
              <w:t xml:space="preserve">402.301.8077 </w:t>
            </w:r>
            <w:r w:rsidR="000C578F" w:rsidRPr="000E1902">
              <w:t>| E-mail</w:t>
            </w:r>
            <w:r w:rsidR="000C578F">
              <w:t xml:space="preserve">: </w:t>
            </w:r>
            <w:r w:rsidR="000C578F" w:rsidRPr="00E152F8">
              <w:t>ven</w:t>
            </w:r>
            <w:r w:rsidR="004B7EB4">
              <w:t>ture</w:t>
            </w:r>
            <w:r w:rsidR="000C578F" w:rsidRPr="00E152F8">
              <w:t>think@yahoo.com</w:t>
            </w:r>
            <w:r w:rsidR="000C578F">
              <w:t xml:space="preserve"> | LinkedIn Profile:  </w:t>
            </w:r>
            <w:hyperlink r:id="rId8" w:history="1">
              <w:r w:rsidR="000C578F" w:rsidRPr="0068610E">
                <w:rPr>
                  <w:rStyle w:val="Hyperlink"/>
                </w:rPr>
                <w:t>www.linkedin.com/in/MelindaKWest</w:t>
              </w:r>
            </w:hyperlink>
            <w:r w:rsidR="000C578F">
              <w:t xml:space="preserve"> </w:t>
            </w:r>
          </w:p>
        </w:tc>
      </w:tr>
      <w:tr w:rsidR="000C578F" w:rsidRPr="0028220F" w14:paraId="33709B2E" w14:textId="77777777" w:rsidTr="00C515BA">
        <w:trPr>
          <w:trHeight w:val="387"/>
          <w:jc w:val="center"/>
        </w:trPr>
        <w:tc>
          <w:tcPr>
            <w:tcW w:w="10406" w:type="dxa"/>
            <w:tcBorders>
              <w:top w:val="thickThinSmallGap" w:sz="24" w:space="0" w:color="auto"/>
              <w:left w:val="nil"/>
              <w:bottom w:val="single" w:sz="4" w:space="0" w:color="auto"/>
              <w:right w:val="nil"/>
            </w:tcBorders>
            <w:vAlign w:val="center"/>
          </w:tcPr>
          <w:p w14:paraId="5B97E8E7" w14:textId="77777777" w:rsidR="000C578F" w:rsidRDefault="000C578F" w:rsidP="004417D2">
            <w:pPr>
              <w:rPr>
                <w:rFonts w:asciiTheme="minorHAnsi" w:hAnsiTheme="minorHAnsi"/>
                <w:sz w:val="4"/>
                <w:szCs w:val="4"/>
              </w:rPr>
            </w:pPr>
          </w:p>
          <w:p w14:paraId="358A5343" w14:textId="77777777" w:rsidR="00E068D9" w:rsidRPr="00E068D9" w:rsidRDefault="00E068D9" w:rsidP="00E068D9">
            <w:pPr>
              <w:pStyle w:val="Default"/>
              <w:rPr>
                <w:rFonts w:ascii="Verdana" w:hAnsi="Verdana" w:cs="Times New Roman"/>
                <w:b/>
                <w:bCs/>
                <w:color w:val="000000" w:themeColor="text1"/>
                <w:sz w:val="16"/>
                <w:szCs w:val="16"/>
                <w:lang w:eastAsia="x-none"/>
              </w:rPr>
            </w:pPr>
          </w:p>
          <w:p w14:paraId="0E521DA3" w14:textId="2046B2C1" w:rsidR="00E068D9" w:rsidRPr="004169D7" w:rsidRDefault="00E068D9" w:rsidP="00E068D9">
            <w:pPr>
              <w:pStyle w:val="Default"/>
              <w:rPr>
                <w:rFonts w:ascii="Verdana" w:hAnsi="Verdana" w:cs="Times New Roman"/>
                <w:bCs/>
                <w:color w:val="000000" w:themeColor="text1"/>
                <w:sz w:val="18"/>
                <w:szCs w:val="20"/>
                <w:lang w:val="x-none" w:eastAsia="x-none"/>
              </w:rPr>
            </w:pPr>
            <w:r w:rsidRPr="004169D7">
              <w:rPr>
                <w:rFonts w:ascii="Verdana" w:hAnsi="Verdana" w:cs="Times New Roman"/>
                <w:b/>
                <w:bCs/>
                <w:color w:val="000000" w:themeColor="text1"/>
                <w:sz w:val="18"/>
                <w:szCs w:val="20"/>
                <w:lang w:val="x-none" w:eastAsia="x-none"/>
              </w:rPr>
              <w:t>Tenacious</w:t>
            </w:r>
            <w:r w:rsidRPr="004169D7">
              <w:rPr>
                <w:rFonts w:ascii="Verdana" w:hAnsi="Verdana" w:cs="Times New Roman"/>
                <w:bCs/>
                <w:color w:val="000000" w:themeColor="text1"/>
                <w:sz w:val="18"/>
                <w:szCs w:val="20"/>
                <w:lang w:val="x-none" w:eastAsia="x-none"/>
              </w:rPr>
              <w:t xml:space="preserve">, </w:t>
            </w:r>
            <w:r w:rsidRPr="004169D7">
              <w:rPr>
                <w:rFonts w:ascii="Verdana" w:hAnsi="Verdana" w:cs="Times New Roman"/>
                <w:b/>
                <w:bCs/>
                <w:color w:val="000000" w:themeColor="text1"/>
                <w:sz w:val="18"/>
                <w:szCs w:val="20"/>
                <w:lang w:val="x-none" w:eastAsia="x-none"/>
              </w:rPr>
              <w:t>strategic</w:t>
            </w:r>
            <w:r>
              <w:rPr>
                <w:rFonts w:ascii="Verdana" w:hAnsi="Verdana" w:cs="Times New Roman"/>
                <w:bCs/>
                <w:color w:val="000000" w:themeColor="text1"/>
                <w:sz w:val="18"/>
                <w:szCs w:val="20"/>
                <w:lang w:eastAsia="x-none"/>
              </w:rPr>
              <w:t xml:space="preserve"> &amp;</w:t>
            </w:r>
            <w:r w:rsidRPr="004169D7">
              <w:rPr>
                <w:rFonts w:ascii="Verdana" w:hAnsi="Verdana" w:cs="Times New Roman"/>
                <w:bCs/>
                <w:color w:val="000000" w:themeColor="text1"/>
                <w:sz w:val="18"/>
                <w:szCs w:val="20"/>
                <w:lang w:val="x-none" w:eastAsia="x-none"/>
              </w:rPr>
              <w:t xml:space="preserve"> </w:t>
            </w:r>
            <w:r>
              <w:rPr>
                <w:rFonts w:ascii="Verdana" w:hAnsi="Verdana" w:cs="Times New Roman"/>
                <w:b/>
                <w:bCs/>
                <w:color w:val="000000" w:themeColor="text1"/>
                <w:sz w:val="18"/>
                <w:szCs w:val="20"/>
                <w:lang w:eastAsia="x-none"/>
              </w:rPr>
              <w:t>organized</w:t>
            </w:r>
            <w:r>
              <w:rPr>
                <w:rFonts w:ascii="Verdana" w:hAnsi="Verdana" w:cs="Times New Roman"/>
                <w:bCs/>
                <w:color w:val="000000" w:themeColor="text1"/>
                <w:sz w:val="18"/>
                <w:szCs w:val="20"/>
                <w:lang w:eastAsia="x-none"/>
              </w:rPr>
              <w:t>-</w:t>
            </w:r>
            <w:r w:rsidRPr="004169D7">
              <w:rPr>
                <w:rFonts w:ascii="Verdana" w:hAnsi="Verdana" w:cs="Times New Roman"/>
                <w:bCs/>
                <w:color w:val="000000" w:themeColor="text1"/>
                <w:sz w:val="18"/>
                <w:szCs w:val="20"/>
                <w:lang w:val="x-none" w:eastAsia="x-none"/>
              </w:rPr>
              <w:t xml:space="preserve"> Advising companies and solving business challenges since college</w:t>
            </w:r>
            <w:r>
              <w:rPr>
                <w:rFonts w:ascii="Verdana" w:hAnsi="Verdana" w:cs="Times New Roman"/>
                <w:bCs/>
                <w:color w:val="000000" w:themeColor="text1"/>
                <w:sz w:val="18"/>
                <w:szCs w:val="20"/>
                <w:lang w:eastAsia="x-none"/>
              </w:rPr>
              <w:t>,</w:t>
            </w:r>
            <w:r w:rsidRPr="004169D7">
              <w:rPr>
                <w:rFonts w:ascii="Verdana" w:hAnsi="Verdana" w:cs="Times New Roman"/>
                <w:bCs/>
                <w:color w:val="000000" w:themeColor="text1"/>
                <w:sz w:val="18"/>
                <w:szCs w:val="20"/>
                <w:lang w:val="x-none" w:eastAsia="x-none"/>
              </w:rPr>
              <w:t xml:space="preserve"> I offer a balanced and diversified fusion of business and technology acumen. </w:t>
            </w:r>
            <w:r>
              <w:rPr>
                <w:rFonts w:ascii="Verdana" w:hAnsi="Verdana" w:cs="Times New Roman"/>
                <w:bCs/>
                <w:color w:val="000000" w:themeColor="text1"/>
                <w:sz w:val="18"/>
                <w:szCs w:val="20"/>
                <w:lang w:eastAsia="x-none"/>
              </w:rPr>
              <w:t>Through</w:t>
            </w:r>
            <w:r w:rsidRPr="004169D7">
              <w:rPr>
                <w:rFonts w:ascii="Verdana" w:hAnsi="Verdana" w:cs="Times New Roman"/>
                <w:bCs/>
                <w:color w:val="000000" w:themeColor="text1"/>
                <w:sz w:val="18"/>
                <w:szCs w:val="20"/>
                <w:lang w:val="x-none" w:eastAsia="x-none"/>
              </w:rPr>
              <w:t xml:space="preserve"> passion and </w:t>
            </w:r>
            <w:r>
              <w:rPr>
                <w:rFonts w:ascii="Verdana" w:hAnsi="Verdana" w:cs="Times New Roman"/>
                <w:bCs/>
                <w:color w:val="000000" w:themeColor="text1"/>
                <w:sz w:val="18"/>
                <w:szCs w:val="20"/>
                <w:lang w:eastAsia="x-none"/>
              </w:rPr>
              <w:t>collaboration</w:t>
            </w:r>
            <w:r w:rsidR="008E4E68">
              <w:rPr>
                <w:rFonts w:ascii="Verdana" w:hAnsi="Verdana" w:cs="Times New Roman"/>
                <w:bCs/>
                <w:color w:val="000000" w:themeColor="text1"/>
                <w:sz w:val="18"/>
                <w:szCs w:val="20"/>
                <w:lang w:eastAsia="x-none"/>
              </w:rPr>
              <w:t>,</w:t>
            </w:r>
            <w:r>
              <w:rPr>
                <w:rFonts w:ascii="Verdana" w:hAnsi="Verdana" w:cs="Times New Roman"/>
                <w:bCs/>
                <w:color w:val="000000" w:themeColor="text1"/>
                <w:sz w:val="18"/>
                <w:szCs w:val="20"/>
                <w:lang w:eastAsia="x-none"/>
              </w:rPr>
              <w:t xml:space="preserve"> </w:t>
            </w:r>
            <w:r w:rsidR="00572266">
              <w:rPr>
                <w:rFonts w:ascii="Verdana" w:hAnsi="Verdana" w:cs="Times New Roman"/>
                <w:bCs/>
                <w:color w:val="000000" w:themeColor="text1"/>
                <w:sz w:val="18"/>
                <w:szCs w:val="20"/>
                <w:lang w:eastAsia="x-none"/>
              </w:rPr>
              <w:t xml:space="preserve">I </w:t>
            </w:r>
            <w:r w:rsidRPr="004169D7">
              <w:rPr>
                <w:rFonts w:ascii="Verdana" w:hAnsi="Verdana" w:cs="Times New Roman"/>
                <w:bCs/>
                <w:color w:val="000000" w:themeColor="text1"/>
                <w:sz w:val="18"/>
                <w:szCs w:val="20"/>
                <w:lang w:val="x-none" w:eastAsia="x-none"/>
              </w:rPr>
              <w:t xml:space="preserve">strategize, architect and shepherd innovative solutions to </w:t>
            </w:r>
            <w:r>
              <w:rPr>
                <w:rFonts w:ascii="Verdana" w:hAnsi="Verdana" w:cs="Times New Roman"/>
                <w:bCs/>
                <w:color w:val="000000" w:themeColor="text1"/>
                <w:sz w:val="18"/>
                <w:szCs w:val="20"/>
                <w:lang w:eastAsia="x-none"/>
              </w:rPr>
              <w:t>address</w:t>
            </w:r>
            <w:r w:rsidRPr="004169D7">
              <w:rPr>
                <w:rFonts w:ascii="Verdana" w:hAnsi="Verdana" w:cs="Times New Roman"/>
                <w:bCs/>
                <w:color w:val="000000" w:themeColor="text1"/>
                <w:sz w:val="18"/>
                <w:szCs w:val="20"/>
                <w:lang w:val="x-none" w:eastAsia="x-none"/>
              </w:rPr>
              <w:t xml:space="preserve"> clients' unique </w:t>
            </w:r>
            <w:r>
              <w:rPr>
                <w:rFonts w:ascii="Verdana" w:hAnsi="Verdana" w:cs="Times New Roman"/>
                <w:bCs/>
                <w:color w:val="000000" w:themeColor="text1"/>
                <w:sz w:val="18"/>
                <w:szCs w:val="20"/>
                <w:lang w:eastAsia="x-none"/>
              </w:rPr>
              <w:t>needs</w:t>
            </w:r>
            <w:r w:rsidRPr="004169D7">
              <w:rPr>
                <w:rFonts w:ascii="Verdana" w:hAnsi="Verdana" w:cs="Times New Roman"/>
                <w:bCs/>
                <w:color w:val="000000" w:themeColor="text1"/>
                <w:sz w:val="18"/>
                <w:szCs w:val="20"/>
                <w:lang w:val="x-none" w:eastAsia="x-none"/>
              </w:rPr>
              <w:t xml:space="preserve">. </w:t>
            </w:r>
            <w:r>
              <w:rPr>
                <w:rFonts w:ascii="Verdana" w:hAnsi="Verdana" w:cs="Times New Roman"/>
                <w:bCs/>
                <w:color w:val="000000" w:themeColor="text1"/>
                <w:sz w:val="18"/>
                <w:szCs w:val="20"/>
                <w:lang w:eastAsia="x-none"/>
              </w:rPr>
              <w:t xml:space="preserve"> </w:t>
            </w:r>
            <w:r w:rsidR="00E92114">
              <w:rPr>
                <w:rFonts w:ascii="Verdana" w:hAnsi="Verdana" w:cs="Times New Roman"/>
                <w:bCs/>
                <w:color w:val="000000" w:themeColor="text1"/>
                <w:sz w:val="18"/>
                <w:szCs w:val="20"/>
                <w:lang w:eastAsia="x-none"/>
              </w:rPr>
              <w:t>Skilled at</w:t>
            </w:r>
            <w:r w:rsidR="00E92114" w:rsidRPr="004169D7">
              <w:rPr>
                <w:rFonts w:ascii="Verdana" w:hAnsi="Verdana" w:cs="Times New Roman"/>
                <w:bCs/>
                <w:color w:val="000000" w:themeColor="text1"/>
                <w:sz w:val="18"/>
                <w:szCs w:val="20"/>
                <w:lang w:val="x-none" w:eastAsia="x-none"/>
              </w:rPr>
              <w:t xml:space="preserve"> </w:t>
            </w:r>
            <w:r w:rsidRPr="004169D7">
              <w:rPr>
                <w:rFonts w:ascii="Verdana" w:hAnsi="Verdana" w:cs="Times New Roman"/>
                <w:bCs/>
                <w:color w:val="000000" w:themeColor="text1"/>
                <w:sz w:val="18"/>
                <w:szCs w:val="20"/>
                <w:lang w:val="x-none" w:eastAsia="x-none"/>
              </w:rPr>
              <w:t>quickly synthesiz</w:t>
            </w:r>
            <w:r w:rsidR="00E92114">
              <w:rPr>
                <w:rFonts w:ascii="Verdana" w:hAnsi="Verdana" w:cs="Times New Roman"/>
                <w:bCs/>
                <w:color w:val="000000" w:themeColor="text1"/>
                <w:sz w:val="18"/>
                <w:szCs w:val="20"/>
                <w:lang w:eastAsia="x-none"/>
              </w:rPr>
              <w:t>ing</w:t>
            </w:r>
            <w:r w:rsidRPr="004169D7">
              <w:rPr>
                <w:rFonts w:ascii="Verdana" w:hAnsi="Verdana" w:cs="Times New Roman"/>
                <w:bCs/>
                <w:color w:val="000000" w:themeColor="text1"/>
                <w:sz w:val="18"/>
                <w:szCs w:val="20"/>
                <w:lang w:val="x-none" w:eastAsia="x-none"/>
              </w:rPr>
              <w:t xml:space="preserve"> industry expertise and technology mastery to </w:t>
            </w:r>
            <w:r>
              <w:rPr>
                <w:rFonts w:ascii="Verdana" w:hAnsi="Verdana" w:cs="Times New Roman"/>
                <w:bCs/>
                <w:color w:val="000000" w:themeColor="text1"/>
                <w:sz w:val="18"/>
                <w:szCs w:val="20"/>
                <w:lang w:eastAsia="x-none"/>
              </w:rPr>
              <w:t>achieve results</w:t>
            </w:r>
            <w:r w:rsidR="00E92114">
              <w:rPr>
                <w:rFonts w:ascii="Verdana" w:hAnsi="Verdana" w:cs="Times New Roman"/>
                <w:bCs/>
                <w:color w:val="000000" w:themeColor="text1"/>
                <w:sz w:val="18"/>
                <w:szCs w:val="20"/>
                <w:lang w:eastAsia="x-none"/>
              </w:rPr>
              <w:t>.</w:t>
            </w:r>
            <w:r w:rsidRPr="004169D7">
              <w:rPr>
                <w:rFonts w:ascii="Verdana" w:hAnsi="Verdana" w:cs="Times New Roman"/>
                <w:bCs/>
                <w:color w:val="000000" w:themeColor="text1"/>
                <w:sz w:val="18"/>
                <w:szCs w:val="20"/>
                <w:lang w:val="x-none" w:eastAsia="x-none"/>
              </w:rPr>
              <w:t xml:space="preserve"> </w:t>
            </w:r>
          </w:p>
          <w:p w14:paraId="6702E3CB" w14:textId="7B1028EA" w:rsidR="00007C79" w:rsidRDefault="00007C79">
            <w:pPr>
              <w:pStyle w:val="ABBResumePersonalProfileRESULTSheading"/>
            </w:pPr>
            <w:r>
              <w:t>R</w:t>
            </w:r>
            <w:r w:rsidRPr="003B539C">
              <w:t>ESULTS FOR EMPLOYERS</w:t>
            </w:r>
          </w:p>
          <w:p w14:paraId="6C7160A9" w14:textId="4E01A687" w:rsidR="00D341E3" w:rsidRDefault="00D341E3">
            <w:pPr>
              <w:pStyle w:val="ABBResumeBulletsProfile"/>
            </w:pPr>
            <w:r w:rsidRPr="00D341E3">
              <w:rPr>
                <w:b/>
              </w:rPr>
              <w:t>Unity Point Health System</w:t>
            </w:r>
            <w:r>
              <w:t>: Saved $1</w:t>
            </w:r>
            <w:r w:rsidR="00AB3343">
              <w:t>.5</w:t>
            </w:r>
            <w:r w:rsidR="00E068D9">
              <w:t xml:space="preserve">M </w:t>
            </w:r>
            <w:r>
              <w:t xml:space="preserve">in first 6 months. </w:t>
            </w:r>
            <w:r w:rsidR="00034500">
              <w:t xml:space="preserve">Introduced enterprise architecture that solved a critical </w:t>
            </w:r>
            <w:r w:rsidR="00432823">
              <w:t xml:space="preserve">fragmentation problem, </w:t>
            </w:r>
            <w:r w:rsidR="00034500">
              <w:t>caused by UPH’s fast growth via acquisition.</w:t>
            </w:r>
          </w:p>
          <w:p w14:paraId="54961985" w14:textId="0628099B" w:rsidR="00D341E3" w:rsidRDefault="00D341E3">
            <w:pPr>
              <w:pStyle w:val="ABBResumeBulletsProfile"/>
            </w:pPr>
            <w:r w:rsidRPr="00D341E3">
              <w:rPr>
                <w:b/>
              </w:rPr>
              <w:t>HP Enterprise</w:t>
            </w:r>
            <w:r>
              <w:t xml:space="preserve">: </w:t>
            </w:r>
            <w:r w:rsidR="00034500">
              <w:t xml:space="preserve">Orchestrated solutions for proposals </w:t>
            </w:r>
            <w:r w:rsidR="00432823">
              <w:t>ranging</w:t>
            </w:r>
            <w:r w:rsidR="00034500">
              <w:t xml:space="preserve"> from $10M to </w:t>
            </w:r>
            <w:r>
              <w:t>$200</w:t>
            </w:r>
            <w:r w:rsidR="00034500">
              <w:t>M. Product-managed a “</w:t>
            </w:r>
            <w:r w:rsidR="00AB3343">
              <w:t xml:space="preserve">project </w:t>
            </w:r>
            <w:r w:rsidR="00034500">
              <w:t xml:space="preserve">repository” tool – worked so successfully, HP </w:t>
            </w:r>
            <w:r w:rsidR="00432823">
              <w:t xml:space="preserve">integrated it with the </w:t>
            </w:r>
            <w:r w:rsidR="00AB3343">
              <w:t xml:space="preserve">offering </w:t>
            </w:r>
            <w:r w:rsidR="00432823">
              <w:t>&amp;</w:t>
            </w:r>
            <w:r w:rsidR="00AB3343">
              <w:t xml:space="preserve"> </w:t>
            </w:r>
            <w:r w:rsidR="00034500">
              <w:t>rolled out nation</w:t>
            </w:r>
            <w:r w:rsidR="00432823">
              <w:t>ally</w:t>
            </w:r>
            <w:r w:rsidR="00034500">
              <w:t>.</w:t>
            </w:r>
          </w:p>
          <w:p w14:paraId="1D5DF356" w14:textId="0F1D0B8B" w:rsidR="00D341E3" w:rsidRDefault="00D341E3">
            <w:pPr>
              <w:pStyle w:val="ABBResumeBulletsProfile"/>
            </w:pPr>
            <w:r w:rsidRPr="00D341E3">
              <w:rPr>
                <w:b/>
              </w:rPr>
              <w:t>Venture Think Group</w:t>
            </w:r>
            <w:r>
              <w:t xml:space="preserve">: Launched a highly successful consulting firm </w:t>
            </w:r>
            <w:r w:rsidR="00034500">
              <w:rPr>
                <w:lang w:val="en-US"/>
              </w:rPr>
              <w:t xml:space="preserve">– delivered 30 </w:t>
            </w:r>
            <w:r w:rsidR="00034500">
              <w:t>projects</w:t>
            </w:r>
            <w:r w:rsidR="00034500">
              <w:rPr>
                <w:lang w:val="en-US"/>
              </w:rPr>
              <w:t xml:space="preserve"> and focused on Fortune 500 </w:t>
            </w:r>
            <w:r>
              <w:t xml:space="preserve">such as First Data, PayPal, </w:t>
            </w:r>
            <w:r w:rsidR="00E54EF1">
              <w:rPr>
                <w:lang w:val="en-US"/>
              </w:rPr>
              <w:t>Principal</w:t>
            </w:r>
            <w:r w:rsidR="00E54EF1">
              <w:t xml:space="preserve"> </w:t>
            </w:r>
            <w:r>
              <w:t>&amp; Wells Fargo.</w:t>
            </w:r>
          </w:p>
          <w:p w14:paraId="74E9D742" w14:textId="68508E50" w:rsidR="00007C79" w:rsidRPr="00007C79" w:rsidRDefault="00AB3343">
            <w:pPr>
              <w:pStyle w:val="ABBResumeBulletsProfile"/>
            </w:pPr>
            <w:r>
              <w:rPr>
                <w:b/>
                <w:lang w:val="en-US"/>
              </w:rPr>
              <w:t>Capgemini</w:t>
            </w:r>
            <w:r w:rsidR="00D341E3">
              <w:t xml:space="preserve">: Ranked in the top 5% </w:t>
            </w:r>
            <w:r w:rsidR="00034500">
              <w:rPr>
                <w:lang w:val="en-US"/>
              </w:rPr>
              <w:t>of consultants for</w:t>
            </w:r>
            <w:r w:rsidR="00D341E3">
              <w:t xml:space="preserve"> four consecutive years.</w:t>
            </w:r>
          </w:p>
          <w:p w14:paraId="6DCED93B" w14:textId="53B1CC99" w:rsidR="00007C79" w:rsidRPr="00007C79" w:rsidRDefault="00007C79" w:rsidP="00007C79">
            <w:pPr>
              <w:rPr>
                <w:rFonts w:asciiTheme="minorHAnsi" w:hAnsiTheme="minorHAnsi"/>
                <w:sz w:val="4"/>
                <w:szCs w:val="4"/>
              </w:rPr>
            </w:pPr>
            <w:r>
              <w:t xml:space="preserve"> </w:t>
            </w:r>
          </w:p>
        </w:tc>
      </w:tr>
      <w:tr w:rsidR="000C578F" w:rsidRPr="007561DA" w14:paraId="07470F55" w14:textId="77777777" w:rsidTr="00C515BA">
        <w:trPr>
          <w:jc w:val="center"/>
        </w:trPr>
        <w:tc>
          <w:tcPr>
            <w:tcW w:w="10406" w:type="dxa"/>
            <w:tcBorders>
              <w:top w:val="single" w:sz="4" w:space="0" w:color="auto"/>
              <w:left w:val="nil"/>
              <w:bottom w:val="nil"/>
              <w:right w:val="nil"/>
            </w:tcBorders>
            <w:vAlign w:val="center"/>
          </w:tcPr>
          <w:p w14:paraId="01FDF906" w14:textId="17B89BA7" w:rsidR="00007C79" w:rsidRPr="007561DA" w:rsidRDefault="00E92114" w:rsidP="00603987">
            <w:pPr>
              <w:pStyle w:val="ABBResumeKeywordPhrases"/>
            </w:pPr>
            <w:r>
              <w:t xml:space="preserve">Process Optimization </w:t>
            </w:r>
            <w:r w:rsidR="00007C79" w:rsidRPr="00007C79">
              <w:t xml:space="preserve">/ Infrastructure Planning / </w:t>
            </w:r>
            <w:r w:rsidR="00E068D9">
              <w:t>Transformation</w:t>
            </w:r>
            <w:r w:rsidR="00007C79" w:rsidRPr="00007C79">
              <w:t xml:space="preserve"> / System Integration / Software Dev</w:t>
            </w:r>
            <w:r w:rsidR="009B1930">
              <w:t xml:space="preserve">elopment </w:t>
            </w:r>
            <w:r w:rsidR="00007C79" w:rsidRPr="00007C79">
              <w:t>/ Business Development</w:t>
            </w:r>
            <w:r w:rsidR="00432823">
              <w:t xml:space="preserve"> </w:t>
            </w:r>
            <w:r w:rsidR="00432823" w:rsidRPr="00007C79">
              <w:t>/</w:t>
            </w:r>
            <w:r w:rsidR="00432823">
              <w:t xml:space="preserve"> </w:t>
            </w:r>
            <w:r w:rsidR="00B67EFC">
              <w:t>Cloud</w:t>
            </w:r>
            <w:r w:rsidR="00E068D9">
              <w:t xml:space="preserve"> </w:t>
            </w:r>
            <w:r>
              <w:t xml:space="preserve">/ </w:t>
            </w:r>
            <w:r w:rsidR="00B67EFC">
              <w:t xml:space="preserve">Mobile / </w:t>
            </w:r>
            <w:r w:rsidRPr="00007C79">
              <w:t xml:space="preserve">Partner Management </w:t>
            </w:r>
            <w:r w:rsidR="00867771">
              <w:t>/ Financial Management</w:t>
            </w:r>
          </w:p>
        </w:tc>
      </w:tr>
      <w:tr w:rsidR="00007C79" w:rsidRPr="007561DA" w14:paraId="6F80BD1E" w14:textId="77777777" w:rsidTr="00C515BA">
        <w:trPr>
          <w:jc w:val="center"/>
        </w:trPr>
        <w:tc>
          <w:tcPr>
            <w:tcW w:w="10406" w:type="dxa"/>
            <w:tcBorders>
              <w:top w:val="nil"/>
              <w:left w:val="nil"/>
              <w:bottom w:val="nil"/>
              <w:right w:val="nil"/>
            </w:tcBorders>
            <w:vAlign w:val="center"/>
          </w:tcPr>
          <w:p w14:paraId="56AE15A2" w14:textId="77777777" w:rsidR="00007C79" w:rsidRPr="00E55B54" w:rsidRDefault="00007C79" w:rsidP="004417D2">
            <w:pPr>
              <w:rPr>
                <w:rFonts w:asciiTheme="minorHAnsi" w:hAnsiTheme="minorHAnsi"/>
                <w:sz w:val="4"/>
                <w:szCs w:val="4"/>
              </w:rPr>
            </w:pPr>
          </w:p>
        </w:tc>
      </w:tr>
      <w:tr w:rsidR="00007C79" w14:paraId="0BA9E24A" w14:textId="77777777" w:rsidTr="00C515BA">
        <w:trPr>
          <w:jc w:val="center"/>
        </w:trPr>
        <w:tc>
          <w:tcPr>
            <w:tcW w:w="10406" w:type="dxa"/>
            <w:tcBorders>
              <w:top w:val="nil"/>
              <w:left w:val="nil"/>
              <w:bottom w:val="nil"/>
              <w:right w:val="nil"/>
            </w:tcBorders>
            <w:vAlign w:val="center"/>
          </w:tcPr>
          <w:p w14:paraId="5A94706D" w14:textId="631AADCE" w:rsidR="00007C79" w:rsidRDefault="00007C79" w:rsidP="004417D2">
            <w:pPr>
              <w:pStyle w:val="ABBResumwProflExperience"/>
            </w:pPr>
            <w:r>
              <w:t>TESTIMONIALS FROM BOSSES AND COLLEAGUES</w:t>
            </w:r>
          </w:p>
        </w:tc>
      </w:tr>
    </w:tbl>
    <w:p w14:paraId="005A7C15" w14:textId="6D960116" w:rsidR="00CF2A33" w:rsidRPr="00D44D9F" w:rsidRDefault="000F1FC0" w:rsidP="000F1FC0">
      <w:pPr>
        <w:pStyle w:val="ABBResumeBodyText9ptBefore"/>
        <w:rPr>
          <w:sz w:val="16"/>
          <w:szCs w:val="16"/>
        </w:rPr>
      </w:pPr>
      <w:r w:rsidRPr="00D44D9F">
        <w:rPr>
          <w:sz w:val="16"/>
          <w:szCs w:val="16"/>
        </w:rPr>
        <w:t>“</w:t>
      </w:r>
      <w:r w:rsidR="00CF2A33" w:rsidRPr="00D44D9F">
        <w:rPr>
          <w:sz w:val="16"/>
          <w:szCs w:val="16"/>
        </w:rPr>
        <w:t xml:space="preserve">Melinda created an EA program for UnityPoint Health, starting from the ground up. She excels at strategy and </w:t>
      </w:r>
      <w:r w:rsidR="00E46CAB">
        <w:rPr>
          <w:sz w:val="16"/>
          <w:szCs w:val="16"/>
        </w:rPr>
        <w:t>has a unique ability to view</w:t>
      </w:r>
      <w:r w:rsidR="00E46CAB" w:rsidRPr="00D44D9F">
        <w:rPr>
          <w:sz w:val="16"/>
          <w:szCs w:val="16"/>
        </w:rPr>
        <w:t xml:space="preserve"> </w:t>
      </w:r>
      <w:r w:rsidR="00CF2A33" w:rsidRPr="00D44D9F">
        <w:rPr>
          <w:sz w:val="16"/>
          <w:szCs w:val="16"/>
        </w:rPr>
        <w:t>problems from many angles</w:t>
      </w:r>
      <w:r w:rsidR="00E46CAB">
        <w:rPr>
          <w:sz w:val="16"/>
          <w:szCs w:val="16"/>
        </w:rPr>
        <w:t xml:space="preserve"> and create solutions</w:t>
      </w:r>
      <w:r w:rsidR="00CF2A33" w:rsidRPr="00D44D9F">
        <w:rPr>
          <w:sz w:val="16"/>
          <w:szCs w:val="16"/>
        </w:rPr>
        <w:t>. Melinda identified numerous opportunities to cut costs</w:t>
      </w:r>
      <w:r w:rsidR="00E46CAB">
        <w:rPr>
          <w:sz w:val="16"/>
          <w:szCs w:val="16"/>
        </w:rPr>
        <w:t xml:space="preserve">, </w:t>
      </w:r>
      <w:r w:rsidR="00CF2A33" w:rsidRPr="00D44D9F">
        <w:rPr>
          <w:sz w:val="16"/>
          <w:szCs w:val="16"/>
        </w:rPr>
        <w:t>optimize processes</w:t>
      </w:r>
      <w:r w:rsidR="00E46CAB">
        <w:rPr>
          <w:sz w:val="16"/>
          <w:szCs w:val="16"/>
        </w:rPr>
        <w:t xml:space="preserve"> and better leverage our data</w:t>
      </w:r>
      <w:r w:rsidR="00CF2A33" w:rsidRPr="00D44D9F">
        <w:rPr>
          <w:sz w:val="16"/>
          <w:szCs w:val="16"/>
        </w:rPr>
        <w:t xml:space="preserve">. She collaborates exceptionally well with a wide variety of team members – from Executive Leadership to end users. Melinda is a pleasure to work with and I recommend her highly” – </w:t>
      </w:r>
      <w:r w:rsidR="00CF2A33" w:rsidRPr="00D44D9F">
        <w:rPr>
          <w:i/>
          <w:sz w:val="16"/>
          <w:szCs w:val="16"/>
        </w:rPr>
        <w:t xml:space="preserve">David Wahlstrom, Manager of </w:t>
      </w:r>
      <w:r w:rsidR="00CC37B8">
        <w:rPr>
          <w:i/>
          <w:sz w:val="16"/>
          <w:szCs w:val="16"/>
        </w:rPr>
        <w:t>Innovation &amp;</w:t>
      </w:r>
      <w:r w:rsidR="00CF2A33" w:rsidRPr="00D44D9F">
        <w:rPr>
          <w:i/>
          <w:sz w:val="16"/>
          <w:szCs w:val="16"/>
        </w:rPr>
        <w:t xml:space="preserve"> Architecture, UnityPoint Health</w:t>
      </w:r>
      <w:r w:rsidR="00CF2A33" w:rsidRPr="00D44D9F">
        <w:rPr>
          <w:sz w:val="16"/>
          <w:szCs w:val="16"/>
        </w:rPr>
        <w:t>.</w:t>
      </w:r>
    </w:p>
    <w:p w14:paraId="0F5AD873" w14:textId="26968960" w:rsidR="000F1FC0" w:rsidRPr="00D44D9F" w:rsidRDefault="00CF2A33" w:rsidP="000F1FC0">
      <w:pPr>
        <w:pStyle w:val="ABBResumeBodyText9ptBefore"/>
        <w:rPr>
          <w:sz w:val="16"/>
          <w:szCs w:val="16"/>
        </w:rPr>
      </w:pPr>
      <w:r w:rsidRPr="00D44D9F">
        <w:rPr>
          <w:sz w:val="16"/>
          <w:szCs w:val="16"/>
        </w:rPr>
        <w:t>“</w:t>
      </w:r>
      <w:r w:rsidR="000F1FC0" w:rsidRPr="00D44D9F">
        <w:rPr>
          <w:sz w:val="16"/>
          <w:szCs w:val="16"/>
        </w:rPr>
        <w:t xml:space="preserve">… very fortunate to have worked with Melinda on several </w:t>
      </w:r>
      <w:r w:rsidR="0097084C" w:rsidRPr="00D44D9F">
        <w:rPr>
          <w:sz w:val="16"/>
          <w:szCs w:val="16"/>
        </w:rPr>
        <w:t>high-profile</w:t>
      </w:r>
      <w:r w:rsidR="000F1FC0" w:rsidRPr="00D44D9F">
        <w:rPr>
          <w:sz w:val="16"/>
          <w:szCs w:val="16"/>
        </w:rPr>
        <w:t xml:space="preserve"> initiatives. Her leadership, organizational, creative, and collaborative capabilities are an immense asset to her clients and engagement teams” – </w:t>
      </w:r>
      <w:r w:rsidR="000F1FC0" w:rsidRPr="00D44D9F">
        <w:rPr>
          <w:i/>
          <w:sz w:val="16"/>
          <w:szCs w:val="16"/>
        </w:rPr>
        <w:t>Steve Adkins, Client Executive IBM</w:t>
      </w:r>
      <w:r w:rsidR="000F1FC0" w:rsidRPr="00D44D9F">
        <w:rPr>
          <w:sz w:val="16"/>
          <w:szCs w:val="16"/>
        </w:rPr>
        <w:t>.</w:t>
      </w:r>
    </w:p>
    <w:p w14:paraId="2DB2007F" w14:textId="265C590B" w:rsidR="000F1FC0" w:rsidRPr="00D44D9F" w:rsidRDefault="000F1FC0" w:rsidP="00CF2A33">
      <w:pPr>
        <w:pStyle w:val="ABBResumeBodyText9ptBef9ptAfter"/>
        <w:rPr>
          <w:i/>
          <w:sz w:val="16"/>
          <w:szCs w:val="16"/>
        </w:rPr>
      </w:pPr>
      <w:r w:rsidRPr="00D44D9F">
        <w:rPr>
          <w:sz w:val="16"/>
          <w:szCs w:val="16"/>
        </w:rPr>
        <w:t>“…worked with Melinda at HP</w:t>
      </w:r>
      <w:r w:rsidR="00941121">
        <w:rPr>
          <w:sz w:val="16"/>
          <w:szCs w:val="16"/>
        </w:rPr>
        <w:t>E</w:t>
      </w:r>
      <w:r w:rsidRPr="00D44D9F">
        <w:rPr>
          <w:sz w:val="16"/>
          <w:szCs w:val="16"/>
        </w:rPr>
        <w:t xml:space="preserve"> during a Big Data $200</w:t>
      </w:r>
      <w:r w:rsidR="00E068D9" w:rsidRPr="00D44D9F">
        <w:rPr>
          <w:sz w:val="16"/>
          <w:szCs w:val="16"/>
        </w:rPr>
        <w:t xml:space="preserve">M </w:t>
      </w:r>
      <w:r w:rsidRPr="00D44D9F">
        <w:rPr>
          <w:sz w:val="16"/>
          <w:szCs w:val="16"/>
        </w:rPr>
        <w:t xml:space="preserve">pursuit. She led a team of solution architects, Business Analysts, and proposal writers. </w:t>
      </w:r>
      <w:r w:rsidR="00324061" w:rsidRPr="00D44D9F">
        <w:rPr>
          <w:sz w:val="16"/>
          <w:szCs w:val="16"/>
        </w:rPr>
        <w:t>Formulated</w:t>
      </w:r>
      <w:r w:rsidRPr="00D44D9F">
        <w:rPr>
          <w:sz w:val="16"/>
          <w:szCs w:val="16"/>
        </w:rPr>
        <w:t xml:space="preserve"> a winning, competitive solution for HP. Her technical and business skills are outstanding” – </w:t>
      </w:r>
      <w:r w:rsidRPr="00D44D9F">
        <w:rPr>
          <w:i/>
          <w:sz w:val="16"/>
          <w:szCs w:val="16"/>
        </w:rPr>
        <w:t>Karthi Natarajan, HP</w:t>
      </w:r>
      <w:r w:rsidR="00543492" w:rsidRPr="00D44D9F">
        <w:rPr>
          <w:i/>
          <w:sz w:val="16"/>
          <w:szCs w:val="16"/>
        </w:rPr>
        <w:t xml:space="preserve"> Enterprise Services</w:t>
      </w:r>
      <w:r w:rsidR="00CF2A33" w:rsidRPr="00D44D9F">
        <w:rPr>
          <w:i/>
          <w:sz w:val="16"/>
          <w:szCs w:val="16"/>
        </w:rPr>
        <w:t>.</w:t>
      </w:r>
    </w:p>
    <w:tbl>
      <w:tblPr>
        <w:tblStyle w:val="TableGrid"/>
        <w:tblW w:w="10170" w:type="dxa"/>
        <w:jc w:val="center"/>
        <w:tblLook w:val="04A0" w:firstRow="1" w:lastRow="0" w:firstColumn="1" w:lastColumn="0" w:noHBand="0" w:noVBand="1"/>
      </w:tblPr>
      <w:tblGrid>
        <w:gridCol w:w="10170"/>
      </w:tblGrid>
      <w:tr w:rsidR="004178A9" w14:paraId="764AE385" w14:textId="77777777" w:rsidTr="004D52E9">
        <w:trPr>
          <w:jc w:val="center"/>
        </w:trPr>
        <w:tc>
          <w:tcPr>
            <w:tcW w:w="10170" w:type="dxa"/>
            <w:tcBorders>
              <w:top w:val="nil"/>
              <w:left w:val="nil"/>
              <w:bottom w:val="nil"/>
              <w:right w:val="nil"/>
            </w:tcBorders>
            <w:vAlign w:val="center"/>
          </w:tcPr>
          <w:p w14:paraId="76535759" w14:textId="5FC5FCF6" w:rsidR="004178A9" w:rsidRDefault="004178A9" w:rsidP="004D52E9">
            <w:pPr>
              <w:pStyle w:val="ABBResumwProflExperience"/>
            </w:pPr>
            <w:r>
              <w:t>PROFESSIONAL EXPERIENCE</w:t>
            </w:r>
          </w:p>
        </w:tc>
      </w:tr>
    </w:tbl>
    <w:p w14:paraId="5639C064" w14:textId="0CEA778E" w:rsidR="00693212" w:rsidRDefault="00693212" w:rsidP="00693212">
      <w:pPr>
        <w:pStyle w:val="ABBResumeCompanyHeading"/>
      </w:pPr>
      <w:r>
        <w:t>IBM, West Des Moines, IA</w:t>
      </w:r>
      <w:r>
        <w:tab/>
        <w:t>Sept 2016–Present</w:t>
      </w:r>
    </w:p>
    <w:p w14:paraId="0096907A" w14:textId="254D5474" w:rsidR="00693212" w:rsidRDefault="0066550E" w:rsidP="00693212">
      <w:pPr>
        <w:pStyle w:val="ABBResumeCompanyBlurb"/>
      </w:pPr>
      <w:r>
        <w:t>Ranked</w:t>
      </w:r>
      <w:r w:rsidRPr="00DE5A0A">
        <w:rPr>
          <w:vertAlign w:val="superscript"/>
        </w:rPr>
        <w:t xml:space="preserve"> </w:t>
      </w:r>
      <w:r>
        <w:t xml:space="preserve">#1 IT Co. in the World </w:t>
      </w:r>
      <w:r w:rsidR="00693212">
        <w:t>– 3</w:t>
      </w:r>
      <w:r w:rsidR="005A1164">
        <w:t>5</w:t>
      </w:r>
      <w:r>
        <w:t xml:space="preserve">0,000 employees </w:t>
      </w:r>
    </w:p>
    <w:p w14:paraId="1D744A57" w14:textId="1F50AA16" w:rsidR="003248B4" w:rsidRPr="00270E5C" w:rsidRDefault="003248B4" w:rsidP="003248B4">
      <w:pPr>
        <w:pStyle w:val="ABBResumeJobTitle"/>
      </w:pPr>
      <w:r>
        <w:t>Chief Architect, GTS Financial Services Market, North America</w:t>
      </w:r>
    </w:p>
    <w:p w14:paraId="1154B736" w14:textId="1A5AE840" w:rsidR="003248B4" w:rsidRDefault="003248B4" w:rsidP="003248B4">
      <w:pPr>
        <w:pStyle w:val="ABBResumeBodyText6ptAfter"/>
      </w:pPr>
      <w:r w:rsidRPr="00F85BE2">
        <w:rPr>
          <w:b/>
        </w:rPr>
        <w:t>SUMMARY:</w:t>
      </w:r>
      <w:r w:rsidRPr="00270E5C">
        <w:t xml:space="preserve"> </w:t>
      </w:r>
      <w:r>
        <w:t xml:space="preserve">Industry expert in </w:t>
      </w:r>
      <w:r w:rsidR="00DB60B8">
        <w:rPr>
          <w:lang w:val="en-US"/>
        </w:rPr>
        <w:t xml:space="preserve">Financial, </w:t>
      </w:r>
      <w:r>
        <w:t>Healthcare, Government and Education representing the full spectrum of IBM’s Portfolio including:</w:t>
      </w:r>
      <w:r w:rsidRPr="00DE5A0A">
        <w:t xml:space="preserve"> </w:t>
      </w:r>
      <w:r w:rsidRPr="00766B68">
        <w:t xml:space="preserve"> Services, Solutions, Hardware and Software. Results from involvement include increased business, strategic and innovative usage of IBM technologies, and higher customer satisfaction. </w:t>
      </w:r>
    </w:p>
    <w:p w14:paraId="5AF82733" w14:textId="2DCF211C" w:rsidR="003248B4" w:rsidRPr="005350D9" w:rsidRDefault="003248B4" w:rsidP="005350D9">
      <w:pPr>
        <w:pStyle w:val="ABBResumeJobTitle"/>
      </w:pPr>
      <w:r w:rsidRPr="009C1942">
        <w:rPr>
          <w:lang w:val="x-none"/>
        </w:rPr>
        <w:t>MANAGEMENT SCOPE:</w:t>
      </w:r>
      <w:r w:rsidR="005350D9">
        <w:t xml:space="preserve"> </w:t>
      </w:r>
      <w:r w:rsidR="005350D9">
        <w:rPr>
          <w:b w:val="0"/>
          <w:lang w:val="x-none"/>
        </w:rPr>
        <w:t>Own</w:t>
      </w:r>
      <w:r w:rsidRPr="005350D9">
        <w:rPr>
          <w:b w:val="0"/>
          <w:lang w:val="x-none"/>
        </w:rPr>
        <w:t xml:space="preserve"> the end to end solution including system architecture and design, across all competencies, across </w:t>
      </w:r>
      <w:r w:rsidR="00DB60B8">
        <w:rPr>
          <w:b w:val="0"/>
          <w:lang w:val="x-none"/>
        </w:rPr>
        <w:t xml:space="preserve">all </w:t>
      </w:r>
      <w:r w:rsidR="00DB60B8">
        <w:rPr>
          <w:b w:val="0"/>
        </w:rPr>
        <w:t>s</w:t>
      </w:r>
      <w:proofErr w:type="spellStart"/>
      <w:r w:rsidRPr="005350D9">
        <w:rPr>
          <w:b w:val="0"/>
          <w:lang w:val="x-none"/>
        </w:rPr>
        <w:t>ervices</w:t>
      </w:r>
      <w:proofErr w:type="spellEnd"/>
      <w:r w:rsidRPr="005350D9">
        <w:rPr>
          <w:b w:val="0"/>
          <w:lang w:val="x-none"/>
        </w:rPr>
        <w:t xml:space="preserve"> (within the account). </w:t>
      </w:r>
      <w:r w:rsidRPr="005350D9">
        <w:rPr>
          <w:b w:val="0"/>
        </w:rPr>
        <w:t>U</w:t>
      </w:r>
      <w:r w:rsidRPr="005350D9">
        <w:rPr>
          <w:b w:val="0"/>
          <w:lang w:val="x-none"/>
        </w:rPr>
        <w:t xml:space="preserve">nderstands the client’s business and needs, across all services, react and plan for the account. </w:t>
      </w:r>
      <w:r w:rsidR="00DB60B8">
        <w:rPr>
          <w:b w:val="0"/>
        </w:rPr>
        <w:t>R</w:t>
      </w:r>
      <w:r w:rsidRPr="005350D9">
        <w:rPr>
          <w:b w:val="0"/>
          <w:lang w:val="x-none"/>
        </w:rPr>
        <w:t xml:space="preserve">esponsible for the Account </w:t>
      </w:r>
      <w:r w:rsidR="00DB60B8">
        <w:rPr>
          <w:b w:val="0"/>
        </w:rPr>
        <w:t xml:space="preserve">Innovation and </w:t>
      </w:r>
      <w:r w:rsidR="00DB60B8">
        <w:rPr>
          <w:b w:val="0"/>
          <w:lang w:val="x-none"/>
        </w:rPr>
        <w:t>Technology Plan</w:t>
      </w:r>
      <w:bookmarkStart w:id="0" w:name="_GoBack"/>
      <w:bookmarkEnd w:id="0"/>
      <w:r w:rsidRPr="005350D9">
        <w:rPr>
          <w:b w:val="0"/>
          <w:lang w:val="x-none"/>
        </w:rPr>
        <w:t>.</w:t>
      </w:r>
    </w:p>
    <w:p w14:paraId="7D04B9FF" w14:textId="2199D26D" w:rsidR="003248B4" w:rsidRPr="003248B4" w:rsidRDefault="003248B4" w:rsidP="003248B4">
      <w:pPr>
        <w:spacing w:before="100" w:beforeAutospacing="1"/>
        <w:rPr>
          <w:rFonts w:ascii="Verdana" w:hAnsi="Verdana"/>
          <w:bCs/>
          <w:sz w:val="18"/>
          <w:lang w:val="x-none" w:eastAsia="x-none"/>
        </w:rPr>
      </w:pPr>
      <w:r w:rsidRPr="003248B4">
        <w:rPr>
          <w:rFonts w:ascii="Verdana" w:hAnsi="Verdana"/>
          <w:bCs/>
          <w:sz w:val="18"/>
          <w:lang w:val="x-none" w:eastAsia="x-none"/>
        </w:rPr>
        <w:t xml:space="preserve">Work with all stakeholders to develop a holistic view of the enterprise’s strategy </w:t>
      </w:r>
      <w:r>
        <w:rPr>
          <w:rFonts w:ascii="Verdana" w:hAnsi="Verdana"/>
          <w:bCs/>
          <w:sz w:val="18"/>
          <w:lang w:val="x-none" w:eastAsia="x-none"/>
        </w:rPr>
        <w:t>and technology</w:t>
      </w:r>
      <w:r w:rsidRPr="003248B4">
        <w:rPr>
          <w:rFonts w:ascii="Verdana" w:hAnsi="Verdana"/>
          <w:bCs/>
          <w:sz w:val="18"/>
          <w:lang w:val="x-none" w:eastAsia="x-none"/>
        </w:rPr>
        <w:t xml:space="preserve"> to enable IT and the organization to work together to achieve competitive advantage through the better use of technology. This includes helping IT management and business stakeholders with decision-making relating to not only </w:t>
      </w:r>
      <w:r w:rsidRPr="003248B4">
        <w:rPr>
          <w:rFonts w:ascii="Verdana" w:hAnsi="Verdana"/>
          <w:bCs/>
          <w:sz w:val="18"/>
          <w:lang w:val="x-none" w:eastAsia="x-none"/>
        </w:rPr>
        <w:lastRenderedPageBreak/>
        <w:t>operational optimization but also longer-term strategic direction, as well as designing and modeling future architecture.</w:t>
      </w:r>
    </w:p>
    <w:p w14:paraId="5E5FF699" w14:textId="77777777" w:rsidR="003248B4" w:rsidRDefault="003248B4" w:rsidP="00693212">
      <w:pPr>
        <w:pStyle w:val="ABBResumeJobTitle"/>
      </w:pPr>
    </w:p>
    <w:p w14:paraId="2B314B20" w14:textId="2AC839D9" w:rsidR="00693212" w:rsidRPr="00270E5C" w:rsidRDefault="00257608" w:rsidP="00693212">
      <w:pPr>
        <w:pStyle w:val="ABBResumeJobTitle"/>
      </w:pPr>
      <w:r>
        <w:t>Executive Architect,</w:t>
      </w:r>
      <w:r w:rsidR="00693212">
        <w:t xml:space="preserve"> Client Technical Leader, Public </w:t>
      </w:r>
      <w:r w:rsidR="004D7DE3">
        <w:t>Market</w:t>
      </w:r>
      <w:r w:rsidR="00693212">
        <w:t>, Global Markets</w:t>
      </w:r>
    </w:p>
    <w:p w14:paraId="4763A49E" w14:textId="6DFDF485" w:rsidR="009459B9" w:rsidRDefault="009C1942" w:rsidP="009459B9">
      <w:pPr>
        <w:widowControl w:val="0"/>
        <w:autoSpaceDE w:val="0"/>
        <w:autoSpaceDN w:val="0"/>
        <w:adjustRightInd w:val="0"/>
        <w:spacing w:after="89"/>
        <w:rPr>
          <w:rFonts w:ascii="Verdana" w:hAnsi="Verdana"/>
          <w:bCs/>
          <w:sz w:val="18"/>
          <w:lang w:val="x-none" w:eastAsia="x-none"/>
        </w:rPr>
      </w:pPr>
      <w:r w:rsidRPr="009C1942">
        <w:rPr>
          <w:rFonts w:ascii="Verdana" w:hAnsi="Verdana"/>
          <w:b/>
          <w:bCs/>
          <w:sz w:val="18"/>
          <w:lang w:val="x-none" w:eastAsia="x-none"/>
        </w:rPr>
        <w:t>MANAGEMENT SCOPE:</w:t>
      </w:r>
      <w:r>
        <w:t xml:space="preserve"> </w:t>
      </w:r>
      <w:r w:rsidR="00DE5A0A" w:rsidRPr="00766B68">
        <w:rPr>
          <w:rFonts w:ascii="Verdana" w:hAnsi="Verdana"/>
          <w:bCs/>
          <w:sz w:val="18"/>
          <w:lang w:val="x-none" w:eastAsia="x-none"/>
        </w:rPr>
        <w:t xml:space="preserve">Advance strategic IBM architectures and </w:t>
      </w:r>
      <w:r w:rsidR="00D0368D">
        <w:rPr>
          <w:rFonts w:ascii="Verdana" w:hAnsi="Verdana"/>
          <w:bCs/>
          <w:sz w:val="18"/>
          <w:lang w:val="x-none" w:eastAsia="x-none"/>
        </w:rPr>
        <w:t xml:space="preserve">cloud </w:t>
      </w:r>
      <w:r w:rsidR="00DE5A0A" w:rsidRPr="00766B68">
        <w:rPr>
          <w:rFonts w:ascii="Verdana" w:hAnsi="Verdana"/>
          <w:bCs/>
          <w:sz w:val="18"/>
          <w:lang w:val="x-none" w:eastAsia="x-none"/>
        </w:rPr>
        <w:t>technologies, and grow revenue with the client. Act as a technology partner</w:t>
      </w:r>
      <w:r w:rsidR="00655114">
        <w:rPr>
          <w:rFonts w:ascii="Verdana" w:hAnsi="Verdana"/>
          <w:bCs/>
          <w:sz w:val="18"/>
          <w:lang w:val="x-none" w:eastAsia="x-none"/>
        </w:rPr>
        <w:t xml:space="preserve"> and technical consultant</w:t>
      </w:r>
      <w:r w:rsidR="00DE5A0A" w:rsidRPr="00766B68">
        <w:rPr>
          <w:rFonts w:ascii="Verdana" w:hAnsi="Verdana"/>
          <w:bCs/>
          <w:sz w:val="18"/>
          <w:lang w:val="x-none" w:eastAsia="x-none"/>
        </w:rPr>
        <w:t xml:space="preserve"> to the IBM account team and industry executive management and the customer</w:t>
      </w:r>
      <w:r w:rsidR="00D0368D">
        <w:rPr>
          <w:rFonts w:ascii="Verdana" w:hAnsi="Verdana"/>
          <w:bCs/>
          <w:sz w:val="18"/>
          <w:lang w:val="x-none" w:eastAsia="x-none"/>
        </w:rPr>
        <w:t xml:space="preserve"> helping them create their digital </w:t>
      </w:r>
      <w:r w:rsidR="0097084C">
        <w:rPr>
          <w:rFonts w:ascii="Verdana" w:hAnsi="Verdana"/>
          <w:bCs/>
          <w:sz w:val="18"/>
          <w:lang w:val="x-none" w:eastAsia="x-none"/>
        </w:rPr>
        <w:t xml:space="preserve">transformation </w:t>
      </w:r>
      <w:r w:rsidR="00D0368D">
        <w:rPr>
          <w:rFonts w:ascii="Verdana" w:hAnsi="Verdana"/>
          <w:bCs/>
          <w:sz w:val="18"/>
          <w:lang w:val="x-none" w:eastAsia="x-none"/>
        </w:rPr>
        <w:t>strategy</w:t>
      </w:r>
      <w:r w:rsidR="00DE5A0A" w:rsidRPr="00766B68">
        <w:rPr>
          <w:rFonts w:ascii="Verdana" w:hAnsi="Verdana"/>
          <w:bCs/>
          <w:sz w:val="18"/>
          <w:lang w:val="x-none" w:eastAsia="x-none"/>
        </w:rPr>
        <w:t xml:space="preserve">. </w:t>
      </w:r>
    </w:p>
    <w:p w14:paraId="34524A5A" w14:textId="7624FA9B" w:rsidR="0016526F" w:rsidRDefault="00553018" w:rsidP="009459B9">
      <w:pPr>
        <w:widowControl w:val="0"/>
        <w:autoSpaceDE w:val="0"/>
        <w:autoSpaceDN w:val="0"/>
        <w:adjustRightInd w:val="0"/>
        <w:spacing w:after="89"/>
        <w:rPr>
          <w:rFonts w:ascii="Verdana" w:hAnsi="Verdana"/>
          <w:bCs/>
          <w:sz w:val="18"/>
          <w:lang w:val="x-none" w:eastAsia="x-none"/>
        </w:rPr>
      </w:pPr>
      <w:r w:rsidRPr="009459B9">
        <w:rPr>
          <w:rFonts w:ascii="Verdana" w:hAnsi="Verdana"/>
          <w:bCs/>
          <w:sz w:val="18"/>
          <w:lang w:val="x-none" w:eastAsia="x-none"/>
        </w:rPr>
        <w:t xml:space="preserve">Attained over 100% of </w:t>
      </w:r>
      <w:r w:rsidR="0097084C" w:rsidRPr="009459B9">
        <w:rPr>
          <w:rFonts w:ascii="Verdana" w:hAnsi="Verdana"/>
          <w:bCs/>
          <w:sz w:val="18"/>
          <w:lang w:val="x-none" w:eastAsia="x-none"/>
        </w:rPr>
        <w:t xml:space="preserve">$690M </w:t>
      </w:r>
      <w:r w:rsidRPr="009459B9">
        <w:rPr>
          <w:rFonts w:ascii="Verdana" w:hAnsi="Verdana"/>
          <w:bCs/>
          <w:sz w:val="18"/>
          <w:lang w:val="x-none" w:eastAsia="x-none"/>
        </w:rPr>
        <w:t>quota.</w:t>
      </w:r>
      <w:r w:rsidR="00841A0A" w:rsidRPr="009459B9">
        <w:rPr>
          <w:rFonts w:ascii="Verdana" w:hAnsi="Verdana"/>
          <w:bCs/>
          <w:sz w:val="18"/>
          <w:lang w:val="x-none" w:eastAsia="x-none"/>
        </w:rPr>
        <w:t xml:space="preserve"> Certified IBM Expert Seller, Certified IBM Blockchain Consulta</w:t>
      </w:r>
      <w:r w:rsidR="006B7CC9" w:rsidRPr="009459B9">
        <w:rPr>
          <w:rFonts w:ascii="Verdana" w:hAnsi="Verdana"/>
          <w:bCs/>
          <w:sz w:val="18"/>
          <w:lang w:val="x-none" w:eastAsia="x-none"/>
        </w:rPr>
        <w:t xml:space="preserve">nt, Certified IBM Cloud Advisor, </w:t>
      </w:r>
      <w:r w:rsidR="00862A5B" w:rsidRPr="009459B9">
        <w:rPr>
          <w:rFonts w:ascii="Verdana" w:hAnsi="Verdana"/>
          <w:bCs/>
          <w:sz w:val="18"/>
          <w:lang w:val="x-none" w:eastAsia="x-none"/>
        </w:rPr>
        <w:t xml:space="preserve">Global Sales School Graduate, </w:t>
      </w:r>
      <w:r w:rsidR="006B7CC9" w:rsidRPr="009459B9">
        <w:rPr>
          <w:rFonts w:ascii="Verdana" w:hAnsi="Verdana"/>
          <w:bCs/>
          <w:sz w:val="18"/>
          <w:lang w:val="x-none" w:eastAsia="x-none"/>
        </w:rPr>
        <w:t>Design Thinking Co-Creator</w:t>
      </w:r>
      <w:r w:rsidR="009459B9">
        <w:rPr>
          <w:rFonts w:ascii="Verdana" w:hAnsi="Verdana"/>
          <w:bCs/>
          <w:sz w:val="18"/>
          <w:lang w:eastAsia="x-none"/>
        </w:rPr>
        <w:t xml:space="preserve"> Badge</w:t>
      </w:r>
      <w:r w:rsidR="006B7CC9" w:rsidRPr="009459B9">
        <w:rPr>
          <w:rFonts w:ascii="Verdana" w:hAnsi="Verdana"/>
          <w:bCs/>
          <w:sz w:val="18"/>
          <w:lang w:val="x-none" w:eastAsia="x-none"/>
        </w:rPr>
        <w:t xml:space="preserve">, </w:t>
      </w:r>
      <w:r w:rsidR="00926578" w:rsidRPr="009459B9">
        <w:rPr>
          <w:rFonts w:ascii="Verdana" w:hAnsi="Verdana"/>
          <w:bCs/>
          <w:sz w:val="18"/>
          <w:lang w:val="x-none" w:eastAsia="x-none"/>
        </w:rPr>
        <w:t xml:space="preserve">Top Gun Training- Solutions and Services, </w:t>
      </w:r>
      <w:r w:rsidR="00862A5B" w:rsidRPr="009459B9">
        <w:rPr>
          <w:rFonts w:ascii="Verdana" w:hAnsi="Verdana"/>
          <w:bCs/>
          <w:sz w:val="18"/>
          <w:lang w:val="x-none" w:eastAsia="x-none"/>
        </w:rPr>
        <w:t xml:space="preserve">Systems &amp; </w:t>
      </w:r>
      <w:r w:rsidR="00890788" w:rsidRPr="009459B9">
        <w:rPr>
          <w:rFonts w:ascii="Verdana" w:hAnsi="Verdana"/>
          <w:bCs/>
          <w:sz w:val="18"/>
          <w:lang w:val="x-none" w:eastAsia="x-none"/>
        </w:rPr>
        <w:t>Platform</w:t>
      </w:r>
      <w:r w:rsidR="00425CEC" w:rsidRPr="009459B9">
        <w:rPr>
          <w:rFonts w:ascii="Verdana" w:hAnsi="Verdana"/>
          <w:bCs/>
          <w:sz w:val="18"/>
          <w:lang w:val="x-none" w:eastAsia="x-none"/>
        </w:rPr>
        <w:t xml:space="preserve"> and</w:t>
      </w:r>
      <w:r w:rsidR="00862A5B" w:rsidRPr="009459B9">
        <w:rPr>
          <w:rFonts w:ascii="Verdana" w:hAnsi="Verdana"/>
          <w:bCs/>
          <w:sz w:val="18"/>
          <w:lang w:val="x-none" w:eastAsia="x-none"/>
        </w:rPr>
        <w:t xml:space="preserve"> </w:t>
      </w:r>
      <w:r w:rsidR="00926578" w:rsidRPr="009459B9">
        <w:rPr>
          <w:rFonts w:ascii="Verdana" w:hAnsi="Verdana"/>
          <w:bCs/>
          <w:sz w:val="18"/>
          <w:lang w:val="x-none" w:eastAsia="x-none"/>
        </w:rPr>
        <w:t>Hybrid</w:t>
      </w:r>
      <w:r w:rsidR="00862A5B" w:rsidRPr="009459B9">
        <w:rPr>
          <w:rFonts w:ascii="Verdana" w:hAnsi="Verdana"/>
          <w:bCs/>
          <w:sz w:val="18"/>
          <w:lang w:val="x-none" w:eastAsia="x-none"/>
        </w:rPr>
        <w:t xml:space="preserve"> Cloud</w:t>
      </w:r>
      <w:r w:rsidR="003956E7" w:rsidRPr="009459B9">
        <w:rPr>
          <w:rFonts w:ascii="Verdana" w:hAnsi="Verdana"/>
          <w:bCs/>
          <w:sz w:val="18"/>
          <w:lang w:val="x-none" w:eastAsia="x-none"/>
        </w:rPr>
        <w:t xml:space="preserve">. </w:t>
      </w:r>
      <w:r w:rsidR="0016526F" w:rsidRPr="009459B9">
        <w:rPr>
          <w:rFonts w:ascii="Verdana" w:hAnsi="Verdana"/>
          <w:bCs/>
          <w:sz w:val="18"/>
          <w:lang w:val="x-none" w:eastAsia="x-none"/>
        </w:rPr>
        <w:t>IBM Cloud Private Infrastructure and Architecture Badge.</w:t>
      </w:r>
    </w:p>
    <w:p w14:paraId="03AF144F" w14:textId="77777777" w:rsidR="00D14AAC" w:rsidRPr="009459B9" w:rsidRDefault="00D14AAC" w:rsidP="009459B9">
      <w:pPr>
        <w:widowControl w:val="0"/>
        <w:autoSpaceDE w:val="0"/>
        <w:autoSpaceDN w:val="0"/>
        <w:adjustRightInd w:val="0"/>
        <w:spacing w:after="89"/>
        <w:rPr>
          <w:rFonts w:ascii="Verdana" w:hAnsi="Verdana"/>
          <w:bCs/>
          <w:sz w:val="18"/>
          <w:lang w:val="x-none" w:eastAsia="x-none"/>
        </w:rPr>
      </w:pPr>
    </w:p>
    <w:p w14:paraId="03D4AE8F" w14:textId="00AC350C" w:rsidR="003956E7" w:rsidRDefault="003956E7" w:rsidP="0097084C">
      <w:pPr>
        <w:widowControl w:val="0"/>
        <w:autoSpaceDE w:val="0"/>
        <w:autoSpaceDN w:val="0"/>
        <w:adjustRightInd w:val="0"/>
        <w:spacing w:after="89"/>
        <w:rPr>
          <w:rFonts w:ascii="Verdana" w:hAnsi="Verdana"/>
          <w:bCs/>
          <w:sz w:val="18"/>
          <w:lang w:val="x-none" w:eastAsia="x-none"/>
        </w:rPr>
      </w:pPr>
      <w:r w:rsidRPr="0097084C">
        <w:rPr>
          <w:rFonts w:ascii="Verdana" w:hAnsi="Verdana"/>
          <w:bCs/>
          <w:sz w:val="18"/>
          <w:lang w:val="x-none" w:eastAsia="x-none"/>
        </w:rPr>
        <w:t>Co</w:t>
      </w:r>
      <w:r w:rsidR="00DB60B8">
        <w:rPr>
          <w:rFonts w:ascii="Verdana" w:hAnsi="Verdana"/>
          <w:bCs/>
          <w:sz w:val="18"/>
          <w:lang w:val="x-none" w:eastAsia="x-none"/>
        </w:rPr>
        <w:t>gnitive, AI</w:t>
      </w:r>
      <w:r w:rsidR="00DB60B8">
        <w:rPr>
          <w:rFonts w:ascii="Verdana" w:hAnsi="Verdana"/>
          <w:bCs/>
          <w:sz w:val="18"/>
          <w:lang w:eastAsia="x-none"/>
        </w:rPr>
        <w:t>, Machine Learning, Blockchain</w:t>
      </w:r>
      <w:r w:rsidR="0097084C">
        <w:rPr>
          <w:rFonts w:ascii="Verdana" w:hAnsi="Verdana"/>
          <w:bCs/>
          <w:sz w:val="18"/>
          <w:lang w:val="x-none" w:eastAsia="x-none"/>
        </w:rPr>
        <w:t>,</w:t>
      </w:r>
      <w:r w:rsidR="007E7A89">
        <w:rPr>
          <w:rFonts w:ascii="Verdana" w:hAnsi="Verdana"/>
          <w:bCs/>
          <w:sz w:val="18"/>
          <w:lang w:val="x-none" w:eastAsia="x-none"/>
        </w:rPr>
        <w:t xml:space="preserve"> Security, Mobile,</w:t>
      </w:r>
      <w:r w:rsidR="0097084C">
        <w:rPr>
          <w:rFonts w:ascii="Verdana" w:hAnsi="Verdana"/>
          <w:bCs/>
          <w:sz w:val="18"/>
          <w:lang w:val="x-none" w:eastAsia="x-none"/>
        </w:rPr>
        <w:t xml:space="preserve"> IoT</w:t>
      </w:r>
      <w:r w:rsidRPr="0097084C">
        <w:rPr>
          <w:rFonts w:ascii="Verdana" w:hAnsi="Verdana"/>
          <w:bCs/>
          <w:sz w:val="18"/>
          <w:lang w:val="x-none" w:eastAsia="x-none"/>
        </w:rPr>
        <w:t xml:space="preserve"> and Augmented Reality/Virtual Reality</w:t>
      </w:r>
      <w:r w:rsidR="006B7CC9">
        <w:rPr>
          <w:rFonts w:ascii="Verdana" w:hAnsi="Verdana"/>
          <w:bCs/>
          <w:sz w:val="18"/>
          <w:lang w:val="x-none" w:eastAsia="x-none"/>
        </w:rPr>
        <w:t>.</w:t>
      </w:r>
    </w:p>
    <w:p w14:paraId="639ED149" w14:textId="77777777" w:rsidR="00D14AAC" w:rsidRPr="0077088D" w:rsidRDefault="00D14AAC" w:rsidP="00D14AAC">
      <w:pPr>
        <w:pStyle w:val="ABBResumeBullets"/>
        <w:rPr>
          <w:lang w:val="en-US"/>
        </w:rPr>
      </w:pPr>
      <w:r w:rsidRPr="00D14AAC">
        <w:rPr>
          <w:b/>
          <w:lang w:val="en-US"/>
        </w:rPr>
        <w:t>Cloud Modernization:</w:t>
      </w:r>
      <w:r w:rsidRPr="0077088D">
        <w:rPr>
          <w:lang w:val="en-US"/>
        </w:rPr>
        <w:t xml:space="preserve"> </w:t>
      </w:r>
      <w:r>
        <w:rPr>
          <w:lang w:val="en-US"/>
        </w:rPr>
        <w:t>A large Healthcare company’s system</w:t>
      </w:r>
      <w:r w:rsidRPr="0077088D">
        <w:rPr>
          <w:lang w:val="en-US"/>
        </w:rPr>
        <w:t xml:space="preserve"> </w:t>
      </w:r>
      <w:r>
        <w:rPr>
          <w:lang w:val="en-US"/>
        </w:rPr>
        <w:t>comprised of</w:t>
      </w:r>
      <w:r w:rsidRPr="0077088D">
        <w:rPr>
          <w:lang w:val="en-US"/>
        </w:rPr>
        <w:t xml:space="preserve"> a mélange of disparate</w:t>
      </w:r>
      <w:r>
        <w:rPr>
          <w:lang w:val="en-US"/>
        </w:rPr>
        <w:t>, outdated and</w:t>
      </w:r>
      <w:r w:rsidRPr="0077088D">
        <w:rPr>
          <w:lang w:val="en-US"/>
        </w:rPr>
        <w:t xml:space="preserve"> poorly documented </w:t>
      </w:r>
      <w:r>
        <w:rPr>
          <w:lang w:val="en-US"/>
        </w:rPr>
        <w:t>ancillary systems needed a more agile architecture that could function both on premises and in the cloud. High maintenance costs, shrinking resource pool, end of life systems and lack of integration across systems made data difficult to share and costs to continue to increase.</w:t>
      </w:r>
    </w:p>
    <w:p w14:paraId="1C138A1F" w14:textId="1B92CF59" w:rsidR="00DE5A0A" w:rsidRPr="00D14AAC" w:rsidRDefault="00D14AAC" w:rsidP="00693212">
      <w:pPr>
        <w:pStyle w:val="ABBResumeBulletsSUB"/>
      </w:pPr>
      <w:r w:rsidRPr="003034D6">
        <w:rPr>
          <w:b/>
        </w:rPr>
        <w:t>Actions and Results</w:t>
      </w:r>
      <w:r>
        <w:t>: Architected a system that leveraged existing technological investment and integrated it with new cloud native architectures using micro services in a hybrid cloud environment. This resulted in a cost savings of $21M over 3 years.</w:t>
      </w:r>
    </w:p>
    <w:p w14:paraId="20E34305" w14:textId="4709B90B" w:rsidR="00B81471" w:rsidRDefault="00DF29B8" w:rsidP="00DF29B8">
      <w:pPr>
        <w:pStyle w:val="ABBResumeCompanyHeading"/>
      </w:pPr>
      <w:r>
        <w:t xml:space="preserve">UNITYPOINT HEALTH SYSTEM, </w:t>
      </w:r>
      <w:r w:rsidR="004675A3">
        <w:t xml:space="preserve">West </w:t>
      </w:r>
      <w:r>
        <w:t>Des Moines, IA</w:t>
      </w:r>
      <w:r>
        <w:tab/>
      </w:r>
      <w:r w:rsidR="00186373">
        <w:t xml:space="preserve">Feb </w:t>
      </w:r>
      <w:r w:rsidR="00B81471">
        <w:t>2015</w:t>
      </w:r>
      <w:r w:rsidR="00186373">
        <w:t>–</w:t>
      </w:r>
      <w:r w:rsidR="00693212">
        <w:t>Sept 2016</w:t>
      </w:r>
    </w:p>
    <w:p w14:paraId="08E98335" w14:textId="2A5EB039" w:rsidR="00383842" w:rsidRDefault="00383842" w:rsidP="00270E5C">
      <w:pPr>
        <w:pStyle w:val="ABBResumeCompanyBlurb"/>
      </w:pPr>
      <w:r>
        <w:t>Nonprofit health system - 13</w:t>
      </w:r>
      <w:r>
        <w:rPr>
          <w:vertAlign w:val="superscript"/>
        </w:rPr>
        <w:t>th</w:t>
      </w:r>
      <w:r>
        <w:t xml:space="preserve"> largest in USA – </w:t>
      </w:r>
      <w:r w:rsidR="004113D0">
        <w:t>3</w:t>
      </w:r>
      <w:r>
        <w:t xml:space="preserve">0,000 employees / </w:t>
      </w:r>
      <w:r w:rsidR="003467CD">
        <w:t>5</w:t>
      </w:r>
      <w:r w:rsidR="00E068D9">
        <w:t>M</w:t>
      </w:r>
      <w:r w:rsidR="001069D7">
        <w:t xml:space="preserve"> </w:t>
      </w:r>
      <w:r w:rsidR="003467CD">
        <w:t>a</w:t>
      </w:r>
      <w:r>
        <w:t>nnual patient visits</w:t>
      </w:r>
      <w:r w:rsidR="003467CD">
        <w:t xml:space="preserve"> </w:t>
      </w:r>
      <w:r w:rsidR="004113D0">
        <w:t>/ $110M IT budget</w:t>
      </w:r>
    </w:p>
    <w:p w14:paraId="015B4207" w14:textId="095FB914" w:rsidR="00383842" w:rsidRPr="00270E5C" w:rsidRDefault="0097084C" w:rsidP="00A7354D">
      <w:pPr>
        <w:pStyle w:val="ABBResumeJobTitle"/>
      </w:pPr>
      <w:r>
        <w:t xml:space="preserve">Chief </w:t>
      </w:r>
      <w:r w:rsidR="00383842" w:rsidRPr="00270E5C">
        <w:t>Enterprise Architect, Innovation and Architecture</w:t>
      </w:r>
    </w:p>
    <w:p w14:paraId="76177DCF" w14:textId="224C8B95" w:rsidR="003467CD" w:rsidRPr="002D3271" w:rsidRDefault="00243EA0" w:rsidP="002D3271">
      <w:pPr>
        <w:pStyle w:val="ABBResumeBodyText6ptAfter"/>
        <w:rPr>
          <w:lang w:val="en-US"/>
        </w:rPr>
      </w:pPr>
      <w:r w:rsidRPr="00F85BE2">
        <w:rPr>
          <w:b/>
        </w:rPr>
        <w:t>SUMMARY</w:t>
      </w:r>
      <w:r w:rsidR="00383842" w:rsidRPr="00F85BE2">
        <w:rPr>
          <w:b/>
        </w:rPr>
        <w:t>:</w:t>
      </w:r>
      <w:r w:rsidR="00383842" w:rsidRPr="00270E5C">
        <w:t xml:space="preserve"> </w:t>
      </w:r>
      <w:r w:rsidR="00E239ED">
        <w:rPr>
          <w:lang w:val="en-US"/>
        </w:rPr>
        <w:t>Created</w:t>
      </w:r>
      <w:r w:rsidR="00E239ED">
        <w:t xml:space="preserve"> </w:t>
      </w:r>
      <w:r w:rsidR="00AB3343">
        <w:rPr>
          <w:lang w:val="en-US"/>
        </w:rPr>
        <w:t>E</w:t>
      </w:r>
      <w:r w:rsidR="00186373">
        <w:t xml:space="preserve">nterprise </w:t>
      </w:r>
      <w:r w:rsidR="00AB3343">
        <w:rPr>
          <w:lang w:val="en-US"/>
        </w:rPr>
        <w:t>A</w:t>
      </w:r>
      <w:r w:rsidR="00186373">
        <w:t>rchitecture</w:t>
      </w:r>
      <w:r w:rsidR="00E239ED">
        <w:rPr>
          <w:lang w:val="en-US"/>
        </w:rPr>
        <w:t xml:space="preserve"> practice</w:t>
      </w:r>
      <w:r w:rsidR="00432823">
        <w:rPr>
          <w:lang w:val="en-US"/>
        </w:rPr>
        <w:t xml:space="preserve">, which introduced </w:t>
      </w:r>
      <w:r w:rsidR="00FF17D0">
        <w:rPr>
          <w:lang w:val="en-US"/>
        </w:rPr>
        <w:t>cohesive strategy for business, technology, applications</w:t>
      </w:r>
      <w:r w:rsidR="00391ECB">
        <w:rPr>
          <w:lang w:val="en-US"/>
        </w:rPr>
        <w:t>,</w:t>
      </w:r>
      <w:r w:rsidR="00FF17D0">
        <w:rPr>
          <w:lang w:val="en-US"/>
        </w:rPr>
        <w:t xml:space="preserve"> and data</w:t>
      </w:r>
      <w:r w:rsidR="00186373">
        <w:t xml:space="preserve"> </w:t>
      </w:r>
      <w:r w:rsidR="00432823">
        <w:rPr>
          <w:lang w:val="en-US"/>
        </w:rPr>
        <w:t xml:space="preserve">– solved a fragmentation problem </w:t>
      </w:r>
      <w:r w:rsidR="00186373">
        <w:t>caused by fast growth via acquisitions</w:t>
      </w:r>
      <w:r w:rsidR="003467CD">
        <w:t xml:space="preserve">. The new EA </w:t>
      </w:r>
      <w:r w:rsidR="000410BA">
        <w:rPr>
          <w:lang w:val="en-US"/>
        </w:rPr>
        <w:t>roadmap</w:t>
      </w:r>
      <w:r w:rsidR="000410BA">
        <w:t xml:space="preserve"> </w:t>
      </w:r>
      <w:r w:rsidR="003467CD">
        <w:t>broke down isolated “silos,” eliminated redundant systems,</w:t>
      </w:r>
      <w:r w:rsidR="00B05063">
        <w:rPr>
          <w:lang w:val="en-US"/>
        </w:rPr>
        <w:t xml:space="preserve"> introduced standardization,</w:t>
      </w:r>
      <w:r w:rsidR="003467CD">
        <w:t xml:space="preserve"> and provided a clear view of all key EA components. </w:t>
      </w:r>
    </w:p>
    <w:p w14:paraId="59F6F777" w14:textId="440875E5" w:rsidR="00C71A5F" w:rsidRDefault="00243EA0" w:rsidP="002D3271">
      <w:pPr>
        <w:pStyle w:val="ABBResumeBodyText6ptAfter"/>
      </w:pPr>
      <w:r w:rsidRPr="00DF29B8">
        <w:rPr>
          <w:b/>
        </w:rPr>
        <w:t>MANAGEMENT SCOPE</w:t>
      </w:r>
      <w:r w:rsidR="00DF29B8">
        <w:t xml:space="preserve">: </w:t>
      </w:r>
      <w:r w:rsidR="00B81471">
        <w:t>Chief Architect for a $4B health system</w:t>
      </w:r>
      <w:r w:rsidR="002D3271">
        <w:rPr>
          <w:lang w:val="en-US"/>
        </w:rPr>
        <w:t xml:space="preserve"> – </w:t>
      </w:r>
      <w:r w:rsidR="00B81471">
        <w:t>17 hospitals</w:t>
      </w:r>
      <w:r w:rsidR="002D3271">
        <w:rPr>
          <w:lang w:val="en-US"/>
        </w:rPr>
        <w:t xml:space="preserve"> &amp; </w:t>
      </w:r>
      <w:r w:rsidR="00B81471">
        <w:t>280 clinics.</w:t>
      </w:r>
      <w:r w:rsidR="00DF29B8">
        <w:t xml:space="preserve"> </w:t>
      </w:r>
      <w:r w:rsidR="003467CD">
        <w:t>Led innovation, consolidated systems, cut</w:t>
      </w:r>
      <w:r w:rsidR="00C71A5F">
        <w:t xml:space="preserve"> redundancy, </w:t>
      </w:r>
      <w:r w:rsidR="003467CD">
        <w:t>reduced</w:t>
      </w:r>
      <w:r w:rsidR="00C71A5F">
        <w:t xml:space="preserve"> costs, </w:t>
      </w:r>
      <w:r w:rsidR="00432823">
        <w:rPr>
          <w:lang w:val="en-US"/>
        </w:rPr>
        <w:t>improved collaboration,</w:t>
      </w:r>
      <w:r w:rsidR="00FF17D0">
        <w:rPr>
          <w:lang w:val="en-US"/>
        </w:rPr>
        <w:t xml:space="preserve"> </w:t>
      </w:r>
      <w:r w:rsidR="003467CD">
        <w:t>and optimized workflows</w:t>
      </w:r>
      <w:r w:rsidR="00EF31ED">
        <w:t>.</w:t>
      </w:r>
    </w:p>
    <w:p w14:paraId="4F2CD032" w14:textId="5B0CB462" w:rsidR="00580D35" w:rsidRDefault="003034D6">
      <w:pPr>
        <w:pStyle w:val="ABBResumeBullets"/>
      </w:pPr>
      <w:r>
        <w:rPr>
          <w:b/>
          <w:lang w:val="en-US"/>
        </w:rPr>
        <w:t>Cut W</w:t>
      </w:r>
      <w:r w:rsidR="00B63BED">
        <w:rPr>
          <w:b/>
          <w:lang w:val="en-US"/>
        </w:rPr>
        <w:t xml:space="preserve">asteful Archiving &amp; </w:t>
      </w:r>
      <w:r w:rsidR="008E4E68">
        <w:rPr>
          <w:b/>
          <w:lang w:val="en-US"/>
        </w:rPr>
        <w:t>Decommissioning</w:t>
      </w:r>
      <w:r w:rsidR="00B63BED" w:rsidRPr="003467CD">
        <w:t>:</w:t>
      </w:r>
      <w:r w:rsidR="00B63BED">
        <w:t xml:space="preserve"> UPH </w:t>
      </w:r>
      <w:r w:rsidR="00B63BED">
        <w:rPr>
          <w:lang w:val="en-US"/>
        </w:rPr>
        <w:t>spen</w:t>
      </w:r>
      <w:r w:rsidR="00850FDD">
        <w:rPr>
          <w:lang w:val="en-US"/>
        </w:rPr>
        <w:t>ds</w:t>
      </w:r>
      <w:r w:rsidR="00B63BED">
        <w:t xml:space="preserve"> millions of dollars </w:t>
      </w:r>
      <w:r w:rsidR="00B63BED">
        <w:rPr>
          <w:lang w:val="en-US"/>
        </w:rPr>
        <w:t>annually</w:t>
      </w:r>
      <w:r w:rsidR="00B63BED">
        <w:t xml:space="preserve"> to archive </w:t>
      </w:r>
      <w:r w:rsidR="00B63BED">
        <w:rPr>
          <w:lang w:val="en-US"/>
        </w:rPr>
        <w:t>&amp;</w:t>
      </w:r>
      <w:r w:rsidR="00B63BED">
        <w:t xml:space="preserve"> access data from decomissioned applications</w:t>
      </w:r>
      <w:r w:rsidR="00B63BED">
        <w:rPr>
          <w:lang w:val="en-US"/>
        </w:rPr>
        <w:t xml:space="preserve"> (</w:t>
      </w:r>
      <w:r w:rsidR="00B63BED">
        <w:t>unnecessary</w:t>
      </w:r>
      <w:r w:rsidR="00B63BED">
        <w:rPr>
          <w:lang w:val="en-US"/>
        </w:rPr>
        <w:t xml:space="preserve"> </w:t>
      </w:r>
      <w:r w:rsidR="00B63BED">
        <w:t xml:space="preserve">interfaces to </w:t>
      </w:r>
      <w:r w:rsidR="00B63BED">
        <w:rPr>
          <w:lang w:val="en-US"/>
        </w:rPr>
        <w:t>mimic</w:t>
      </w:r>
      <w:r w:rsidR="00B63BED">
        <w:t xml:space="preserve"> </w:t>
      </w:r>
      <w:r w:rsidR="00B63BED">
        <w:rPr>
          <w:lang w:val="en-US"/>
        </w:rPr>
        <w:t>obsolete system</w:t>
      </w:r>
      <w:r w:rsidR="00D66136">
        <w:rPr>
          <w:lang w:val="en-US"/>
        </w:rPr>
        <w:t>s</w:t>
      </w:r>
      <w:r w:rsidR="00B63BED">
        <w:rPr>
          <w:lang w:val="en-US"/>
        </w:rPr>
        <w:t>).</w:t>
      </w:r>
    </w:p>
    <w:p w14:paraId="68E0E1C5" w14:textId="3D492703" w:rsidR="00580D35" w:rsidRPr="00917282" w:rsidRDefault="00580D35" w:rsidP="00A21F14">
      <w:pPr>
        <w:pStyle w:val="ABBResumeBulletsSUB"/>
      </w:pPr>
      <w:r w:rsidRPr="00A21F14">
        <w:rPr>
          <w:b/>
        </w:rPr>
        <w:t>Actions</w:t>
      </w:r>
      <w:r w:rsidR="00231B0B" w:rsidRPr="00A21F14">
        <w:rPr>
          <w:b/>
        </w:rPr>
        <w:t xml:space="preserve"> and Results</w:t>
      </w:r>
      <w:r w:rsidR="00231B0B">
        <w:t xml:space="preserve">: </w:t>
      </w:r>
      <w:r w:rsidR="00231B0B" w:rsidRPr="00917282">
        <w:t>Saved $1.</w:t>
      </w:r>
      <w:r w:rsidR="00231B0B">
        <w:t xml:space="preserve">5M annually. Analyzed </w:t>
      </w:r>
      <w:r w:rsidR="00E86DC7" w:rsidRPr="00917282">
        <w:t xml:space="preserve">existing </w:t>
      </w:r>
      <w:r w:rsidR="00E86DC7">
        <w:t>processes</w:t>
      </w:r>
      <w:r w:rsidR="002D3271">
        <w:t xml:space="preserve"> </w:t>
      </w:r>
      <w:r w:rsidR="00391ECB">
        <w:t>and</w:t>
      </w:r>
      <w:r w:rsidR="00E86DC7">
        <w:t xml:space="preserve"> </w:t>
      </w:r>
      <w:r w:rsidR="00AB3343">
        <w:t>reduced reliance upon</w:t>
      </w:r>
      <w:r w:rsidR="00E86DC7">
        <w:t xml:space="preserve"> </w:t>
      </w:r>
      <w:r w:rsidR="00E86DC7" w:rsidRPr="00917282">
        <w:t xml:space="preserve">outside </w:t>
      </w:r>
      <w:r w:rsidR="00AB3343">
        <w:t>vendors</w:t>
      </w:r>
      <w:r w:rsidR="002D3271">
        <w:t xml:space="preserve">. </w:t>
      </w:r>
      <w:r w:rsidR="00850FDD">
        <w:t>For UC</w:t>
      </w:r>
      <w:r w:rsidR="00C86685">
        <w:t>,</w:t>
      </w:r>
      <w:r w:rsidR="002D3271">
        <w:t xml:space="preserve"> replaced </w:t>
      </w:r>
      <w:r w:rsidR="00850FDD">
        <w:t xml:space="preserve">large, planned </w:t>
      </w:r>
      <w:r w:rsidR="002D3271">
        <w:t xml:space="preserve">CAPEX investment with </w:t>
      </w:r>
      <w:r w:rsidR="00D66136">
        <w:t xml:space="preserve">a </w:t>
      </w:r>
      <w:r w:rsidR="00E86DC7">
        <w:t>Saa</w:t>
      </w:r>
      <w:r w:rsidR="00C15C7A">
        <w:t>S</w:t>
      </w:r>
      <w:r w:rsidR="00E86DC7">
        <w:t xml:space="preserve"> </w:t>
      </w:r>
      <w:r w:rsidR="002D3271">
        <w:t>solution</w:t>
      </w:r>
      <w:r w:rsidR="00E86DC7">
        <w:t>.</w:t>
      </w:r>
      <w:r w:rsidR="005D3936">
        <w:t xml:space="preserve"> </w:t>
      </w:r>
    </w:p>
    <w:p w14:paraId="37A55609" w14:textId="04DAB343" w:rsidR="00C71A5F" w:rsidRDefault="00D92F1B">
      <w:pPr>
        <w:pStyle w:val="ABBResumeBullets"/>
      </w:pPr>
      <w:r>
        <w:rPr>
          <w:b/>
          <w:lang w:val="en-US"/>
        </w:rPr>
        <w:t xml:space="preserve">Transformation to Data-Driven: </w:t>
      </w:r>
      <w:r w:rsidR="00E86DC7">
        <w:rPr>
          <w:lang w:val="en-US"/>
        </w:rPr>
        <w:t>UPH had inherited d</w:t>
      </w:r>
      <w:r w:rsidR="00C71A5F">
        <w:t xml:space="preserve">isparate monitoring systems </w:t>
      </w:r>
      <w:r w:rsidR="00E86DC7">
        <w:rPr>
          <w:lang w:val="en-US"/>
        </w:rPr>
        <w:t xml:space="preserve">– </w:t>
      </w:r>
      <w:r w:rsidR="00D66136">
        <w:rPr>
          <w:lang w:val="en-US"/>
        </w:rPr>
        <w:t>neither</w:t>
      </w:r>
      <w:r w:rsidR="00D66136">
        <w:t xml:space="preserve"> </w:t>
      </w:r>
      <w:r w:rsidR="00C71A5F">
        <w:t>integrated</w:t>
      </w:r>
      <w:r w:rsidR="0019104E">
        <w:t xml:space="preserve"> </w:t>
      </w:r>
      <w:r w:rsidR="00D66136">
        <w:rPr>
          <w:lang w:val="en-US"/>
        </w:rPr>
        <w:t>n</w:t>
      </w:r>
      <w:r w:rsidR="0019104E">
        <w:t xml:space="preserve">or </w:t>
      </w:r>
      <w:r w:rsidR="00C71A5F">
        <w:t xml:space="preserve">accessible by </w:t>
      </w:r>
      <w:r w:rsidR="0019104E">
        <w:t>people who needed information to make decisions</w:t>
      </w:r>
      <w:r w:rsidR="00E86DC7">
        <w:rPr>
          <w:lang w:val="en-US"/>
        </w:rPr>
        <w:t xml:space="preserve"> – </w:t>
      </w:r>
      <w:r w:rsidR="0019104E">
        <w:t xml:space="preserve">no consistent </w:t>
      </w:r>
      <w:r w:rsidR="0019104E" w:rsidRPr="00850FDD">
        <w:t>way to</w:t>
      </w:r>
      <w:r w:rsidR="00C71A5F" w:rsidRPr="00850FDD">
        <w:t xml:space="preserve"> forecast usage</w:t>
      </w:r>
      <w:r w:rsidR="00D66136" w:rsidRPr="00ED10EA">
        <w:rPr>
          <w:lang w:val="en-US"/>
        </w:rPr>
        <w:t>,</w:t>
      </w:r>
      <w:r w:rsidR="0097084C">
        <w:rPr>
          <w:lang w:val="en-US"/>
        </w:rPr>
        <w:t xml:space="preserve"> </w:t>
      </w:r>
      <w:r w:rsidR="00C71A5F" w:rsidRPr="00ED10EA">
        <w:t>capacity</w:t>
      </w:r>
      <w:r w:rsidR="00E86DC7" w:rsidRPr="00ED10EA">
        <w:rPr>
          <w:lang w:val="en-US"/>
        </w:rPr>
        <w:t xml:space="preserve"> </w:t>
      </w:r>
      <w:r w:rsidR="00D66136" w:rsidRPr="00ED10EA">
        <w:rPr>
          <w:lang w:val="en-US"/>
        </w:rPr>
        <w:t xml:space="preserve">or </w:t>
      </w:r>
      <w:r w:rsidR="00E86DC7" w:rsidRPr="00ED10EA">
        <w:rPr>
          <w:lang w:val="en-US"/>
        </w:rPr>
        <w:t xml:space="preserve">fix </w:t>
      </w:r>
      <w:r w:rsidR="00FF17D0" w:rsidRPr="00ED10EA">
        <w:rPr>
          <w:lang w:val="en-US"/>
        </w:rPr>
        <w:t xml:space="preserve">system and </w:t>
      </w:r>
      <w:r w:rsidR="00C71A5F" w:rsidRPr="00ED10EA">
        <w:t xml:space="preserve">application </w:t>
      </w:r>
      <w:r w:rsidR="00C71A5F" w:rsidRPr="00850FDD">
        <w:t>issues.</w:t>
      </w:r>
      <w:r w:rsidR="003034D6" w:rsidRPr="00850FDD">
        <w:rPr>
          <w:lang w:val="en-US"/>
        </w:rPr>
        <w:t xml:space="preserve"> UPH </w:t>
      </w:r>
      <w:r w:rsidR="00850FDD" w:rsidRPr="00850FDD">
        <w:rPr>
          <w:lang w:val="en-US"/>
        </w:rPr>
        <w:t>had no</w:t>
      </w:r>
      <w:r>
        <w:rPr>
          <w:lang w:val="en-US"/>
        </w:rPr>
        <w:t xml:space="preserve"> centralized</w:t>
      </w:r>
      <w:r w:rsidR="00850FDD" w:rsidRPr="00850FDD">
        <w:rPr>
          <w:lang w:val="en-US"/>
        </w:rPr>
        <w:t xml:space="preserve"> reporting or analytics for </w:t>
      </w:r>
      <w:r w:rsidR="003034D6" w:rsidRPr="00850FDD">
        <w:rPr>
          <w:lang w:val="en-US"/>
        </w:rPr>
        <w:t>KPIs</w:t>
      </w:r>
      <w:r w:rsidR="00850FDD" w:rsidRPr="00850FDD">
        <w:rPr>
          <w:lang w:val="en-US"/>
        </w:rPr>
        <w:t>, metr</w:t>
      </w:r>
      <w:r w:rsidR="0097084C">
        <w:rPr>
          <w:lang w:val="en-US"/>
        </w:rPr>
        <w:t>ics, planning or ops management</w:t>
      </w:r>
      <w:r w:rsidR="00391ECB" w:rsidRPr="00850FDD">
        <w:rPr>
          <w:lang w:val="en-US"/>
        </w:rPr>
        <w:t>–</w:t>
      </w:r>
      <w:r w:rsidR="00391ECB">
        <w:rPr>
          <w:lang w:val="en-US"/>
        </w:rPr>
        <w:t xml:space="preserve"> </w:t>
      </w:r>
      <w:r w:rsidR="003034D6">
        <w:rPr>
          <w:lang w:val="en-US"/>
        </w:rPr>
        <w:t xml:space="preserve">UPH needed a </w:t>
      </w:r>
      <w:r w:rsidR="003034D6" w:rsidRPr="003034D6">
        <w:rPr>
          <w:lang w:val="en-US"/>
        </w:rPr>
        <w:t xml:space="preserve">strategy </w:t>
      </w:r>
      <w:r w:rsidR="003034D6">
        <w:rPr>
          <w:lang w:val="en-US"/>
        </w:rPr>
        <w:t>to</w:t>
      </w:r>
      <w:r w:rsidR="003034D6" w:rsidRPr="003034D6">
        <w:rPr>
          <w:lang w:val="en-US"/>
        </w:rPr>
        <w:t xml:space="preserve"> cut duplication</w:t>
      </w:r>
      <w:r>
        <w:rPr>
          <w:lang w:val="en-US"/>
        </w:rPr>
        <w:t xml:space="preserve">, </w:t>
      </w:r>
      <w:r w:rsidR="003034D6" w:rsidRPr="003034D6">
        <w:rPr>
          <w:lang w:val="en-US"/>
        </w:rPr>
        <w:t>improve info</w:t>
      </w:r>
      <w:r>
        <w:rPr>
          <w:lang w:val="en-US"/>
        </w:rPr>
        <w:t>rmation</w:t>
      </w:r>
      <w:r w:rsidR="003034D6" w:rsidRPr="003034D6">
        <w:rPr>
          <w:lang w:val="en-US"/>
        </w:rPr>
        <w:t xml:space="preserve"> availability</w:t>
      </w:r>
      <w:r>
        <w:rPr>
          <w:lang w:val="en-US"/>
        </w:rPr>
        <w:t xml:space="preserve"> and increase data integrity</w:t>
      </w:r>
      <w:r w:rsidR="003034D6" w:rsidRPr="003034D6">
        <w:rPr>
          <w:lang w:val="en-US"/>
        </w:rPr>
        <w:t>.</w:t>
      </w:r>
    </w:p>
    <w:p w14:paraId="320CC873" w14:textId="24858458" w:rsidR="00FF17D0" w:rsidRDefault="00C71A5F" w:rsidP="00A21F14">
      <w:pPr>
        <w:pStyle w:val="ABBResumeBulletsSUB"/>
      </w:pPr>
      <w:r w:rsidRPr="003034D6">
        <w:rPr>
          <w:b/>
        </w:rPr>
        <w:t>Actions</w:t>
      </w:r>
      <w:r w:rsidR="00231B0B" w:rsidRPr="003034D6">
        <w:rPr>
          <w:b/>
        </w:rPr>
        <w:t xml:space="preserve"> and Results</w:t>
      </w:r>
      <w:r w:rsidR="00231B0B">
        <w:t xml:space="preserve">: </w:t>
      </w:r>
      <w:r w:rsidR="00FF17D0">
        <w:t xml:space="preserve">Integrated data across </w:t>
      </w:r>
      <w:r w:rsidR="00231B0B">
        <w:t xml:space="preserve">tools such as </w:t>
      </w:r>
      <w:r w:rsidR="00B81471">
        <w:t>SCOM, SCCM, Solarwinds, vRealize, SQL</w:t>
      </w:r>
      <w:r w:rsidR="00231B0B">
        <w:t>, AD, &amp; Cisco Network Monitoring</w:t>
      </w:r>
      <w:r w:rsidR="00B81471">
        <w:t>.</w:t>
      </w:r>
      <w:r w:rsidR="003034D6">
        <w:t xml:space="preserve"> </w:t>
      </w:r>
      <w:r w:rsidR="00FF17D0">
        <w:t>Created a “single</w:t>
      </w:r>
      <w:r w:rsidR="00FF17D0" w:rsidRPr="001D4ACF">
        <w:t xml:space="preserve"> source of truth</w:t>
      </w:r>
      <w:r w:rsidR="00391ECB">
        <w:t>,</w:t>
      </w:r>
      <w:r w:rsidR="00FF17D0">
        <w:t>”</w:t>
      </w:r>
      <w:r w:rsidR="00391ECB">
        <w:t xml:space="preserve"> </w:t>
      </w:r>
      <w:r w:rsidR="00FF17D0">
        <w:t>IT Repository, BI and Analytics that provided complete,</w:t>
      </w:r>
      <w:r w:rsidR="003034D6">
        <w:t xml:space="preserve"> </w:t>
      </w:r>
      <w:r w:rsidR="00FF17D0">
        <w:t xml:space="preserve">accurate and meaningful data </w:t>
      </w:r>
      <w:r w:rsidR="003034D6">
        <w:t>for</w:t>
      </w:r>
      <w:r w:rsidR="00391ECB">
        <w:t xml:space="preserve"> </w:t>
      </w:r>
      <w:r w:rsidR="00FB0BA9">
        <w:t xml:space="preserve">executive </w:t>
      </w:r>
      <w:r w:rsidR="00391ECB">
        <w:t>decision-</w:t>
      </w:r>
      <w:r w:rsidR="00FF17D0">
        <w:t>making</w:t>
      </w:r>
      <w:r w:rsidR="003034D6">
        <w:t>.</w:t>
      </w:r>
    </w:p>
    <w:p w14:paraId="7B291653" w14:textId="093B12DB" w:rsidR="00B81471" w:rsidRDefault="00980287" w:rsidP="008B3F5A">
      <w:pPr>
        <w:pStyle w:val="ABBResumeCompanyHeading12pt"/>
      </w:pPr>
      <w:r>
        <w:t xml:space="preserve">HEWLETT-PACKARD ENTERPRISE, HEALTH AND LIFE SCIENCES </w:t>
      </w:r>
      <w:r w:rsidR="00373548">
        <w:tab/>
      </w:r>
      <w:r w:rsidR="00243EA0">
        <w:t xml:space="preserve">April </w:t>
      </w:r>
      <w:r w:rsidR="00B81471">
        <w:t>2013</w:t>
      </w:r>
      <w:r w:rsidR="00243EA0">
        <w:t>–Jan 2015</w:t>
      </w:r>
    </w:p>
    <w:p w14:paraId="2D5FE0CD" w14:textId="3BC952BA" w:rsidR="005A29BA" w:rsidRDefault="0097084C" w:rsidP="00A7354D">
      <w:pPr>
        <w:pStyle w:val="ABBResumeJobTitle"/>
      </w:pPr>
      <w:r>
        <w:t>Principal,</w:t>
      </w:r>
      <w:r w:rsidR="005A29BA">
        <w:t xml:space="preserve"> Solution Architect</w:t>
      </w:r>
      <w:r>
        <w:t>ure</w:t>
      </w:r>
    </w:p>
    <w:p w14:paraId="2B49FE53" w14:textId="6FEB7D3D" w:rsidR="003663DA" w:rsidRPr="00AE4772" w:rsidRDefault="00243EA0" w:rsidP="002D3271">
      <w:pPr>
        <w:pStyle w:val="ABBResumeBodyText6ptAfter"/>
        <w:rPr>
          <w:lang w:val="en-US"/>
        </w:rPr>
      </w:pPr>
      <w:r w:rsidRPr="007C5ADC">
        <w:rPr>
          <w:b/>
        </w:rPr>
        <w:t>SUMMARY</w:t>
      </w:r>
      <w:r w:rsidR="00191755" w:rsidRPr="007C5ADC">
        <w:rPr>
          <w:b/>
        </w:rPr>
        <w:t>:</w:t>
      </w:r>
      <w:r w:rsidR="00191755">
        <w:rPr>
          <w:b/>
        </w:rPr>
        <w:t xml:space="preserve"> </w:t>
      </w:r>
      <w:r w:rsidR="00E919F8">
        <w:t xml:space="preserve">Quickly </w:t>
      </w:r>
      <w:r w:rsidR="003034D6">
        <w:t xml:space="preserve">got up to speed. </w:t>
      </w:r>
      <w:r w:rsidR="00D66136">
        <w:rPr>
          <w:lang w:val="en-US"/>
        </w:rPr>
        <w:t>L</w:t>
      </w:r>
      <w:r w:rsidR="00E919F8">
        <w:t xml:space="preserve">ed </w:t>
      </w:r>
      <w:r w:rsidR="00D66136">
        <w:t xml:space="preserve">and </w:t>
      </w:r>
      <w:r w:rsidR="00D66136">
        <w:rPr>
          <w:lang w:val="en-US"/>
        </w:rPr>
        <w:t xml:space="preserve">coached </w:t>
      </w:r>
      <w:r w:rsidR="00E919F8">
        <w:t>solutions team</w:t>
      </w:r>
      <w:r w:rsidR="00FF17D0">
        <w:t>s</w:t>
      </w:r>
      <w:r w:rsidR="00E919F8">
        <w:t xml:space="preserve"> </w:t>
      </w:r>
      <w:r w:rsidR="003034D6">
        <w:t>struggl</w:t>
      </w:r>
      <w:r w:rsidR="00D66136">
        <w:rPr>
          <w:lang w:val="en-US"/>
        </w:rPr>
        <w:t>ing</w:t>
      </w:r>
      <w:r w:rsidR="00E919F8">
        <w:t xml:space="preserve"> to keep pace with skyrocketing </w:t>
      </w:r>
      <w:r w:rsidR="006F050B">
        <w:t>demand</w:t>
      </w:r>
      <w:r w:rsidR="00E919F8">
        <w:t xml:space="preserve"> for proposals. </w:t>
      </w:r>
      <w:r w:rsidR="00B840AE" w:rsidRPr="00151710">
        <w:t xml:space="preserve">Orchestrated large-scale solutions </w:t>
      </w:r>
      <w:r w:rsidR="00B840AE" w:rsidRPr="00E919F8">
        <w:t>for state and local government</w:t>
      </w:r>
      <w:r w:rsidR="00034500">
        <w:t xml:space="preserve"> </w:t>
      </w:r>
      <w:r w:rsidR="00B840AE" w:rsidRPr="00151710">
        <w:t xml:space="preserve">– </w:t>
      </w:r>
      <w:r w:rsidR="00B840AE">
        <w:t xml:space="preserve">from </w:t>
      </w:r>
      <w:r w:rsidR="00B840AE" w:rsidRPr="00151710">
        <w:t xml:space="preserve">$10M to $200M – </w:t>
      </w:r>
      <w:r w:rsidR="00B840AE" w:rsidRPr="00E919F8">
        <w:t xml:space="preserve">for </w:t>
      </w:r>
      <w:r w:rsidR="00B840AE">
        <w:t xml:space="preserve">healthcare &amp; Medicaid </w:t>
      </w:r>
      <w:r w:rsidR="00D66136">
        <w:rPr>
          <w:lang w:val="en-US"/>
        </w:rPr>
        <w:t>Management</w:t>
      </w:r>
      <w:r w:rsidR="00D66136">
        <w:t xml:space="preserve"> </w:t>
      </w:r>
      <w:r w:rsidR="00B840AE">
        <w:t>Information systems</w:t>
      </w:r>
      <w:r w:rsidR="00D66136">
        <w:rPr>
          <w:lang w:val="en-US"/>
        </w:rPr>
        <w:t xml:space="preserve"> (MMIS)</w:t>
      </w:r>
      <w:r w:rsidR="00B840AE">
        <w:t>.</w:t>
      </w:r>
      <w:r w:rsidR="003663DA">
        <w:t xml:space="preserve"> </w:t>
      </w:r>
      <w:r w:rsidR="008B0B84">
        <w:rPr>
          <w:lang w:val="en-US"/>
        </w:rPr>
        <w:t>Oversaw</w:t>
      </w:r>
      <w:r w:rsidR="008B0B84">
        <w:t xml:space="preserve"> </w:t>
      </w:r>
      <w:r w:rsidR="003663DA">
        <w:t>7</w:t>
      </w:r>
      <w:r w:rsidR="00391ECB">
        <w:rPr>
          <w:lang w:val="en-US"/>
        </w:rPr>
        <w:t>8</w:t>
      </w:r>
      <w:r w:rsidR="008B0B84">
        <w:rPr>
          <w:lang w:val="en-US"/>
        </w:rPr>
        <w:t>+</w:t>
      </w:r>
      <w:r w:rsidR="000410BA">
        <w:rPr>
          <w:lang w:val="en-US"/>
        </w:rPr>
        <w:t xml:space="preserve"> </w:t>
      </w:r>
      <w:r w:rsidR="003663DA">
        <w:t xml:space="preserve">person pursuit teams. </w:t>
      </w:r>
      <w:r w:rsidR="00D41B37">
        <w:rPr>
          <w:lang w:val="en-US"/>
        </w:rPr>
        <w:t>Generated $54M in profit via sales to new logos, RF</w:t>
      </w:r>
      <w:r w:rsidR="000410BA">
        <w:rPr>
          <w:lang w:val="en-US"/>
        </w:rPr>
        <w:t>X</w:t>
      </w:r>
      <w:r w:rsidR="00D41B37">
        <w:rPr>
          <w:lang w:val="en-US"/>
        </w:rPr>
        <w:t>s &amp; contract renewals.</w:t>
      </w:r>
    </w:p>
    <w:p w14:paraId="2098EBBC" w14:textId="237E7E07" w:rsidR="00A36AFB" w:rsidRPr="00151710" w:rsidRDefault="00243EA0" w:rsidP="002D3271">
      <w:pPr>
        <w:pStyle w:val="ABBResumeBodyText6ptAfter"/>
      </w:pPr>
      <w:r w:rsidRPr="00151710">
        <w:rPr>
          <w:b/>
        </w:rPr>
        <w:t>MANAGEMENT SCOPE</w:t>
      </w:r>
      <w:r w:rsidR="006F050B" w:rsidRPr="00151710">
        <w:t xml:space="preserve">: </w:t>
      </w:r>
      <w:r w:rsidR="00E919F8" w:rsidRPr="00E919F8">
        <w:t>Led solution development, cost modeling, pricing, deal governance, compli</w:t>
      </w:r>
      <w:r w:rsidR="003663DA">
        <w:t>ance</w:t>
      </w:r>
      <w:r w:rsidR="00391ECB">
        <w:rPr>
          <w:lang w:val="en-US"/>
        </w:rPr>
        <w:t>,</w:t>
      </w:r>
      <w:r w:rsidR="003663DA">
        <w:t xml:space="preserve"> and proposal development. Devised </w:t>
      </w:r>
      <w:r w:rsidR="00E919F8" w:rsidRPr="00E919F8">
        <w:t xml:space="preserve">complex solutions </w:t>
      </w:r>
      <w:r w:rsidR="003663DA">
        <w:rPr>
          <w:lang w:val="en-US"/>
        </w:rPr>
        <w:t>that incorporated HP’s Application</w:t>
      </w:r>
      <w:r w:rsidR="008B0B84">
        <w:rPr>
          <w:lang w:val="en-US"/>
        </w:rPr>
        <w:t>s</w:t>
      </w:r>
      <w:r w:rsidR="003663DA">
        <w:rPr>
          <w:lang w:val="en-US"/>
        </w:rPr>
        <w:t xml:space="preserve">, </w:t>
      </w:r>
      <w:r w:rsidR="008B0B84">
        <w:rPr>
          <w:lang w:val="en-US"/>
        </w:rPr>
        <w:t xml:space="preserve">Technology, </w:t>
      </w:r>
      <w:r w:rsidR="00E919F8" w:rsidRPr="00E919F8">
        <w:t>Business Process Outsourcing</w:t>
      </w:r>
      <w:r w:rsidR="003663DA">
        <w:rPr>
          <w:lang w:val="en-US"/>
        </w:rPr>
        <w:t xml:space="preserve"> (BPO), </w:t>
      </w:r>
      <w:r w:rsidR="008B0B84">
        <w:rPr>
          <w:lang w:val="en-US"/>
        </w:rPr>
        <w:t xml:space="preserve">Mobile, </w:t>
      </w:r>
      <w:r w:rsidR="003663DA" w:rsidRPr="00E919F8">
        <w:t>Analytics &amp; Data</w:t>
      </w:r>
      <w:r w:rsidR="008B0B84">
        <w:rPr>
          <w:lang w:val="en-US"/>
        </w:rPr>
        <w:t xml:space="preserve"> Management</w:t>
      </w:r>
      <w:r w:rsidR="003663DA" w:rsidRPr="00E919F8">
        <w:t xml:space="preserve"> </w:t>
      </w:r>
      <w:r w:rsidR="00B70F8B">
        <w:rPr>
          <w:lang w:val="en-US"/>
        </w:rPr>
        <w:t>business units</w:t>
      </w:r>
      <w:r w:rsidR="008B0B84">
        <w:rPr>
          <w:lang w:val="en-US"/>
        </w:rPr>
        <w:t xml:space="preserve"> and use of COTS products</w:t>
      </w:r>
    </w:p>
    <w:p w14:paraId="32D3F7EA" w14:textId="13BCA9F6" w:rsidR="00DC1F85" w:rsidRPr="00DC1F85" w:rsidRDefault="00FF17D0">
      <w:pPr>
        <w:pStyle w:val="ABBResumeBullets"/>
      </w:pPr>
      <w:r w:rsidRPr="00DC1F85">
        <w:rPr>
          <w:b/>
        </w:rPr>
        <w:lastRenderedPageBreak/>
        <w:t>Product Development</w:t>
      </w:r>
      <w:r w:rsidR="003663DA" w:rsidRPr="00DC1F85">
        <w:rPr>
          <w:b/>
        </w:rPr>
        <w:t xml:space="preserve"> </w:t>
      </w:r>
      <w:r w:rsidR="00FB0BA9">
        <w:rPr>
          <w:b/>
        </w:rPr>
        <w:t>-Portfolio</w:t>
      </w:r>
      <w:r w:rsidR="00FB0BA9" w:rsidRPr="00DC1F85">
        <w:rPr>
          <w:b/>
        </w:rPr>
        <w:t xml:space="preserve"> </w:t>
      </w:r>
      <w:r w:rsidR="00B64AAA" w:rsidRPr="00DC1F85">
        <w:rPr>
          <w:b/>
        </w:rPr>
        <w:t>Repository</w:t>
      </w:r>
      <w:r w:rsidR="00B64AAA" w:rsidRPr="00B64AAA">
        <w:t xml:space="preserve">: </w:t>
      </w:r>
      <w:r w:rsidR="00D92F1B">
        <w:t xml:space="preserve">Large MMIS programs have multiple vendors, work-streams, deliverables and processes. Most have their own tools.  The client needed one place to go for their team members and the vendors to access all project portfolio information. </w:t>
      </w:r>
    </w:p>
    <w:p w14:paraId="56FB96F4" w14:textId="0B4C1291" w:rsidR="00D41B37" w:rsidRPr="00B67EFC" w:rsidRDefault="00B64AAA" w:rsidP="00A21F14">
      <w:pPr>
        <w:pStyle w:val="ABBResumeBulletsSUB"/>
      </w:pPr>
      <w:r w:rsidRPr="00E01184">
        <w:rPr>
          <w:b/>
        </w:rPr>
        <w:t>Actions and Results</w:t>
      </w:r>
      <w:r w:rsidRPr="00B67EFC">
        <w:t xml:space="preserve">: </w:t>
      </w:r>
      <w:r w:rsidRPr="00A21F14">
        <w:t xml:space="preserve">Spearheaded Product Development for MMIS Portfolio </w:t>
      </w:r>
      <w:proofErr w:type="gramStart"/>
      <w:r w:rsidRPr="00A21F14">
        <w:t xml:space="preserve">Repository </w:t>
      </w:r>
      <w:r w:rsidR="00B70F8B" w:rsidRPr="00A21F14">
        <w:t>.</w:t>
      </w:r>
      <w:proofErr w:type="gramEnd"/>
      <w:r w:rsidR="00B70F8B" w:rsidRPr="00A21F14">
        <w:t xml:space="preserve"> Devised </w:t>
      </w:r>
      <w:r w:rsidR="00E12BB6" w:rsidRPr="00A21F14">
        <w:t xml:space="preserve">an </w:t>
      </w:r>
      <w:r w:rsidRPr="00A21F14">
        <w:t>innovative solution t</w:t>
      </w:r>
      <w:r w:rsidR="00E12BB6" w:rsidRPr="00A21F14">
        <w:t xml:space="preserve">hat </w:t>
      </w:r>
      <w:r w:rsidRPr="00A21F14">
        <w:t>standardize</w:t>
      </w:r>
      <w:r w:rsidR="00E12BB6" w:rsidRPr="00A21F14">
        <w:t>d</w:t>
      </w:r>
      <w:r w:rsidR="00B70F8B" w:rsidRPr="00A21F14">
        <w:t xml:space="preserve"> a</w:t>
      </w:r>
      <w:r w:rsidR="00E12BB6" w:rsidRPr="00A21F14">
        <w:t>nd automated</w:t>
      </w:r>
      <w:r w:rsidR="00FB0BA9" w:rsidRPr="00A21F14">
        <w:t xml:space="preserve"> </w:t>
      </w:r>
      <w:r w:rsidR="00DC1F85" w:rsidRPr="00A21F14">
        <w:t>information exchange</w:t>
      </w:r>
      <w:r w:rsidR="00E12BB6" w:rsidRPr="00A21F14">
        <w:t xml:space="preserve">. The solution worked so successfully, </w:t>
      </w:r>
      <w:r w:rsidR="00B63BED" w:rsidRPr="00A21F14">
        <w:t>HP</w:t>
      </w:r>
      <w:r w:rsidR="00002CB0">
        <w:t>E</w:t>
      </w:r>
      <w:r w:rsidR="00B63BED" w:rsidRPr="00A21F14">
        <w:t xml:space="preserve"> rolled</w:t>
      </w:r>
      <w:r w:rsidRPr="00A21F14">
        <w:t xml:space="preserve"> it out nationally</w:t>
      </w:r>
      <w:r w:rsidR="00E12BB6" w:rsidRPr="00A21F14">
        <w:t>.</w:t>
      </w:r>
      <w:r w:rsidR="00E12BB6" w:rsidRPr="00B67EFC">
        <w:t xml:space="preserve"> </w:t>
      </w:r>
    </w:p>
    <w:p w14:paraId="041A7958" w14:textId="11D1417E" w:rsidR="00AE4772" w:rsidRDefault="00AE4772" w:rsidP="00AE4772">
      <w:pPr>
        <w:pStyle w:val="ABBResumeCompanyHeading12pt"/>
      </w:pPr>
      <w:r>
        <w:t xml:space="preserve">VENTURETHINK GROUP CONSULTING </w:t>
      </w:r>
      <w:r>
        <w:tab/>
        <w:t>June-2008 April 2013</w:t>
      </w:r>
    </w:p>
    <w:p w14:paraId="79C02C9D" w14:textId="4EC7F1FF" w:rsidR="00E239ED" w:rsidRPr="00AE4772" w:rsidRDefault="00DC1F85" w:rsidP="00E239ED">
      <w:pPr>
        <w:pStyle w:val="ABBResumeCompanyBlurb"/>
        <w:rPr>
          <w:b/>
        </w:rPr>
      </w:pPr>
      <w:r>
        <w:rPr>
          <w:b/>
        </w:rPr>
        <w:t>Enterprise Architecture</w:t>
      </w:r>
      <w:r w:rsidR="00E239ED" w:rsidRPr="00AE4772">
        <w:rPr>
          <w:b/>
        </w:rPr>
        <w:t xml:space="preserve"> / Process Improvement / Big Data Solutions / Digital Transformation</w:t>
      </w:r>
    </w:p>
    <w:p w14:paraId="1A62984A" w14:textId="1C4A7380" w:rsidR="005A29BA" w:rsidRPr="005A29BA" w:rsidRDefault="005A29BA" w:rsidP="005A29BA">
      <w:pPr>
        <w:pStyle w:val="ABBResumeBodyText9ptBeforeAfter"/>
        <w:rPr>
          <w:b/>
        </w:rPr>
      </w:pPr>
      <w:r w:rsidRPr="005A29BA">
        <w:rPr>
          <w:b/>
        </w:rPr>
        <w:t>Principal</w:t>
      </w:r>
      <w:r w:rsidR="00F8691E">
        <w:rPr>
          <w:b/>
        </w:rPr>
        <w:t xml:space="preserve"> | Management &amp; Technology Strategist</w:t>
      </w:r>
    </w:p>
    <w:p w14:paraId="0204BF3D" w14:textId="6AD8B473" w:rsidR="002F42B4" w:rsidRPr="007826BF" w:rsidRDefault="00F8691E" w:rsidP="002D3271">
      <w:pPr>
        <w:pStyle w:val="ABBResumeBodyText6ptAfter"/>
      </w:pPr>
      <w:r w:rsidRPr="007826BF">
        <w:rPr>
          <w:b/>
        </w:rPr>
        <w:t>SUMMARY</w:t>
      </w:r>
      <w:r w:rsidR="00092EF7" w:rsidRPr="007826BF">
        <w:t xml:space="preserve">: </w:t>
      </w:r>
      <w:r w:rsidR="00420EA3" w:rsidRPr="007826BF">
        <w:t>S</w:t>
      </w:r>
      <w:r w:rsidR="00243EA0">
        <w:t xml:space="preserve">potted a niche for </w:t>
      </w:r>
      <w:r>
        <w:rPr>
          <w:lang w:val="en-US"/>
        </w:rPr>
        <w:t>m</w:t>
      </w:r>
      <w:r w:rsidR="005E26A1">
        <w:rPr>
          <w:lang w:val="en-US"/>
        </w:rPr>
        <w:t>y</w:t>
      </w:r>
      <w:r>
        <w:rPr>
          <w:lang w:val="en-US"/>
        </w:rPr>
        <w:t xml:space="preserve"> </w:t>
      </w:r>
      <w:r w:rsidR="00243EA0">
        <w:t>expertise</w:t>
      </w:r>
      <w:r w:rsidR="00980287">
        <w:rPr>
          <w:lang w:val="en-US"/>
        </w:rPr>
        <w:t>– for</w:t>
      </w:r>
      <w:r w:rsidR="00243EA0">
        <w:t xml:space="preserve"> </w:t>
      </w:r>
      <w:r w:rsidR="00D41B37">
        <w:rPr>
          <w:lang w:val="en-US"/>
        </w:rPr>
        <w:t xml:space="preserve">the </w:t>
      </w:r>
      <w:r w:rsidR="00243EA0">
        <w:t>financial, healthcare</w:t>
      </w:r>
      <w:r w:rsidR="00980287">
        <w:rPr>
          <w:lang w:val="en-US"/>
        </w:rPr>
        <w:t xml:space="preserve"> &amp;</w:t>
      </w:r>
      <w:r w:rsidR="00243EA0">
        <w:t xml:space="preserve"> insurance sectors. </w:t>
      </w:r>
      <w:r>
        <w:t>Analyzed</w:t>
      </w:r>
      <w:r w:rsidR="00243EA0">
        <w:t xml:space="preserve"> co</w:t>
      </w:r>
      <w:r>
        <w:t>mpetitors, created</w:t>
      </w:r>
      <w:r w:rsidR="00243EA0">
        <w:t xml:space="preserve"> offerings</w:t>
      </w:r>
      <w:r w:rsidR="005E26A1">
        <w:rPr>
          <w:lang w:val="en-US"/>
        </w:rPr>
        <w:t xml:space="preserve">, and </w:t>
      </w:r>
      <w:r w:rsidR="00243EA0">
        <w:t>launched VTG.</w:t>
      </w:r>
      <w:r w:rsidR="002F42B4" w:rsidRPr="007826BF">
        <w:t xml:space="preserve"> </w:t>
      </w:r>
    </w:p>
    <w:p w14:paraId="03C61859" w14:textId="47E59933" w:rsidR="00DF3537" w:rsidRDefault="00F8691E" w:rsidP="002D3271">
      <w:pPr>
        <w:pStyle w:val="ABBResumeBodyText6ptAfter"/>
        <w:rPr>
          <w:lang w:val="en-US"/>
        </w:rPr>
      </w:pPr>
      <w:r>
        <w:rPr>
          <w:b/>
          <w:lang w:val="en-US"/>
        </w:rPr>
        <w:t>BUSINESS</w:t>
      </w:r>
      <w:r w:rsidRPr="00AD1904">
        <w:rPr>
          <w:b/>
        </w:rPr>
        <w:t xml:space="preserve"> SCOP</w:t>
      </w:r>
      <w:r w:rsidR="00980287">
        <w:rPr>
          <w:b/>
          <w:lang w:val="en-US"/>
        </w:rPr>
        <w:t>E &amp; SAMPLE PROJECTS</w:t>
      </w:r>
      <w:r w:rsidR="00420EA3" w:rsidRPr="00AD1904">
        <w:t xml:space="preserve">: </w:t>
      </w:r>
      <w:r>
        <w:t>Built an “A-List</w:t>
      </w:r>
      <w:r w:rsidR="00DF3537">
        <w:t xml:space="preserve">” of top clients </w:t>
      </w:r>
      <w:r w:rsidR="00DF3537">
        <w:rPr>
          <w:lang w:val="en-US"/>
        </w:rPr>
        <w:t xml:space="preserve">– mostly </w:t>
      </w:r>
      <w:r w:rsidR="00092EF7">
        <w:t>Fortune 500</w:t>
      </w:r>
      <w:r w:rsidR="00DF3537">
        <w:rPr>
          <w:lang w:val="en-US"/>
        </w:rPr>
        <w:t xml:space="preserve"> – </w:t>
      </w:r>
      <w:r>
        <w:t xml:space="preserve">primarily in </w:t>
      </w:r>
      <w:r w:rsidRPr="00190BA3">
        <w:t>financ</w:t>
      </w:r>
      <w:r w:rsidR="00DF3537">
        <w:rPr>
          <w:lang w:val="en-US"/>
        </w:rPr>
        <w:t>e</w:t>
      </w:r>
      <w:r w:rsidRPr="00190BA3">
        <w:t>, healthcare, payment processing</w:t>
      </w:r>
      <w:r w:rsidR="00DF3537">
        <w:rPr>
          <w:lang w:val="en-US"/>
        </w:rPr>
        <w:t>,</w:t>
      </w:r>
      <w:r w:rsidRPr="00190BA3">
        <w:t xml:space="preserve"> and ins</w:t>
      </w:r>
      <w:r w:rsidR="00AA6EFF" w:rsidRPr="00190BA3">
        <w:t>urance</w:t>
      </w:r>
      <w:r>
        <w:t xml:space="preserve">. </w:t>
      </w:r>
      <w:r w:rsidR="00092EF7">
        <w:t xml:space="preserve">Collaborated </w:t>
      </w:r>
      <w:r>
        <w:t>at</w:t>
      </w:r>
      <w:r w:rsidR="00092EF7">
        <w:t xml:space="preserve"> C-level </w:t>
      </w:r>
      <w:r w:rsidR="00DF3537">
        <w:rPr>
          <w:lang w:val="en-US"/>
        </w:rPr>
        <w:t>on</w:t>
      </w:r>
      <w:r w:rsidR="00092EF7">
        <w:t xml:space="preserve"> </w:t>
      </w:r>
      <w:r w:rsidR="00DF3537">
        <w:rPr>
          <w:lang w:val="en-US"/>
        </w:rPr>
        <w:t>strategy and solutions</w:t>
      </w:r>
      <w:r>
        <w:t>.</w:t>
      </w:r>
      <w:r w:rsidR="00092EF7">
        <w:t xml:space="preserve"> </w:t>
      </w:r>
    </w:p>
    <w:p w14:paraId="49E6F618" w14:textId="6B83AA3D" w:rsidR="00CD28CB" w:rsidRDefault="00DF3537">
      <w:pPr>
        <w:pStyle w:val="ABBResumeBullets"/>
      </w:pPr>
      <w:r>
        <w:rPr>
          <w:b/>
        </w:rPr>
        <w:t>Principal Financial Group</w:t>
      </w:r>
      <w:r w:rsidR="00CD28CB">
        <w:t xml:space="preserve">: </w:t>
      </w:r>
      <w:r>
        <w:t>Unsatisfied with</w:t>
      </w:r>
      <w:r w:rsidR="00CD28CB">
        <w:t xml:space="preserve"> existing facilities vendor</w:t>
      </w:r>
      <w:r>
        <w:t>: q</w:t>
      </w:r>
      <w:r w:rsidR="00CD28CB">
        <w:t xml:space="preserve">uality </w:t>
      </w:r>
      <w:r>
        <w:t xml:space="preserve">had worsened, costs increased, and </w:t>
      </w:r>
      <w:r w:rsidR="00CD28CB">
        <w:t xml:space="preserve">operations </w:t>
      </w:r>
      <w:r>
        <w:t xml:space="preserve">were antiquated </w:t>
      </w:r>
      <w:r w:rsidR="00CD28CB">
        <w:t>—</w:t>
      </w:r>
      <w:r>
        <w:t xml:space="preserve"> too</w:t>
      </w:r>
      <w:r w:rsidR="00980287">
        <w:t xml:space="preserve"> </w:t>
      </w:r>
      <w:r w:rsidR="00CD28CB">
        <w:t>many manual processes</w:t>
      </w:r>
      <w:r w:rsidR="00DE408D">
        <w:t xml:space="preserve"> and outdated technology</w:t>
      </w:r>
      <w:r w:rsidR="00CD28CB">
        <w:t>.</w:t>
      </w:r>
    </w:p>
    <w:p w14:paraId="62948858" w14:textId="5C099AA4" w:rsidR="00B81471" w:rsidRDefault="00CD28CB" w:rsidP="00A21F14">
      <w:pPr>
        <w:pStyle w:val="ABBResumeBulletsSUB"/>
      </w:pPr>
      <w:r w:rsidRPr="007826BF">
        <w:rPr>
          <w:b/>
        </w:rPr>
        <w:t>Actions</w:t>
      </w:r>
      <w:r w:rsidR="00B04E82">
        <w:rPr>
          <w:b/>
        </w:rPr>
        <w:t xml:space="preserve"> and Results</w:t>
      </w:r>
      <w:r>
        <w:t>:</w:t>
      </w:r>
      <w:r w:rsidR="005E013B">
        <w:t xml:space="preserve"> </w:t>
      </w:r>
      <w:r w:rsidR="00DF3537">
        <w:t>Guided</w:t>
      </w:r>
      <w:r w:rsidR="00B81471">
        <w:t xml:space="preserve"> vendor selection for a 4.3</w:t>
      </w:r>
      <w:r w:rsidR="00D41B37">
        <w:t>M</w:t>
      </w:r>
      <w:r w:rsidR="00B81471">
        <w:t xml:space="preserve"> sq. ft. real estate services</w:t>
      </w:r>
      <w:r w:rsidR="00DF3537">
        <w:t xml:space="preserve"> </w:t>
      </w:r>
      <w:r w:rsidR="00B81471">
        <w:t>contract</w:t>
      </w:r>
      <w:r w:rsidR="00DF3537">
        <w:t>, including</w:t>
      </w:r>
      <w:r w:rsidR="00B81471">
        <w:t xml:space="preserve"> facilities management of 2.4</w:t>
      </w:r>
      <w:r w:rsidR="00D41B37">
        <w:t>M</w:t>
      </w:r>
      <w:r w:rsidR="00B81471">
        <w:t xml:space="preserve"> sq. ft. corporate campus and 150 global offices in 15 countries. </w:t>
      </w:r>
      <w:r w:rsidR="00DF3537">
        <w:t>Streamlined processes</w:t>
      </w:r>
      <w:r w:rsidR="007A080D">
        <w:t xml:space="preserve">, opened a </w:t>
      </w:r>
      <w:r w:rsidR="00DF3537">
        <w:t xml:space="preserve">full </w:t>
      </w:r>
      <w:r w:rsidR="007A080D">
        <w:t>view</w:t>
      </w:r>
      <w:r w:rsidR="00DF3537">
        <w:t xml:space="preserve"> of facilities</w:t>
      </w:r>
      <w:r w:rsidR="007A080D">
        <w:t xml:space="preserve"> &amp; t</w:t>
      </w:r>
      <w:r w:rsidR="00E5607F">
        <w:t xml:space="preserve">ightened </w:t>
      </w:r>
      <w:r w:rsidR="00B63D14">
        <w:t>management</w:t>
      </w:r>
      <w:r w:rsidR="00D41B37">
        <w:t xml:space="preserve"> </w:t>
      </w:r>
      <w:r w:rsidR="00DF3537">
        <w:t xml:space="preserve">of leases </w:t>
      </w:r>
      <w:r w:rsidR="00E5607F">
        <w:t>&amp;</w:t>
      </w:r>
      <w:r w:rsidR="00DF3537">
        <w:t xml:space="preserve"> construction. </w:t>
      </w:r>
      <w:r w:rsidR="00980287">
        <w:t xml:space="preserve">Saved PFG several </w:t>
      </w:r>
      <w:r w:rsidR="00B81471">
        <w:t xml:space="preserve">millions </w:t>
      </w:r>
      <w:r w:rsidR="00980287">
        <w:t xml:space="preserve">of dollars by </w:t>
      </w:r>
      <w:r>
        <w:t>contracting with a national vendor</w:t>
      </w:r>
      <w:r w:rsidR="00980287">
        <w:t xml:space="preserve"> that applied </w:t>
      </w:r>
      <w:r w:rsidR="00E5607F">
        <w:t xml:space="preserve">best practices, automation, security, and advanced state-of-the art </w:t>
      </w:r>
      <w:r w:rsidR="00B81471">
        <w:t>technologies.</w:t>
      </w:r>
    </w:p>
    <w:p w14:paraId="1C4520C3" w14:textId="777E7E5D" w:rsidR="00270F73" w:rsidRDefault="00E5607F">
      <w:pPr>
        <w:pStyle w:val="ABBResumeBullets"/>
      </w:pPr>
      <w:r>
        <w:rPr>
          <w:b/>
          <w:lang w:val="en-US"/>
        </w:rPr>
        <w:t>Wellmark</w:t>
      </w:r>
      <w:r w:rsidR="00E92B95" w:rsidRPr="00E5607F">
        <w:t>:</w:t>
      </w:r>
      <w:r w:rsidR="00E92B95">
        <w:t xml:space="preserve"> </w:t>
      </w:r>
      <w:r w:rsidR="00980287">
        <w:rPr>
          <w:lang w:val="en-US"/>
        </w:rPr>
        <w:t>R</w:t>
      </w:r>
      <w:r w:rsidR="00E92B95">
        <w:t xml:space="preserve">estructured a </w:t>
      </w:r>
      <w:r w:rsidR="00980287">
        <w:rPr>
          <w:lang w:val="en-US"/>
        </w:rPr>
        <w:t>troubled</w:t>
      </w:r>
      <w:r w:rsidR="00E92B95">
        <w:t xml:space="preserve"> $4M Health and Wellness </w:t>
      </w:r>
      <w:r w:rsidR="00993598">
        <w:rPr>
          <w:lang w:val="en-US"/>
        </w:rPr>
        <w:t xml:space="preserve">program </w:t>
      </w:r>
      <w:r w:rsidR="00980287">
        <w:rPr>
          <w:lang w:val="en-US"/>
        </w:rPr>
        <w:t xml:space="preserve">– </w:t>
      </w:r>
      <w:r w:rsidR="00E92B95">
        <w:t xml:space="preserve">BI, Reporting and Analytics </w:t>
      </w:r>
      <w:r w:rsidR="00980287">
        <w:rPr>
          <w:lang w:val="en-US"/>
        </w:rPr>
        <w:t xml:space="preserve">– that had </w:t>
      </w:r>
      <w:r w:rsidR="00E92B95">
        <w:t xml:space="preserve">vendor challenges, </w:t>
      </w:r>
      <w:r w:rsidR="00980287">
        <w:rPr>
          <w:lang w:val="en-US"/>
        </w:rPr>
        <w:t>redundant</w:t>
      </w:r>
      <w:r w:rsidR="00E92B95">
        <w:t xml:space="preserve"> work streams, escalating costs</w:t>
      </w:r>
      <w:r w:rsidR="00980287">
        <w:rPr>
          <w:lang w:val="en-US"/>
        </w:rPr>
        <w:t>,</w:t>
      </w:r>
      <w:r w:rsidR="00980287">
        <w:t xml:space="preserve"> and few results</w:t>
      </w:r>
      <w:r w:rsidR="00E92B95">
        <w:t xml:space="preserve">. </w:t>
      </w:r>
    </w:p>
    <w:p w14:paraId="6A03C309" w14:textId="28F7C436" w:rsidR="005B5552" w:rsidRPr="00ED10EA" w:rsidRDefault="005B5552">
      <w:pPr>
        <w:pStyle w:val="ABBResumeBullets"/>
      </w:pPr>
      <w:r>
        <w:rPr>
          <w:b/>
        </w:rPr>
        <w:t>PayPal</w:t>
      </w:r>
      <w:r w:rsidRPr="00E5607F">
        <w:t>:</w:t>
      </w:r>
      <w:r>
        <w:t xml:space="preserve"> </w:t>
      </w:r>
      <w:r w:rsidRPr="00FA65D2">
        <w:t xml:space="preserve">Helmed the global </w:t>
      </w:r>
      <w:r>
        <w:t>Single Reporting Architecture and</w:t>
      </w:r>
      <w:r w:rsidRPr="00FA65D2">
        <w:t xml:space="preserve"> EDW optimization program.  Charged with the </w:t>
      </w:r>
      <w:r w:rsidR="00F223C3">
        <w:rPr>
          <w:lang w:val="en-US"/>
        </w:rPr>
        <w:t xml:space="preserve">data </w:t>
      </w:r>
      <w:r w:rsidRPr="00FA65D2">
        <w:t>warehouse</w:t>
      </w:r>
      <w:r>
        <w:t xml:space="preserve"> redesign</w:t>
      </w:r>
      <w:r w:rsidRPr="00FA65D2">
        <w:t xml:space="preserve"> from a source</w:t>
      </w:r>
      <w:r>
        <w:t>-</w:t>
      </w:r>
      <w:r w:rsidRPr="00FA65D2">
        <w:t>focused to a business</w:t>
      </w:r>
      <w:r>
        <w:t>-</w:t>
      </w:r>
      <w:r w:rsidRPr="00FA65D2">
        <w:t xml:space="preserve">focused system that </w:t>
      </w:r>
      <w:r>
        <w:t xml:space="preserve">could </w:t>
      </w:r>
      <w:r w:rsidRPr="00FA65D2">
        <w:t xml:space="preserve">facilitate decision making through </w:t>
      </w:r>
      <w:r>
        <w:t>standardized</w:t>
      </w:r>
      <w:r w:rsidRPr="00FA65D2">
        <w:t xml:space="preserve"> reporting and analytics</w:t>
      </w:r>
      <w:r>
        <w:t>.</w:t>
      </w:r>
      <w:r w:rsidRPr="00FA65D2">
        <w:t xml:space="preserve">  Reduced reliance upon eBay’s EDW space, cut CPU usage from 170% to 60% and reporting redundancy by 52%. </w:t>
      </w:r>
    </w:p>
    <w:p w14:paraId="6604CB8E" w14:textId="5FAE27C0" w:rsidR="00ED10EA" w:rsidRPr="00712FCE" w:rsidRDefault="00ED10EA">
      <w:pPr>
        <w:pStyle w:val="ABBResumeBullets"/>
      </w:pPr>
      <w:r>
        <w:rPr>
          <w:b/>
        </w:rPr>
        <w:t>First Data Resources</w:t>
      </w:r>
      <w:r>
        <w:t>: First Data had just completed due diligence on its M&amp;A for Citi’s lock-box business. Led a $64M post-M&amp;A integration. They had a huge need to manage and coordinate all aspects including technology, BPO, process improvement, expansion into new market, facilities and operations</w:t>
      </w:r>
      <w:r w:rsidR="00993598">
        <w:rPr>
          <w:lang w:val="en-US"/>
        </w:rPr>
        <w:t>.</w:t>
      </w:r>
    </w:p>
    <w:p w14:paraId="70273728" w14:textId="53E6DC3F" w:rsidR="005D3936" w:rsidRDefault="00B63BED" w:rsidP="00A21F14">
      <w:pPr>
        <w:pStyle w:val="ABBResumeBulletsSUB"/>
      </w:pPr>
      <w:r w:rsidRPr="00B05063">
        <w:rPr>
          <w:b/>
        </w:rPr>
        <w:t>Action and</w:t>
      </w:r>
      <w:r w:rsidR="00135A5C" w:rsidRPr="00B05063">
        <w:rPr>
          <w:b/>
        </w:rPr>
        <w:t xml:space="preserve"> Results</w:t>
      </w:r>
      <w:r w:rsidR="00930F53">
        <w:t>:</w:t>
      </w:r>
      <w:r w:rsidR="00B81471">
        <w:t xml:space="preserve"> </w:t>
      </w:r>
      <w:r w:rsidR="00135A5C">
        <w:t xml:space="preserve">Cut facilities and equipment costs 23% via consolidation of </w:t>
      </w:r>
      <w:r w:rsidR="00B81471">
        <w:t>6 remittance sites</w:t>
      </w:r>
      <w:r w:rsidR="00135A5C">
        <w:t xml:space="preserve">. Evaluated </w:t>
      </w:r>
      <w:r w:rsidR="00B81471">
        <w:t>facility</w:t>
      </w:r>
      <w:r w:rsidR="00E77B65">
        <w:t xml:space="preserve"> </w:t>
      </w:r>
      <w:r w:rsidR="00135A5C">
        <w:t>and-</w:t>
      </w:r>
      <w:r w:rsidR="00B81471">
        <w:t>equipment leases</w:t>
      </w:r>
      <w:r w:rsidR="002E47F5">
        <w:t xml:space="preserve"> </w:t>
      </w:r>
      <w:r w:rsidR="00391ECB">
        <w:t>and</w:t>
      </w:r>
      <w:r w:rsidR="002E47F5">
        <w:t xml:space="preserve"> </w:t>
      </w:r>
      <w:r w:rsidR="00B81471">
        <w:t>negotiat</w:t>
      </w:r>
      <w:r w:rsidR="00135A5C">
        <w:t xml:space="preserve">ed with </w:t>
      </w:r>
      <w:r w:rsidR="00B81471">
        <w:t xml:space="preserve">global </w:t>
      </w:r>
      <w:r w:rsidR="002E47F5">
        <w:t>BPO (</w:t>
      </w:r>
      <w:r w:rsidR="00910611">
        <w:t>outsourcing</w:t>
      </w:r>
      <w:r w:rsidR="002E47F5">
        <w:t>)</w:t>
      </w:r>
      <w:r w:rsidR="00910611">
        <w:t xml:space="preserve"> </w:t>
      </w:r>
      <w:r w:rsidR="00B81471">
        <w:t xml:space="preserve">vendor. </w:t>
      </w:r>
      <w:r w:rsidR="00135A5C">
        <w:t>Performed</w:t>
      </w:r>
      <w:r w:rsidR="00B81471">
        <w:t xml:space="preserve"> post-acquisition closure</w:t>
      </w:r>
      <w:r w:rsidR="00135A5C">
        <w:t xml:space="preserve"> </w:t>
      </w:r>
      <w:r w:rsidR="00135A5C" w:rsidRPr="00ED10EA">
        <w:t>an</w:t>
      </w:r>
      <w:r w:rsidRPr="00ED10EA">
        <w:t>d</w:t>
      </w:r>
      <w:r w:rsidR="00B81471" w:rsidRPr="00ED10EA">
        <w:t xml:space="preserve"> integration of personnel</w:t>
      </w:r>
      <w:r w:rsidR="00135A5C" w:rsidRPr="00ED10EA">
        <w:t xml:space="preserve"> &amp;</w:t>
      </w:r>
      <w:r w:rsidR="00B81471" w:rsidRPr="00ED10EA">
        <w:t xml:space="preserve"> facilities</w:t>
      </w:r>
      <w:r w:rsidR="00135A5C" w:rsidRPr="00ED10EA">
        <w:t>.</w:t>
      </w:r>
      <w:r w:rsidR="00DE408D" w:rsidRPr="00ED10EA">
        <w:t xml:space="preserve"> </w:t>
      </w:r>
      <w:r w:rsidR="00ED10EA">
        <w:t xml:space="preserve">Determined </w:t>
      </w:r>
      <w:r w:rsidR="00DE408D">
        <w:t>new technology w</w:t>
      </w:r>
      <w:r w:rsidR="00391ECB">
        <w:t>as</w:t>
      </w:r>
      <w:r w:rsidR="00DE408D">
        <w:t xml:space="preserve"> needed to accommodate </w:t>
      </w:r>
      <w:r w:rsidR="00391ECB">
        <w:t xml:space="preserve">the </w:t>
      </w:r>
      <w:r w:rsidR="00DE408D">
        <w:t>wholesale business.</w:t>
      </w:r>
    </w:p>
    <w:p w14:paraId="1BFB6A62" w14:textId="0C328B10" w:rsidR="00B81471" w:rsidRDefault="00980287" w:rsidP="00180EA1">
      <w:pPr>
        <w:pStyle w:val="ABBResumeCompanyHeading"/>
      </w:pPr>
      <w:r>
        <w:t>BLUE CROSS BLUE SHIELD OF NEBRASKA</w:t>
      </w:r>
      <w:r w:rsidR="000A4FC5">
        <w:tab/>
        <w:t xml:space="preserve">April </w:t>
      </w:r>
      <w:r w:rsidR="00B81471">
        <w:t>2006</w:t>
      </w:r>
      <w:r w:rsidR="000A4FC5">
        <w:t xml:space="preserve">–May </w:t>
      </w:r>
      <w:r w:rsidR="00B81471">
        <w:t>2008</w:t>
      </w:r>
    </w:p>
    <w:p w14:paraId="1B7AF436" w14:textId="77777777" w:rsidR="005A29BA" w:rsidRDefault="005A29BA" w:rsidP="00A7354D">
      <w:pPr>
        <w:pStyle w:val="ABBResumeJobTitle"/>
      </w:pPr>
      <w:r>
        <w:t>Director, Enterprise Program Management Office</w:t>
      </w:r>
    </w:p>
    <w:p w14:paraId="172CEF1F" w14:textId="570932F9" w:rsidR="00B81471" w:rsidRDefault="0085780D" w:rsidP="00B70F8B">
      <w:pPr>
        <w:pStyle w:val="ABBResumeBodyText6ptBefore"/>
      </w:pPr>
      <w:r w:rsidRPr="007826BF">
        <w:rPr>
          <w:b/>
        </w:rPr>
        <w:t>Summary</w:t>
      </w:r>
      <w:r w:rsidRPr="007826BF">
        <w:t xml:space="preserve">: </w:t>
      </w:r>
      <w:r w:rsidR="00AC1CBD">
        <w:t>As BCBSNE expanded its scope of their project management office to include both technology and business, I was selected to lead and build the newly created</w:t>
      </w:r>
      <w:r w:rsidR="004053CD">
        <w:t xml:space="preserve"> </w:t>
      </w:r>
      <w:r w:rsidR="00AC1CBD">
        <w:t>enterprise program management office.</w:t>
      </w:r>
    </w:p>
    <w:p w14:paraId="31DE309C" w14:textId="7FD66401" w:rsidR="00B81471" w:rsidRDefault="005A29BA" w:rsidP="00B70F8B">
      <w:pPr>
        <w:pStyle w:val="ABBResumeBodyText6ptBefore"/>
      </w:pPr>
      <w:r w:rsidRPr="007826BF">
        <w:rPr>
          <w:b/>
        </w:rPr>
        <w:t>Management Scope:</w:t>
      </w:r>
      <w:r w:rsidR="00FA4F45">
        <w:t xml:space="preserve"> </w:t>
      </w:r>
      <w:r w:rsidR="00993598" w:rsidRPr="00E03672">
        <w:t>New ePMO with little standardization for portfolio</w:t>
      </w:r>
      <w:r w:rsidR="00993598">
        <w:t xml:space="preserve">/project/program/resource </w:t>
      </w:r>
      <w:r w:rsidR="00993598" w:rsidRPr="00E03672">
        <w:t xml:space="preserve">management, processes, </w:t>
      </w:r>
      <w:r w:rsidR="00993598">
        <w:t xml:space="preserve">reporting </w:t>
      </w:r>
      <w:r w:rsidR="00993598" w:rsidRPr="00E03672">
        <w:t>and artifacts</w:t>
      </w:r>
      <w:r w:rsidR="00993598">
        <w:t xml:space="preserve">. Championed </w:t>
      </w:r>
      <w:r w:rsidR="00FA4F45">
        <w:t>transformation</w:t>
      </w:r>
      <w:r w:rsidR="00B81471">
        <w:t xml:space="preserve"> from </w:t>
      </w:r>
      <w:r w:rsidR="00FA4F45">
        <w:t>decentralized</w:t>
      </w:r>
      <w:r w:rsidR="00A7354D">
        <w:t xml:space="preserve"> PM</w:t>
      </w:r>
      <w:r w:rsidR="00656B0F">
        <w:t xml:space="preserve"> methodologies to a cohesive </w:t>
      </w:r>
      <w:r w:rsidR="00C86685">
        <w:t>ePMO practice</w:t>
      </w:r>
      <w:r w:rsidR="00656B0F">
        <w:t xml:space="preserve">. </w:t>
      </w:r>
      <w:r w:rsidR="007C4EF9">
        <w:t xml:space="preserve">$45M </w:t>
      </w:r>
      <w:r w:rsidR="00993598">
        <w:t xml:space="preserve">annual </w:t>
      </w:r>
      <w:r w:rsidR="007C4EF9">
        <w:t>project budget</w:t>
      </w:r>
      <w:r w:rsidR="00993598">
        <w:t>-</w:t>
      </w:r>
      <w:r w:rsidR="00A7354D">
        <w:t>18-</w:t>
      </w:r>
      <w:r w:rsidR="00993598">
        <w:t>direct reports</w:t>
      </w:r>
      <w:r w:rsidR="00A7354D">
        <w:t>.</w:t>
      </w:r>
    </w:p>
    <w:p w14:paraId="6B49239C" w14:textId="3587CED4" w:rsidR="00B63D14" w:rsidRDefault="00AF7A47" w:rsidP="00A21F14">
      <w:pPr>
        <w:pStyle w:val="ABBResumeBulletsSUB"/>
      </w:pPr>
      <w:r w:rsidRPr="00E03672">
        <w:rPr>
          <w:b/>
        </w:rPr>
        <w:t>Actions</w:t>
      </w:r>
      <w:r w:rsidR="00A21F14">
        <w:rPr>
          <w:b/>
        </w:rPr>
        <w:t xml:space="preserve"> and Results</w:t>
      </w:r>
      <w:r>
        <w:t xml:space="preserve">: Standardized </w:t>
      </w:r>
      <w:r w:rsidRPr="00F969E7">
        <w:t>PM</w:t>
      </w:r>
      <w:r>
        <w:t xml:space="preserve"> processes. Developed </w:t>
      </w:r>
      <w:r w:rsidRPr="00F969E7">
        <w:t xml:space="preserve">PM </w:t>
      </w:r>
      <w:r>
        <w:t xml:space="preserve">career path and tracking KPIs. </w:t>
      </w:r>
      <w:r w:rsidR="00B63D14">
        <w:t>Enhanced Project Server and implemented new functionality ensur</w:t>
      </w:r>
      <w:r w:rsidR="00993598">
        <w:t>ing</w:t>
      </w:r>
      <w:r w:rsidR="00B63D14">
        <w:t xml:space="preserve"> staff usage and compliance with new processes. Introduced the use of Agile methodology from traditional waterfall</w:t>
      </w:r>
      <w:r w:rsidR="00572266">
        <w:t xml:space="preserve"> </w:t>
      </w:r>
      <w:r w:rsidR="00B63D14">
        <w:t>SDLC.</w:t>
      </w:r>
    </w:p>
    <w:p w14:paraId="75CABB41" w14:textId="07B36DC1" w:rsidR="00807117" w:rsidRDefault="00807117" w:rsidP="00645821">
      <w:pPr>
        <w:pStyle w:val="ABBResumeCompanyHeading12pt"/>
      </w:pPr>
      <w:r w:rsidRPr="00807117">
        <w:t>BELLEVUE UNIVERSITY</w:t>
      </w:r>
      <w:r w:rsidR="00C901A1">
        <w:t>, Omaha, N</w:t>
      </w:r>
      <w:r w:rsidR="005E013B">
        <w:t>E</w:t>
      </w:r>
      <w:r w:rsidR="00B05223">
        <w:tab/>
      </w:r>
      <w:r w:rsidR="000A4FC5">
        <w:t xml:space="preserve">Nov </w:t>
      </w:r>
      <w:r w:rsidR="00C901A1">
        <w:t>2003–</w:t>
      </w:r>
      <w:r w:rsidR="000A4FC5">
        <w:t xml:space="preserve">April </w:t>
      </w:r>
      <w:r w:rsidR="00C901A1">
        <w:t>2006</w:t>
      </w:r>
    </w:p>
    <w:p w14:paraId="68A8626D" w14:textId="5BC233B2" w:rsidR="00E92B95" w:rsidRDefault="00E92B95" w:rsidP="00270E5C">
      <w:pPr>
        <w:pStyle w:val="ABBResumeCompanyBlurb"/>
      </w:pPr>
      <w:r>
        <w:t>In</w:t>
      </w:r>
      <w:r w:rsidR="00C71EDA">
        <w:t>-</w:t>
      </w:r>
      <w:r>
        <w:t>class &amp; Online Degrees</w:t>
      </w:r>
      <w:r w:rsidR="00B70F8B">
        <w:t xml:space="preserve"> </w:t>
      </w:r>
      <w:r>
        <w:t xml:space="preserve">/ Corporate Learning / </w:t>
      </w:r>
      <w:r w:rsidR="000F5BB0">
        <w:t>International Programs</w:t>
      </w:r>
      <w:r w:rsidR="00720061">
        <w:t xml:space="preserve"> </w:t>
      </w:r>
      <w:r>
        <w:t xml:space="preserve">/ Process Improvement / Product Development </w:t>
      </w:r>
    </w:p>
    <w:p w14:paraId="4A90EF47" w14:textId="77777777" w:rsidR="00B05223" w:rsidRDefault="00B05223" w:rsidP="00A7354D">
      <w:pPr>
        <w:pStyle w:val="ABBResumeJobTitle"/>
      </w:pPr>
      <w:r w:rsidRPr="00B05223">
        <w:t>Vice President, Enrollment and Marketing</w:t>
      </w:r>
    </w:p>
    <w:p w14:paraId="798F79B5" w14:textId="72C8F1AF" w:rsidR="00C901A1" w:rsidRDefault="000A4FC5" w:rsidP="00B70F8B">
      <w:pPr>
        <w:pStyle w:val="ABBResumeBodyText6ptBefore"/>
      </w:pPr>
      <w:r w:rsidRPr="00807117">
        <w:rPr>
          <w:b/>
        </w:rPr>
        <w:t>SUMMARY</w:t>
      </w:r>
      <w:r w:rsidR="00807117" w:rsidRPr="00FA6A2B">
        <w:t xml:space="preserve">: </w:t>
      </w:r>
      <w:r w:rsidR="00391ECB">
        <w:t>Reversed</w:t>
      </w:r>
      <w:r w:rsidR="00720061">
        <w:t xml:space="preserve"> </w:t>
      </w:r>
      <w:r w:rsidR="00720061" w:rsidRPr="00FA6A2B">
        <w:t>declining trend</w:t>
      </w:r>
      <w:r w:rsidR="00720061">
        <w:t>s</w:t>
      </w:r>
      <w:r w:rsidR="00720061" w:rsidRPr="00FA6A2B">
        <w:t xml:space="preserve"> in revenue</w:t>
      </w:r>
      <w:r w:rsidR="00720061">
        <w:t xml:space="preserve"> by infusing </w:t>
      </w:r>
      <w:r w:rsidR="00C86685">
        <w:t>enrollment and marketing with new processes and technologies.</w:t>
      </w:r>
      <w:r w:rsidR="00807117" w:rsidRPr="00FA6A2B">
        <w:t xml:space="preserve"> </w:t>
      </w:r>
      <w:r w:rsidR="00072808">
        <w:t xml:space="preserve">Led </w:t>
      </w:r>
      <w:r w:rsidR="00807117" w:rsidRPr="00FA6A2B">
        <w:t xml:space="preserve">transformation from “build it they will come” to a proactive </w:t>
      </w:r>
      <w:r w:rsidR="005B5552">
        <w:t>marketing and</w:t>
      </w:r>
      <w:r w:rsidR="00993598">
        <w:t xml:space="preserve"> sales</w:t>
      </w:r>
      <w:r w:rsidR="005B5552">
        <w:t xml:space="preserve"> </w:t>
      </w:r>
      <w:r w:rsidR="00072808">
        <w:t>model</w:t>
      </w:r>
      <w:r w:rsidR="008B1B88">
        <w:t>.</w:t>
      </w:r>
      <w:r w:rsidR="005B5552">
        <w:t xml:space="preserve"> </w:t>
      </w:r>
      <w:r w:rsidR="00072808">
        <w:t>Directed 70-person organization – 8 departments – with f</w:t>
      </w:r>
      <w:r>
        <w:t>ull P&amp;L control</w:t>
      </w:r>
      <w:r w:rsidR="00807117">
        <w:t xml:space="preserve"> for</w:t>
      </w:r>
      <w:r w:rsidR="00072808">
        <w:t xml:space="preserve"> $10M budget</w:t>
      </w:r>
      <w:r w:rsidR="00993598" w:rsidRPr="00993598">
        <w:t xml:space="preserve"> </w:t>
      </w:r>
      <w:r w:rsidR="00993598">
        <w:t xml:space="preserve">including $5M </w:t>
      </w:r>
      <w:r w:rsidR="00993598">
        <w:lastRenderedPageBreak/>
        <w:t xml:space="preserve">marketing budget for in-class, on-line, corporate, and international degree programs.  Accountable for the </w:t>
      </w:r>
      <w:r w:rsidR="00807117">
        <w:t>generat</w:t>
      </w:r>
      <w:r w:rsidR="00993598">
        <w:t>ion of</w:t>
      </w:r>
      <w:r w:rsidR="00072808">
        <w:t xml:space="preserve"> </w:t>
      </w:r>
      <w:r w:rsidR="00807117">
        <w:t>$38M annual revenue</w:t>
      </w:r>
      <w:r w:rsidR="00993598">
        <w:t>.</w:t>
      </w:r>
      <w:r w:rsidR="00072808">
        <w:t xml:space="preserve"> </w:t>
      </w:r>
      <w:r w:rsidR="00391ECB">
        <w:t>Approv</w:t>
      </w:r>
      <w:r w:rsidR="0052565A">
        <w:t>al authori</w:t>
      </w:r>
      <w:r w:rsidR="00993598">
        <w:t>ty</w:t>
      </w:r>
      <w:r w:rsidR="00391ECB">
        <w:t xml:space="preserve"> </w:t>
      </w:r>
      <w:r w:rsidR="008B1B88">
        <w:t>up to $300,000.</w:t>
      </w:r>
    </w:p>
    <w:p w14:paraId="753D8109" w14:textId="7B8CCAFD" w:rsidR="00B81471" w:rsidRDefault="00C86685" w:rsidP="00A21F14">
      <w:pPr>
        <w:pStyle w:val="ABBResumeBulletsSUB"/>
      </w:pPr>
      <w:r w:rsidRPr="00C86685">
        <w:rPr>
          <w:b/>
        </w:rPr>
        <w:t>Actions and Results:</w:t>
      </w:r>
      <w:r>
        <w:t xml:space="preserve"> </w:t>
      </w:r>
      <w:r w:rsidR="00072808" w:rsidRPr="00072808">
        <w:t>I</w:t>
      </w:r>
      <w:r w:rsidR="004870C3" w:rsidRPr="00270E5C">
        <w:t>ntroduced CRM</w:t>
      </w:r>
      <w:r w:rsidR="00437687">
        <w:t>/SFA</w:t>
      </w:r>
      <w:r w:rsidR="004870C3" w:rsidRPr="00270E5C">
        <w:t>, restructured marketing and reengineered ineffective processes. Encountered stiff resistance but rallied competing factions showing each stakeholder, “here’s what’s in it for you.”</w:t>
      </w:r>
      <w:r w:rsidR="0052565A">
        <w:t xml:space="preserve"> Developed new degrees and educational offerings </w:t>
      </w:r>
      <w:r w:rsidR="00E15E23">
        <w:t xml:space="preserve">to </w:t>
      </w:r>
      <w:r w:rsidR="0052565A">
        <w:t xml:space="preserve">address changing </w:t>
      </w:r>
      <w:r w:rsidR="00E15E23">
        <w:t>market</w:t>
      </w:r>
      <w:r w:rsidR="00B05063">
        <w:t xml:space="preserve"> demands</w:t>
      </w:r>
      <w:r w:rsidR="0052565A">
        <w:t>.</w:t>
      </w:r>
      <w:r w:rsidR="00E15E23">
        <w:t xml:space="preserve"> </w:t>
      </w:r>
      <w:r w:rsidR="00B81471">
        <w:t>Increased revenue 20%</w:t>
      </w:r>
      <w:r w:rsidR="00E15E23">
        <w:t>,</w:t>
      </w:r>
      <w:r w:rsidR="0068213F">
        <w:t xml:space="preserve"> </w:t>
      </w:r>
      <w:r w:rsidR="00B81471">
        <w:t>reduc</w:t>
      </w:r>
      <w:r w:rsidR="00E15E23">
        <w:t>ed</w:t>
      </w:r>
      <w:r w:rsidR="00B81471">
        <w:t xml:space="preserve"> costs and improv</w:t>
      </w:r>
      <w:r w:rsidR="00E15E23">
        <w:t>ed</w:t>
      </w:r>
      <w:r w:rsidR="00B81471">
        <w:t xml:space="preserve"> margin by 2%.</w:t>
      </w:r>
    </w:p>
    <w:p w14:paraId="0BA5741C" w14:textId="77777777" w:rsidR="00FB0BA9" w:rsidRDefault="00FB0BA9" w:rsidP="00A21F14">
      <w:pPr>
        <w:pStyle w:val="ABBResumeBulletsSUB"/>
        <w:numPr>
          <w:ilvl w:val="0"/>
          <w:numId w:val="0"/>
        </w:numPr>
        <w:ind w:left="1080"/>
      </w:pPr>
    </w:p>
    <w:tbl>
      <w:tblPr>
        <w:tblStyle w:val="TableGrid"/>
        <w:tblW w:w="10170" w:type="dxa"/>
        <w:jc w:val="center"/>
        <w:tblLook w:val="04A0" w:firstRow="1" w:lastRow="0" w:firstColumn="1" w:lastColumn="0" w:noHBand="0" w:noVBand="1"/>
      </w:tblPr>
      <w:tblGrid>
        <w:gridCol w:w="10170"/>
      </w:tblGrid>
      <w:tr w:rsidR="0048565D" w14:paraId="47516304" w14:textId="77777777" w:rsidTr="004D52E9">
        <w:trPr>
          <w:jc w:val="center"/>
        </w:trPr>
        <w:tc>
          <w:tcPr>
            <w:tcW w:w="10170" w:type="dxa"/>
            <w:tcBorders>
              <w:top w:val="nil"/>
              <w:left w:val="nil"/>
              <w:bottom w:val="nil"/>
              <w:right w:val="nil"/>
            </w:tcBorders>
            <w:vAlign w:val="center"/>
          </w:tcPr>
          <w:p w14:paraId="4A234D18" w14:textId="072B82CB" w:rsidR="0048565D" w:rsidRDefault="0048565D" w:rsidP="004D52E9">
            <w:pPr>
              <w:pStyle w:val="ABBResumwProflExperience"/>
            </w:pPr>
            <w:r>
              <w:t>ADDITIONAL EXPERIENCE</w:t>
            </w:r>
          </w:p>
        </w:tc>
      </w:tr>
    </w:tbl>
    <w:p w14:paraId="41826BB2" w14:textId="0F9E3456" w:rsidR="00720061" w:rsidRDefault="0048565D" w:rsidP="00B70F8B">
      <w:pPr>
        <w:pStyle w:val="ABBResumeBodyText9ptBefore"/>
      </w:pPr>
      <w:r w:rsidRPr="00D400B8">
        <w:rPr>
          <w:b/>
        </w:rPr>
        <w:t>CAP</w:t>
      </w:r>
      <w:r w:rsidR="008B1B88">
        <w:rPr>
          <w:b/>
        </w:rPr>
        <w:t>GEMINI</w:t>
      </w:r>
      <w:r w:rsidRPr="00D400B8">
        <w:t xml:space="preserve">, Omaha, </w:t>
      </w:r>
      <w:r w:rsidR="005E013B" w:rsidRPr="00D400B8">
        <w:t>NE</w:t>
      </w:r>
      <w:r w:rsidRPr="00D400B8">
        <w:t xml:space="preserve"> </w:t>
      </w:r>
      <w:r w:rsidR="00B81471" w:rsidRPr="00D400B8">
        <w:t>(1998</w:t>
      </w:r>
      <w:r w:rsidRPr="00D400B8">
        <w:t>–</w:t>
      </w:r>
      <w:r w:rsidR="00B81471" w:rsidRPr="00D400B8">
        <w:t>2003)</w:t>
      </w:r>
      <w:r w:rsidRPr="00D400B8">
        <w:t>, Director, Business Solutions Architecture</w:t>
      </w:r>
      <w:r w:rsidR="00705921" w:rsidRPr="00D400B8">
        <w:t xml:space="preserve"> &amp; Project Management</w:t>
      </w:r>
      <w:r w:rsidRPr="00D400B8">
        <w:t>:</w:t>
      </w:r>
      <w:r w:rsidR="00C901A1" w:rsidRPr="00D400B8">
        <w:t xml:space="preserve"> </w:t>
      </w:r>
      <w:r w:rsidR="00692181" w:rsidRPr="00D400B8">
        <w:t xml:space="preserve">Promoted 3 times. </w:t>
      </w:r>
      <w:r w:rsidR="00B05063">
        <w:t>Oversaw</w:t>
      </w:r>
      <w:r w:rsidR="00B05063" w:rsidRPr="00D400B8">
        <w:t xml:space="preserve"> </w:t>
      </w:r>
      <w:r w:rsidR="004675A3" w:rsidRPr="00D400B8">
        <w:t>delivery of technology engagements for software development, sys</w:t>
      </w:r>
      <w:r w:rsidR="00D400B8" w:rsidRPr="00D400B8">
        <w:t xml:space="preserve">tems integration, </w:t>
      </w:r>
      <w:r w:rsidR="009F4415" w:rsidRPr="00D400B8">
        <w:t xml:space="preserve">Process Improvement, </w:t>
      </w:r>
      <w:r w:rsidR="004675A3" w:rsidRPr="00D400B8">
        <w:t xml:space="preserve">BI </w:t>
      </w:r>
      <w:r w:rsidR="00720061">
        <w:t>&amp;</w:t>
      </w:r>
      <w:r w:rsidR="004675A3" w:rsidRPr="00D400B8">
        <w:t xml:space="preserve"> </w:t>
      </w:r>
      <w:r w:rsidR="00DC1F85">
        <w:t>analytics</w:t>
      </w:r>
      <w:r w:rsidR="00B05063">
        <w:t xml:space="preserve"> and compliance</w:t>
      </w:r>
      <w:r w:rsidR="004675A3" w:rsidRPr="00D400B8">
        <w:t>.</w:t>
      </w:r>
      <w:r w:rsidR="00720061">
        <w:t xml:space="preserve"> C</w:t>
      </w:r>
      <w:r w:rsidR="00720061" w:rsidRPr="00D400B8">
        <w:t>areer Dev Manager for 13 consultants</w:t>
      </w:r>
      <w:r w:rsidR="00720061">
        <w:t>.</w:t>
      </w:r>
    </w:p>
    <w:p w14:paraId="619170E2" w14:textId="21ECB5FF" w:rsidR="00720061" w:rsidRPr="00B67EFC" w:rsidRDefault="00087C00" w:rsidP="00A21F14">
      <w:pPr>
        <w:pStyle w:val="ABBResumeBullets3ptBeforeAfter"/>
        <w:numPr>
          <w:ilvl w:val="0"/>
          <w:numId w:val="58"/>
        </w:numPr>
        <w:rPr>
          <w:rFonts w:cs="Arial"/>
          <w:color w:val="333333"/>
          <w:lang w:val="en-US"/>
        </w:rPr>
      </w:pPr>
      <w:r w:rsidRPr="00B67EFC">
        <w:rPr>
          <w:rFonts w:cs="Arial"/>
          <w:color w:val="333333"/>
          <w:lang w:val="en-US"/>
        </w:rPr>
        <w:t xml:space="preserve">Consistently ranked nationally </w:t>
      </w:r>
      <w:r w:rsidR="00720061" w:rsidRPr="00B67EFC">
        <w:rPr>
          <w:rFonts w:cs="Arial"/>
          <w:color w:val="333333"/>
          <w:lang w:val="en-US"/>
        </w:rPr>
        <w:t>among top 5% of consultants (</w:t>
      </w:r>
      <w:r w:rsidRPr="00B67EFC">
        <w:rPr>
          <w:rFonts w:cs="Arial"/>
          <w:color w:val="333333"/>
          <w:lang w:val="en-US"/>
        </w:rPr>
        <w:t>4 consecutive years</w:t>
      </w:r>
      <w:r w:rsidR="00720061" w:rsidRPr="00B67EFC">
        <w:rPr>
          <w:rFonts w:cs="Arial"/>
          <w:color w:val="333333"/>
          <w:lang w:val="en-US"/>
        </w:rPr>
        <w:t>)</w:t>
      </w:r>
      <w:r w:rsidRPr="00B67EFC">
        <w:rPr>
          <w:rFonts w:cs="Arial"/>
          <w:color w:val="333333"/>
          <w:lang w:val="en-US"/>
        </w:rPr>
        <w:t>.</w:t>
      </w:r>
    </w:p>
    <w:p w14:paraId="2F160131" w14:textId="76EBC232" w:rsidR="00087C00" w:rsidRPr="00B67EFC" w:rsidRDefault="00087C00" w:rsidP="00A21F14">
      <w:pPr>
        <w:pStyle w:val="ABBResumeBullets3ptBeforeAfter"/>
        <w:numPr>
          <w:ilvl w:val="0"/>
          <w:numId w:val="58"/>
        </w:numPr>
        <w:rPr>
          <w:rFonts w:cs="Arial"/>
          <w:color w:val="333333"/>
          <w:lang w:val="en-US"/>
        </w:rPr>
      </w:pPr>
      <w:r w:rsidRPr="00B67EFC">
        <w:rPr>
          <w:rFonts w:cs="Arial"/>
          <w:color w:val="333333"/>
          <w:lang w:val="en-US"/>
        </w:rPr>
        <w:t xml:space="preserve">Met billing and </w:t>
      </w:r>
      <w:r w:rsidR="00DC1F85" w:rsidRPr="00B67EFC">
        <w:rPr>
          <w:rFonts w:cs="Arial"/>
          <w:color w:val="333333"/>
          <w:lang w:val="en-US"/>
        </w:rPr>
        <w:t xml:space="preserve">business development </w:t>
      </w:r>
      <w:r w:rsidRPr="00B67EFC">
        <w:rPr>
          <w:rFonts w:cs="Arial"/>
          <w:color w:val="333333"/>
          <w:lang w:val="en-US"/>
        </w:rPr>
        <w:t xml:space="preserve">targets: $2.5M </w:t>
      </w:r>
    </w:p>
    <w:p w14:paraId="08166508" w14:textId="1FCD7909" w:rsidR="00720061" w:rsidRDefault="0048565D" w:rsidP="002D3271">
      <w:pPr>
        <w:pStyle w:val="ABBResumeBodyText6ptAfter"/>
        <w:rPr>
          <w:lang w:val="en-US"/>
        </w:rPr>
      </w:pPr>
      <w:r w:rsidRPr="00D400B8">
        <w:rPr>
          <w:b/>
        </w:rPr>
        <w:t>NEBRASKA BUSINESS DEVELOPMENT CENTER</w:t>
      </w:r>
      <w:r w:rsidRPr="00D400B8">
        <w:t xml:space="preserve">, Omaha, </w:t>
      </w:r>
      <w:r w:rsidR="005E013B" w:rsidRPr="00D400B8">
        <w:t>NE</w:t>
      </w:r>
      <w:r w:rsidRPr="00D400B8">
        <w:t xml:space="preserve"> (</w:t>
      </w:r>
      <w:r w:rsidR="00D400B8" w:rsidRPr="00D400B8">
        <w:t xml:space="preserve">Oct </w:t>
      </w:r>
      <w:r w:rsidR="004675A3" w:rsidRPr="00D400B8">
        <w:rPr>
          <w:rFonts w:eastAsiaTheme="majorEastAsia"/>
        </w:rPr>
        <w:t>1993</w:t>
      </w:r>
      <w:r w:rsidR="00D400B8" w:rsidRPr="00D400B8">
        <w:t xml:space="preserve">–Aug </w:t>
      </w:r>
      <w:r w:rsidR="004675A3" w:rsidRPr="00D400B8">
        <w:rPr>
          <w:rFonts w:eastAsiaTheme="majorEastAsia"/>
        </w:rPr>
        <w:t>1998</w:t>
      </w:r>
      <w:r w:rsidRPr="00D400B8">
        <w:t>)</w:t>
      </w:r>
      <w:r w:rsidR="00D400B8" w:rsidRPr="00D400B8">
        <w:t>, Director</w:t>
      </w:r>
      <w:r w:rsidR="00F32CAD">
        <w:rPr>
          <w:lang w:val="en-US"/>
        </w:rPr>
        <w:t>,</w:t>
      </w:r>
      <w:r w:rsidR="00D400B8" w:rsidRPr="00D400B8">
        <w:t>Business Consulting and Director</w:t>
      </w:r>
      <w:r w:rsidR="0052565A">
        <w:rPr>
          <w:lang w:val="en-US"/>
        </w:rPr>
        <w:t>,</w:t>
      </w:r>
      <w:r w:rsidR="00D400B8" w:rsidRPr="00D400B8">
        <w:t xml:space="preserve"> Manufacturing Extension Partnership: Promoted 3 times. </w:t>
      </w:r>
      <w:r w:rsidR="00B81471" w:rsidRPr="00D400B8">
        <w:t xml:space="preserve">Directed 3 offices and </w:t>
      </w:r>
      <w:r w:rsidR="00D400B8" w:rsidRPr="00D400B8">
        <w:t>18-person</w:t>
      </w:r>
      <w:r w:rsidR="00B81471" w:rsidRPr="00D400B8">
        <w:t xml:space="preserve"> </w:t>
      </w:r>
      <w:r w:rsidR="00D400B8" w:rsidRPr="00D400B8">
        <w:t>team</w:t>
      </w:r>
      <w:r w:rsidR="00B81471" w:rsidRPr="00D400B8">
        <w:t xml:space="preserve"> of business consultants </w:t>
      </w:r>
      <w:r w:rsidR="00720061">
        <w:rPr>
          <w:lang w:val="en-US"/>
        </w:rPr>
        <w:t>who</w:t>
      </w:r>
      <w:r w:rsidR="008B1B88">
        <w:rPr>
          <w:lang w:val="en-US"/>
        </w:rPr>
        <w:t xml:space="preserve"> a</w:t>
      </w:r>
      <w:proofErr w:type="spellStart"/>
      <w:r w:rsidR="00D400B8" w:rsidRPr="00D400B8">
        <w:t>dvis</w:t>
      </w:r>
      <w:r w:rsidR="00720061">
        <w:rPr>
          <w:lang w:val="en-US"/>
        </w:rPr>
        <w:t>ed</w:t>
      </w:r>
      <w:proofErr w:type="spellEnd"/>
      <w:r w:rsidR="00D400B8" w:rsidRPr="00D400B8">
        <w:t xml:space="preserve"> startups on </w:t>
      </w:r>
      <w:r w:rsidR="00B81471" w:rsidRPr="00D400B8">
        <w:t xml:space="preserve">market </w:t>
      </w:r>
      <w:r w:rsidR="00D400B8" w:rsidRPr="00D400B8">
        <w:t xml:space="preserve">&amp; </w:t>
      </w:r>
      <w:r w:rsidR="00B81471" w:rsidRPr="00D400B8">
        <w:t>business planning</w:t>
      </w:r>
      <w:r w:rsidR="008B1B88">
        <w:rPr>
          <w:lang w:val="en-US"/>
        </w:rPr>
        <w:t xml:space="preserve">, market analysis, loan packaging and economic </w:t>
      </w:r>
      <w:r w:rsidR="00444880">
        <w:rPr>
          <w:lang w:val="en-US"/>
        </w:rPr>
        <w:t>development</w:t>
      </w:r>
      <w:r w:rsidR="00B81471" w:rsidRPr="00D400B8">
        <w:t xml:space="preserve">. </w:t>
      </w:r>
    </w:p>
    <w:p w14:paraId="55EE2633" w14:textId="77777777" w:rsidR="002D3271" w:rsidRPr="00B67EFC" w:rsidRDefault="00B70F8B" w:rsidP="00B67EFC">
      <w:pPr>
        <w:pStyle w:val="ABBResumeBullets3ptBeforeAfter"/>
        <w:numPr>
          <w:ilvl w:val="0"/>
          <w:numId w:val="58"/>
        </w:numPr>
        <w:rPr>
          <w:rFonts w:cs="Arial"/>
          <w:color w:val="333333"/>
          <w:lang w:val="en-US"/>
        </w:rPr>
      </w:pPr>
      <w:r w:rsidRPr="00B67EFC">
        <w:rPr>
          <w:rFonts w:cs="Arial"/>
          <w:color w:val="333333"/>
          <w:lang w:val="en-US"/>
        </w:rPr>
        <w:t xml:space="preserve">Published </w:t>
      </w:r>
      <w:r w:rsidR="00B81471" w:rsidRPr="00B67EFC">
        <w:rPr>
          <w:rFonts w:cs="Arial"/>
          <w:color w:val="333333"/>
          <w:lang w:val="en-US"/>
        </w:rPr>
        <w:t>“Keys to Successful Business Start-up</w:t>
      </w:r>
      <w:r w:rsidR="002D3271" w:rsidRPr="00B67EFC">
        <w:rPr>
          <w:rFonts w:cs="Arial"/>
          <w:color w:val="333333"/>
          <w:lang w:val="en-US"/>
        </w:rPr>
        <w:t>,</w:t>
      </w:r>
      <w:r w:rsidRPr="00B67EFC">
        <w:rPr>
          <w:rFonts w:cs="Arial"/>
          <w:color w:val="333333"/>
          <w:lang w:val="en-US"/>
        </w:rPr>
        <w:t>”</w:t>
      </w:r>
      <w:r w:rsidR="008B1B88" w:rsidRPr="00B67EFC">
        <w:rPr>
          <w:rFonts w:cs="Arial"/>
          <w:color w:val="333333"/>
          <w:lang w:val="en-US"/>
        </w:rPr>
        <w:t xml:space="preserve"> </w:t>
      </w:r>
      <w:r w:rsidR="002D3271" w:rsidRPr="00B67EFC">
        <w:rPr>
          <w:rFonts w:cs="Arial"/>
          <w:color w:val="333333"/>
          <w:lang w:val="en-US"/>
        </w:rPr>
        <w:t>u</w:t>
      </w:r>
      <w:r w:rsidR="008B1B88" w:rsidRPr="00B67EFC">
        <w:rPr>
          <w:rFonts w:cs="Arial"/>
          <w:color w:val="333333"/>
          <w:lang w:val="en-US"/>
        </w:rPr>
        <w:t>sed for many years after my departure.</w:t>
      </w:r>
    </w:p>
    <w:p w14:paraId="6EB5A7D1" w14:textId="240D7880" w:rsidR="00B81471" w:rsidRPr="00B67EFC" w:rsidRDefault="00B70F8B" w:rsidP="00B67EFC">
      <w:pPr>
        <w:pStyle w:val="ABBResumeBullets3ptBeforeAfter"/>
        <w:numPr>
          <w:ilvl w:val="0"/>
          <w:numId w:val="58"/>
        </w:numPr>
        <w:rPr>
          <w:rFonts w:cs="Arial"/>
          <w:color w:val="333333"/>
          <w:lang w:val="en-US"/>
        </w:rPr>
      </w:pPr>
      <w:r w:rsidRPr="00B67EFC">
        <w:rPr>
          <w:rFonts w:cs="Arial"/>
          <w:color w:val="333333"/>
          <w:lang w:val="en-US"/>
        </w:rPr>
        <w:t>W</w:t>
      </w:r>
      <w:r w:rsidR="00B81471" w:rsidRPr="00B67EFC">
        <w:rPr>
          <w:rFonts w:cs="Arial"/>
          <w:color w:val="333333"/>
          <w:lang w:val="en-US"/>
        </w:rPr>
        <w:t xml:space="preserve">rote feasibility study </w:t>
      </w:r>
      <w:r w:rsidRPr="00B67EFC">
        <w:rPr>
          <w:rFonts w:cs="Arial"/>
          <w:color w:val="333333"/>
          <w:lang w:val="en-US"/>
        </w:rPr>
        <w:t>for</w:t>
      </w:r>
      <w:r w:rsidR="00087C00" w:rsidRPr="00B67EFC">
        <w:rPr>
          <w:rFonts w:cs="Arial"/>
          <w:color w:val="333333"/>
          <w:lang w:val="en-US"/>
        </w:rPr>
        <w:t xml:space="preserve"> </w:t>
      </w:r>
      <w:r w:rsidRPr="00B67EFC">
        <w:rPr>
          <w:rFonts w:cs="Arial"/>
          <w:color w:val="333333"/>
          <w:lang w:val="en-US"/>
        </w:rPr>
        <w:t>NE’s</w:t>
      </w:r>
      <w:r w:rsidR="00087C00" w:rsidRPr="00B67EFC">
        <w:rPr>
          <w:rFonts w:cs="Arial"/>
          <w:color w:val="333333"/>
          <w:lang w:val="en-US"/>
        </w:rPr>
        <w:t xml:space="preserve"> </w:t>
      </w:r>
      <w:r w:rsidR="00B81471" w:rsidRPr="00B67EFC">
        <w:rPr>
          <w:rFonts w:cs="Arial"/>
          <w:color w:val="333333"/>
          <w:lang w:val="en-US"/>
        </w:rPr>
        <w:t>first</w:t>
      </w:r>
      <w:r w:rsidR="00087C00" w:rsidRPr="00B67EFC">
        <w:rPr>
          <w:rFonts w:cs="Arial"/>
          <w:color w:val="333333"/>
          <w:lang w:val="en-US"/>
        </w:rPr>
        <w:t xml:space="preserve"> ever Division 1 hockey team</w:t>
      </w:r>
      <w:r w:rsidR="00B81471" w:rsidRPr="00B67EFC">
        <w:rPr>
          <w:rFonts w:cs="Arial"/>
          <w:color w:val="333333"/>
          <w:lang w:val="en-US"/>
        </w:rPr>
        <w:t>.</w:t>
      </w:r>
    </w:p>
    <w:p w14:paraId="4F730C23" w14:textId="00D03D3F" w:rsidR="00FB0BA9" w:rsidRDefault="00FB0BA9" w:rsidP="006F5CB9">
      <w:pPr>
        <w:pStyle w:val="ABBResumeKeywordPhrases"/>
      </w:pPr>
    </w:p>
    <w:tbl>
      <w:tblPr>
        <w:tblStyle w:val="TableGrid"/>
        <w:tblW w:w="10170" w:type="dxa"/>
        <w:jc w:val="center"/>
        <w:tblLook w:val="04A0" w:firstRow="1" w:lastRow="0" w:firstColumn="1" w:lastColumn="0" w:noHBand="0" w:noVBand="1"/>
      </w:tblPr>
      <w:tblGrid>
        <w:gridCol w:w="10170"/>
      </w:tblGrid>
      <w:tr w:rsidR="00F51A74" w14:paraId="733940B1" w14:textId="77777777" w:rsidTr="004D52E9">
        <w:trPr>
          <w:jc w:val="center"/>
        </w:trPr>
        <w:tc>
          <w:tcPr>
            <w:tcW w:w="10170" w:type="dxa"/>
            <w:tcBorders>
              <w:top w:val="nil"/>
              <w:left w:val="nil"/>
              <w:bottom w:val="nil"/>
              <w:right w:val="nil"/>
            </w:tcBorders>
            <w:vAlign w:val="center"/>
          </w:tcPr>
          <w:p w14:paraId="4BB17DF0" w14:textId="2112A98E" w:rsidR="00F51A74" w:rsidRDefault="00F51A74" w:rsidP="004D52E9">
            <w:pPr>
              <w:pStyle w:val="ABBResumwProflExperience"/>
            </w:pPr>
            <w:r>
              <w:t>EDUCATION AND PROFESSIONAL DEVELOPMENT</w:t>
            </w:r>
          </w:p>
        </w:tc>
      </w:tr>
    </w:tbl>
    <w:p w14:paraId="7673C4B4" w14:textId="47B2F4A6" w:rsidR="00F51A74" w:rsidRDefault="00F51A74" w:rsidP="00F51A74">
      <w:pPr>
        <w:pStyle w:val="ABBResumeEducation"/>
      </w:pPr>
      <w:r>
        <w:t xml:space="preserve">Masters Public Administration (MPA), UNIVERSITY OF NEBRASKA AT OMAHA, Omaha, </w:t>
      </w:r>
      <w:r w:rsidR="005E013B">
        <w:t>NE</w:t>
      </w:r>
      <w:r>
        <w:t xml:space="preserve">, </w:t>
      </w:r>
      <w:r w:rsidR="00FA6A2B">
        <w:t>1995</w:t>
      </w:r>
      <w:r>
        <w:t xml:space="preserve"> </w:t>
      </w:r>
    </w:p>
    <w:p w14:paraId="524E17B7" w14:textId="075BDF5E" w:rsidR="00F51A74" w:rsidRDefault="00F51A74" w:rsidP="00F51A74">
      <w:pPr>
        <w:pStyle w:val="ABBResumeEducation"/>
      </w:pPr>
      <w:r>
        <w:t>BA in Political Science, NORTHERN ILLINOIS UNIVERSITY, DeKalb, IL, 1993</w:t>
      </w:r>
    </w:p>
    <w:p w14:paraId="60F9A903" w14:textId="51D3CF95" w:rsidR="00F51A74" w:rsidRDefault="00F51A74" w:rsidP="00F51A74">
      <w:pPr>
        <w:pStyle w:val="ABBResumeEducationBlurb"/>
      </w:pPr>
      <w:r>
        <w:t xml:space="preserve">Emphasis: International Relations, Minors in French and Economics / Study Abroad (French): Université Domain </w:t>
      </w:r>
    </w:p>
    <w:p w14:paraId="64D5CE40" w14:textId="0BE6CD00" w:rsidR="00F51A74" w:rsidRDefault="00F51A74" w:rsidP="00F51A74">
      <w:pPr>
        <w:pStyle w:val="ABBResumeEducation"/>
      </w:pPr>
      <w:r>
        <w:t xml:space="preserve">Certification, Economic Development Finance Professional, National Development Council </w:t>
      </w:r>
    </w:p>
    <w:p w14:paraId="5E33337F" w14:textId="5AD9FBE6" w:rsidR="006F5CB9" w:rsidRDefault="006F5CB9" w:rsidP="00575DBA">
      <w:pPr>
        <w:jc w:val="center"/>
      </w:pPr>
      <w:r w:rsidRPr="006F5CB9">
        <w:rPr>
          <w:rFonts w:ascii="Verdana" w:hAnsi="Verdana"/>
          <w:bCs/>
          <w:sz w:val="18"/>
          <w:lang w:eastAsia="x-none"/>
        </w:rPr>
        <w:t>Certification, Project Management, University of Nebraska at Omaha</w:t>
      </w:r>
    </w:p>
    <w:p w14:paraId="60328BD6" w14:textId="4E3311B8" w:rsidR="00F51A74" w:rsidRDefault="00F51A74" w:rsidP="00980287">
      <w:pPr>
        <w:pStyle w:val="ABBResumeEducation"/>
      </w:pPr>
      <w:r>
        <w:t>Certified Scrum Master (CSM)</w:t>
      </w:r>
      <w:r w:rsidR="00B70F8B">
        <w:t xml:space="preserve"> / </w:t>
      </w:r>
      <w:r w:rsidR="00A81330">
        <w:t>Certified Mediator</w:t>
      </w:r>
    </w:p>
    <w:p w14:paraId="021C4E68" w14:textId="10D6FBC4" w:rsidR="006B7CC9" w:rsidRDefault="006B7CC9" w:rsidP="00980287">
      <w:pPr>
        <w:pStyle w:val="ABBResumeEducation"/>
      </w:pPr>
      <w:r>
        <w:t>Leadership Omaha Academy, Omaha Chamber of Commerce</w:t>
      </w:r>
    </w:p>
    <w:p w14:paraId="12F8A973" w14:textId="22854846" w:rsidR="006B7CC9" w:rsidRDefault="006B7CC9" w:rsidP="00980287">
      <w:pPr>
        <w:pStyle w:val="ABBResumeEducation"/>
      </w:pPr>
      <w:r>
        <w:t>West Des Moines Leadership Academy, West Des Moines Chamber of Commerce</w:t>
      </w:r>
    </w:p>
    <w:p w14:paraId="4874AB21" w14:textId="2A0B001D" w:rsidR="00AB7D1B" w:rsidRDefault="00AB7D1B" w:rsidP="00980287">
      <w:pPr>
        <w:pStyle w:val="ABBResumeEducation"/>
      </w:pPr>
      <w:r>
        <w:t>Certified Family Law Mediator, Polk County Volunteer Lawyer’s Project</w:t>
      </w:r>
    </w:p>
    <w:p w14:paraId="79DCE35B" w14:textId="1A28D007" w:rsidR="00AB7D1B" w:rsidRDefault="00AB7D1B" w:rsidP="00980287">
      <w:pPr>
        <w:pStyle w:val="ABBResumeEducation"/>
      </w:pPr>
      <w:r>
        <w:t>Booster Pak, Board Member</w:t>
      </w:r>
    </w:p>
    <w:p w14:paraId="4427C036" w14:textId="77777777" w:rsidR="00065464" w:rsidRDefault="00065464" w:rsidP="00980287">
      <w:pPr>
        <w:pStyle w:val="ABBResumeEducation"/>
      </w:pPr>
    </w:p>
    <w:tbl>
      <w:tblPr>
        <w:tblStyle w:val="TableGrid"/>
        <w:tblW w:w="10170" w:type="dxa"/>
        <w:jc w:val="center"/>
        <w:tblLook w:val="04A0" w:firstRow="1" w:lastRow="0" w:firstColumn="1" w:lastColumn="0" w:noHBand="0" w:noVBand="1"/>
      </w:tblPr>
      <w:tblGrid>
        <w:gridCol w:w="10170"/>
      </w:tblGrid>
      <w:tr w:rsidR="00065464" w14:paraId="299FF5A7" w14:textId="77777777" w:rsidTr="00574E90">
        <w:trPr>
          <w:jc w:val="center"/>
        </w:trPr>
        <w:tc>
          <w:tcPr>
            <w:tcW w:w="10170" w:type="dxa"/>
            <w:tcBorders>
              <w:top w:val="nil"/>
              <w:left w:val="nil"/>
              <w:bottom w:val="nil"/>
              <w:right w:val="nil"/>
            </w:tcBorders>
            <w:vAlign w:val="center"/>
          </w:tcPr>
          <w:p w14:paraId="3FFEB62F" w14:textId="36DFFF7F" w:rsidR="00065464" w:rsidRDefault="00065464" w:rsidP="00574E90">
            <w:pPr>
              <w:pStyle w:val="ABBResumwProflExperience"/>
            </w:pPr>
            <w:r>
              <w:t xml:space="preserve">IBM </w:t>
            </w:r>
            <w:r w:rsidR="00841A0A">
              <w:t xml:space="preserve">CERTIFICATION AND </w:t>
            </w:r>
            <w:r>
              <w:t>BADGES</w:t>
            </w:r>
          </w:p>
        </w:tc>
      </w:tr>
    </w:tbl>
    <w:p w14:paraId="35574182" w14:textId="1D0151BD" w:rsidR="00401611" w:rsidRDefault="00065464" w:rsidP="00065464">
      <w:pPr>
        <w:pStyle w:val="ABBResumeEducation"/>
      </w:pPr>
      <w:r>
        <w:t xml:space="preserve">Design Thinking </w:t>
      </w:r>
      <w:r w:rsidR="00A757F1">
        <w:t>Co-</w:t>
      </w:r>
      <w:r w:rsidR="00841A0A">
        <w:t>C</w:t>
      </w:r>
      <w:r w:rsidR="00A757F1">
        <w:t>reator</w:t>
      </w:r>
    </w:p>
    <w:p w14:paraId="6974E2A5" w14:textId="56A98B09" w:rsidR="00065464" w:rsidRDefault="00401611" w:rsidP="00065464">
      <w:pPr>
        <w:pStyle w:val="ABBResumeEducation"/>
      </w:pPr>
      <w:r>
        <w:t>Certified, IBM Block</w:t>
      </w:r>
      <w:r w:rsidR="005451EC">
        <w:t>chain Consultant</w:t>
      </w:r>
    </w:p>
    <w:p w14:paraId="50C3CB6D" w14:textId="688C8A15" w:rsidR="00841A0A" w:rsidRDefault="00065464" w:rsidP="00065464">
      <w:pPr>
        <w:pStyle w:val="ABBResumeEducation"/>
      </w:pPr>
      <w:r>
        <w:t xml:space="preserve">Certified, Cloud </w:t>
      </w:r>
      <w:r w:rsidR="003E2828">
        <w:t xml:space="preserve">Solution Advisor, Cloud Computing </w:t>
      </w:r>
      <w:r>
        <w:t>Reference Architecture</w:t>
      </w:r>
    </w:p>
    <w:p w14:paraId="729A30C0" w14:textId="61D30C34" w:rsidR="001322BA" w:rsidRPr="001322BA" w:rsidRDefault="001322BA" w:rsidP="001322BA">
      <w:pPr>
        <w:pStyle w:val="ABBResumeEducation"/>
      </w:pPr>
      <w:r w:rsidRPr="001322BA">
        <w:t>IBM Cloud Private Infrastructure and Architecture</w:t>
      </w:r>
      <w:r>
        <w:t xml:space="preserve"> Badge</w:t>
      </w:r>
      <w:r w:rsidRPr="001322BA">
        <w:t xml:space="preserve"> </w:t>
      </w:r>
    </w:p>
    <w:p w14:paraId="63DD5EB1" w14:textId="4147CE22" w:rsidR="00065464" w:rsidRDefault="00841A0A" w:rsidP="00065464">
      <w:pPr>
        <w:pStyle w:val="ABBResumeEducation"/>
      </w:pPr>
      <w:r>
        <w:t>Certified, IBM Expert Seller</w:t>
      </w:r>
    </w:p>
    <w:p w14:paraId="3E9779A4" w14:textId="7ABBBD79" w:rsidR="00417E0B" w:rsidRDefault="00417E0B" w:rsidP="00065464">
      <w:pPr>
        <w:pStyle w:val="ABBResumeEducation"/>
      </w:pPr>
      <w:r>
        <w:t>Cloud and Cognitive Patterns</w:t>
      </w:r>
    </w:p>
    <w:p w14:paraId="09B5B602" w14:textId="0F60C3F8" w:rsidR="00417E0B" w:rsidRDefault="00417E0B" w:rsidP="00065464">
      <w:pPr>
        <w:pStyle w:val="ABBResumeEducation"/>
      </w:pPr>
      <w:r>
        <w:t>Selling to the CXO</w:t>
      </w:r>
    </w:p>
    <w:p w14:paraId="6D44E928" w14:textId="0E4AC20F" w:rsidR="00417E0B" w:rsidRDefault="00417E0B" w:rsidP="00065464">
      <w:pPr>
        <w:pStyle w:val="ABBResumeEducation"/>
      </w:pPr>
      <w:r>
        <w:t>Business and Industry Insights</w:t>
      </w:r>
    </w:p>
    <w:p w14:paraId="7A51AE39" w14:textId="7888230B" w:rsidR="00A668AA" w:rsidRDefault="00A668AA" w:rsidP="00065464">
      <w:pPr>
        <w:pStyle w:val="ABBResumeEducation"/>
      </w:pPr>
      <w:r>
        <w:t>Global Sales School</w:t>
      </w:r>
    </w:p>
    <w:p w14:paraId="19B55C60" w14:textId="01A5FAA4" w:rsidR="001322BA" w:rsidRDefault="001322BA" w:rsidP="00065464">
      <w:pPr>
        <w:pStyle w:val="ABBResumeEducation"/>
      </w:pPr>
      <w:r>
        <w:t>Ambassador, HIMSS 2018</w:t>
      </w:r>
    </w:p>
    <w:p w14:paraId="33A9A70B" w14:textId="77777777" w:rsidR="00065464" w:rsidRDefault="00065464" w:rsidP="00980287">
      <w:pPr>
        <w:pStyle w:val="ABBResumeEducation"/>
      </w:pPr>
    </w:p>
    <w:sectPr w:rsidR="00065464" w:rsidSect="00F9036B">
      <w:headerReference w:type="default" r:id="rId9"/>
      <w:pgSz w:w="12240" w:h="15840" w:code="1"/>
      <w:pgMar w:top="576" w:right="1080" w:bottom="720" w:left="1080" w:header="720" w:footer="720" w:gutter="0"/>
      <w:pgBorders w:offsetFrom="page">
        <w:top w:val="single" w:sz="4" w:space="24" w:color="002060"/>
        <w:left w:val="single" w:sz="4" w:space="24" w:color="002060"/>
        <w:bottom w:val="single" w:sz="4" w:space="24" w:color="002060"/>
        <w:right w:val="single" w:sz="4" w:space="2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BE63A" w14:textId="77777777" w:rsidR="00BF24CB" w:rsidRDefault="00BF24CB" w:rsidP="00B93A0B">
      <w:r>
        <w:separator/>
      </w:r>
    </w:p>
  </w:endnote>
  <w:endnote w:type="continuationSeparator" w:id="0">
    <w:p w14:paraId="33AC0A9E" w14:textId="77777777" w:rsidR="00BF24CB" w:rsidRDefault="00BF24CB" w:rsidP="00B93A0B">
      <w:r>
        <w:continuationSeparator/>
      </w:r>
    </w:p>
  </w:endnote>
  <w:endnote w:type="continuationNotice" w:id="1">
    <w:p w14:paraId="6E763F5B" w14:textId="77777777" w:rsidR="00BF24CB" w:rsidRDefault="00BF2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Neue Condensed">
    <w:altName w:val="Century Gothic"/>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MT">
    <w:altName w:val="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BoldMT">
    <w:altName w:val="Arial"/>
    <w:panose1 w:val="020B0604020202020204"/>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25C48" w14:textId="77777777" w:rsidR="00BF24CB" w:rsidRDefault="00BF24CB" w:rsidP="00B93A0B">
      <w:r>
        <w:separator/>
      </w:r>
    </w:p>
  </w:footnote>
  <w:footnote w:type="continuationSeparator" w:id="0">
    <w:p w14:paraId="7FB47622" w14:textId="77777777" w:rsidR="00BF24CB" w:rsidRDefault="00BF24CB" w:rsidP="00B93A0B">
      <w:r>
        <w:continuationSeparator/>
      </w:r>
    </w:p>
  </w:footnote>
  <w:footnote w:type="continuationNotice" w:id="1">
    <w:p w14:paraId="284D4BC5" w14:textId="77777777" w:rsidR="00BF24CB" w:rsidRDefault="00BF24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52CC8" w14:textId="156420C0" w:rsidR="0009119D" w:rsidRPr="00AA271F" w:rsidRDefault="00826B9E" w:rsidP="00AA271F">
    <w:pPr>
      <w:pStyle w:val="ABBResumeHeaderPage2a"/>
    </w:pPr>
    <w:r>
      <w:t>Melinda K. West</w:t>
    </w:r>
    <w:r w:rsidR="0009119D" w:rsidRPr="00AA271F">
      <w:tab/>
    </w:r>
    <w:r w:rsidRPr="00826B9E">
      <w:t xml:space="preserve">Mobile: 402.301.8077 </w:t>
    </w:r>
    <w:proofErr w:type="gramStart"/>
    <w:r>
      <w:t>/</w:t>
    </w:r>
    <w:r w:rsidRPr="00826B9E">
      <w:t xml:space="preserve">  ventu</w:t>
    </w:r>
    <w:r w:rsidR="00FB0BA9">
      <w:t>r</w:t>
    </w:r>
    <w:r w:rsidRPr="00826B9E">
      <w:t>ethink@yahoo.com</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37B"/>
    <w:multiLevelType w:val="hybridMultilevel"/>
    <w:tmpl w:val="B25CF1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65750"/>
    <w:multiLevelType w:val="hybridMultilevel"/>
    <w:tmpl w:val="DE7E0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31072"/>
    <w:multiLevelType w:val="hybridMultilevel"/>
    <w:tmpl w:val="12BC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C60C5"/>
    <w:multiLevelType w:val="hybridMultilevel"/>
    <w:tmpl w:val="D1F6698C"/>
    <w:lvl w:ilvl="0" w:tplc="7DFE0B74">
      <w:start w:val="1"/>
      <w:numFmt w:val="bullet"/>
      <w:pStyle w:val="ABBResumeBulletsFunctionalSubhea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A4E91"/>
    <w:multiLevelType w:val="hybridMultilevel"/>
    <w:tmpl w:val="68BEB9D2"/>
    <w:lvl w:ilvl="0" w:tplc="490E3460">
      <w:start w:val="1"/>
      <w:numFmt w:val="bullet"/>
      <w:lvlText w:val=""/>
      <w:lvlJc w:val="left"/>
      <w:pPr>
        <w:ind w:left="9000" w:hanging="360"/>
      </w:pPr>
      <w:rPr>
        <w:rFonts w:ascii="Wingdings" w:hAnsi="Wingdings"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197030D"/>
    <w:multiLevelType w:val="multilevel"/>
    <w:tmpl w:val="87F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B19DF"/>
    <w:multiLevelType w:val="hybridMultilevel"/>
    <w:tmpl w:val="4CFE42F8"/>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7" w15:restartNumberingAfterBreak="0">
    <w:nsid w:val="168B1232"/>
    <w:multiLevelType w:val="hybridMultilevel"/>
    <w:tmpl w:val="720483E8"/>
    <w:lvl w:ilvl="0" w:tplc="3D46F1D8">
      <w:start w:val="1"/>
      <w:numFmt w:val="bullet"/>
      <w:lvlText w:val=""/>
      <w:lvlJc w:val="left"/>
      <w:pPr>
        <w:ind w:left="360" w:hanging="360"/>
      </w:pPr>
      <w:rPr>
        <w:rFonts w:ascii="Symbol" w:hAnsi="Symbol" w:hint="default"/>
        <w:color w:val="3035FC"/>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D7E53"/>
    <w:multiLevelType w:val="hybridMultilevel"/>
    <w:tmpl w:val="90EC0FE2"/>
    <w:lvl w:ilvl="0" w:tplc="10143C7A">
      <w:start w:val="1"/>
      <w:numFmt w:val="bullet"/>
      <w:pStyle w:val="ResumeBodyTextBulletsTABLE"/>
      <w:lvlText w:val=""/>
      <w:lvlJc w:val="left"/>
      <w:pPr>
        <w:ind w:left="864" w:hanging="360"/>
      </w:pPr>
      <w:rPr>
        <w:rFonts w:ascii="Symbol" w:hAnsi="Symbol" w:hint="default"/>
        <w:sz w:val="18"/>
      </w:rPr>
    </w:lvl>
    <w:lvl w:ilvl="1" w:tplc="04090003" w:tentative="1">
      <w:start w:val="1"/>
      <w:numFmt w:val="bullet"/>
      <w:lvlText w:val="o"/>
      <w:lvlJc w:val="left"/>
      <w:pPr>
        <w:ind w:left="1584" w:hanging="360"/>
      </w:pPr>
      <w:rPr>
        <w:rFonts w:ascii="Courier New" w:hAnsi="Courier New" w:cs="Symbo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Symbol"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Symbol"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1B5F389F"/>
    <w:multiLevelType w:val="hybridMultilevel"/>
    <w:tmpl w:val="200E40AC"/>
    <w:lvl w:ilvl="0" w:tplc="6E96DCE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D598F"/>
    <w:multiLevelType w:val="hybridMultilevel"/>
    <w:tmpl w:val="344CCA98"/>
    <w:lvl w:ilvl="0" w:tplc="15A01CC6">
      <w:numFmt w:val="bullet"/>
      <w:lvlText w:val=""/>
      <w:lvlJc w:val="left"/>
      <w:pPr>
        <w:ind w:left="-180" w:hanging="360"/>
      </w:pPr>
      <w:rPr>
        <w:rFonts w:ascii="Symbol" w:eastAsia="Times New Roman" w:hAnsi="Symbol" w:cs="Aria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1" w15:restartNumberingAfterBreak="0">
    <w:nsid w:val="1E125A83"/>
    <w:multiLevelType w:val="hybridMultilevel"/>
    <w:tmpl w:val="4402958A"/>
    <w:lvl w:ilvl="0" w:tplc="63148730">
      <w:start w:val="1"/>
      <w:numFmt w:val="bullet"/>
      <w:lvlText w:val=""/>
      <w:lvlJc w:val="left"/>
      <w:pPr>
        <w:ind w:left="720" w:hanging="360"/>
      </w:pPr>
      <w:rPr>
        <w:rFonts w:ascii="Symbol" w:hAnsi="Symbol" w:hint="default"/>
      </w:rPr>
    </w:lvl>
    <w:lvl w:ilvl="1" w:tplc="0409000D">
      <w:start w:val="1"/>
      <w:numFmt w:val="bullet"/>
      <w:lvlText w:val=""/>
      <w:lvlJc w:val="left"/>
      <w:pPr>
        <w:ind w:left="2160" w:hanging="72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BD6BC9"/>
    <w:multiLevelType w:val="hybridMultilevel"/>
    <w:tmpl w:val="7F2E6996"/>
    <w:lvl w:ilvl="0" w:tplc="0409000D">
      <w:start w:val="1"/>
      <w:numFmt w:val="bullet"/>
      <w:lvlText w:val=""/>
      <w:lvlJc w:val="left"/>
      <w:pPr>
        <w:ind w:left="720" w:hanging="360"/>
      </w:pPr>
      <w:rPr>
        <w:rFonts w:ascii="Wingdings" w:hAnsi="Wingdings" w:hint="default"/>
      </w:rPr>
    </w:lvl>
    <w:lvl w:ilvl="1" w:tplc="C662308C">
      <w:numFmt w:val="bullet"/>
      <w:lvlText w:val="•"/>
      <w:lvlJc w:val="left"/>
      <w:pPr>
        <w:ind w:left="2160" w:hanging="72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DB1B8C"/>
    <w:multiLevelType w:val="hybridMultilevel"/>
    <w:tmpl w:val="ED78BC36"/>
    <w:lvl w:ilvl="0" w:tplc="0409000D">
      <w:start w:val="1"/>
      <w:numFmt w:val="bullet"/>
      <w:lvlText w:val=""/>
      <w:lvlJc w:val="left"/>
      <w:pPr>
        <w:ind w:left="720" w:hanging="360"/>
      </w:pPr>
      <w:rPr>
        <w:rFonts w:ascii="Wingdings" w:hAnsi="Wingdings" w:hint="default"/>
      </w:rPr>
    </w:lvl>
    <w:lvl w:ilvl="1" w:tplc="C662308C">
      <w:numFmt w:val="bullet"/>
      <w:lvlText w:val="•"/>
      <w:lvlJc w:val="left"/>
      <w:pPr>
        <w:ind w:left="2160" w:hanging="72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5A25E1"/>
    <w:multiLevelType w:val="hybridMultilevel"/>
    <w:tmpl w:val="D6E0EE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8D4788"/>
    <w:multiLevelType w:val="hybridMultilevel"/>
    <w:tmpl w:val="EC88E3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990CBB"/>
    <w:multiLevelType w:val="hybridMultilevel"/>
    <w:tmpl w:val="38CA21F8"/>
    <w:lvl w:ilvl="0" w:tplc="F21A7166">
      <w:start w:val="1"/>
      <w:numFmt w:val="bullet"/>
      <w:pStyle w:val="BulletList"/>
      <w:lvlText w:val=""/>
      <w:lvlJc w:val="left"/>
      <w:pPr>
        <w:tabs>
          <w:tab w:val="num" w:pos="792"/>
        </w:tabs>
        <w:ind w:left="792" w:hanging="288"/>
      </w:pPr>
      <w:rPr>
        <w:rFonts w:ascii="Symbol" w:hAnsi="Symbol" w:cs="Wingding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6954A74"/>
    <w:multiLevelType w:val="multilevel"/>
    <w:tmpl w:val="EF5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A0C3F"/>
    <w:multiLevelType w:val="hybridMultilevel"/>
    <w:tmpl w:val="09A680FC"/>
    <w:lvl w:ilvl="0" w:tplc="CABAFE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2D7F33"/>
    <w:multiLevelType w:val="hybridMultilevel"/>
    <w:tmpl w:val="F1061842"/>
    <w:lvl w:ilvl="0" w:tplc="037A9E1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8B144F9"/>
    <w:multiLevelType w:val="hybridMultilevel"/>
    <w:tmpl w:val="9E94F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2AD32985"/>
    <w:multiLevelType w:val="hybridMultilevel"/>
    <w:tmpl w:val="A04E5224"/>
    <w:lvl w:ilvl="0" w:tplc="0409000D">
      <w:start w:val="1"/>
      <w:numFmt w:val="bullet"/>
      <w:lvlText w:val=""/>
      <w:lvlJc w:val="left"/>
      <w:pPr>
        <w:ind w:left="720" w:hanging="360"/>
      </w:pPr>
      <w:rPr>
        <w:rFonts w:ascii="Wingdings" w:hAnsi="Wingdings" w:hint="default"/>
      </w:rPr>
    </w:lvl>
    <w:lvl w:ilvl="1" w:tplc="C662308C">
      <w:numFmt w:val="bullet"/>
      <w:lvlText w:val="•"/>
      <w:lvlJc w:val="left"/>
      <w:pPr>
        <w:ind w:left="2160" w:hanging="72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F4616C"/>
    <w:multiLevelType w:val="hybridMultilevel"/>
    <w:tmpl w:val="546C2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9D318C"/>
    <w:multiLevelType w:val="hybridMultilevel"/>
    <w:tmpl w:val="EDE87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0A7376E"/>
    <w:multiLevelType w:val="hybridMultilevel"/>
    <w:tmpl w:val="5310F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8320AC"/>
    <w:multiLevelType w:val="hybridMultilevel"/>
    <w:tmpl w:val="48868EB0"/>
    <w:lvl w:ilvl="0" w:tplc="66D45884">
      <w:start w:val="1"/>
      <w:numFmt w:val="bullet"/>
      <w:lvlText w:val=""/>
      <w:lvlJc w:val="left"/>
      <w:pPr>
        <w:ind w:left="720" w:hanging="360"/>
      </w:pPr>
      <w:rPr>
        <w:rFonts w:ascii="Symbol" w:hAnsi="Symbol" w:hint="default"/>
      </w:rPr>
    </w:lvl>
    <w:lvl w:ilvl="1" w:tplc="C662308C">
      <w:numFmt w:val="bullet"/>
      <w:lvlText w:val="•"/>
      <w:lvlJc w:val="left"/>
      <w:pPr>
        <w:ind w:left="2160" w:hanging="72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7D2277E"/>
    <w:multiLevelType w:val="hybridMultilevel"/>
    <w:tmpl w:val="B3764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BBF3D9D"/>
    <w:multiLevelType w:val="multilevel"/>
    <w:tmpl w:val="CF0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507530"/>
    <w:multiLevelType w:val="hybridMultilevel"/>
    <w:tmpl w:val="0212E226"/>
    <w:lvl w:ilvl="0" w:tplc="0409000D">
      <w:start w:val="1"/>
      <w:numFmt w:val="bullet"/>
      <w:lvlText w:val=""/>
      <w:lvlJc w:val="left"/>
      <w:pPr>
        <w:ind w:left="720" w:hanging="360"/>
      </w:pPr>
      <w:rPr>
        <w:rFonts w:ascii="Wingdings" w:hAnsi="Wingdings" w:hint="default"/>
      </w:rPr>
    </w:lvl>
    <w:lvl w:ilvl="1" w:tplc="C662308C">
      <w:numFmt w:val="bullet"/>
      <w:lvlText w:val="•"/>
      <w:lvlJc w:val="left"/>
      <w:pPr>
        <w:ind w:left="2160" w:hanging="72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5329AB"/>
    <w:multiLevelType w:val="hybridMultilevel"/>
    <w:tmpl w:val="68562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DD4044"/>
    <w:multiLevelType w:val="hybridMultilevel"/>
    <w:tmpl w:val="648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D814FA"/>
    <w:multiLevelType w:val="hybridMultilevel"/>
    <w:tmpl w:val="DA5A4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32150F"/>
    <w:multiLevelType w:val="hybridMultilevel"/>
    <w:tmpl w:val="3782C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075B2C"/>
    <w:multiLevelType w:val="hybridMultilevel"/>
    <w:tmpl w:val="001805AE"/>
    <w:lvl w:ilvl="0" w:tplc="0409000D">
      <w:start w:val="1"/>
      <w:numFmt w:val="bullet"/>
      <w:lvlText w:val=""/>
      <w:lvlJc w:val="left"/>
      <w:pPr>
        <w:ind w:left="1080" w:hanging="360"/>
      </w:pPr>
      <w:rPr>
        <w:rFonts w:ascii="Wingdings" w:hAnsi="Wingdings" w:hint="default"/>
      </w:rPr>
    </w:lvl>
    <w:lvl w:ilvl="1" w:tplc="C662308C">
      <w:numFmt w:val="bullet"/>
      <w:lvlText w:val="•"/>
      <w:lvlJc w:val="left"/>
      <w:pPr>
        <w:ind w:left="2520" w:hanging="720"/>
      </w:pPr>
      <w:rPr>
        <w:rFonts w:ascii="Verdana" w:eastAsia="Times New Roman" w:hAnsi="Verdana"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E3D495C"/>
    <w:multiLevelType w:val="hybridMultilevel"/>
    <w:tmpl w:val="85407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047A4D"/>
    <w:multiLevelType w:val="hybridMultilevel"/>
    <w:tmpl w:val="C24EB71A"/>
    <w:lvl w:ilvl="0" w:tplc="6032D256">
      <w:start w:val="1"/>
      <w:numFmt w:val="bullet"/>
      <w:pStyle w:val="ResumeBodyTextBullets"/>
      <w:lvlText w:val=""/>
      <w:lvlJc w:val="left"/>
      <w:pPr>
        <w:ind w:left="720" w:hanging="360"/>
      </w:pPr>
      <w:rPr>
        <w:rFonts w:ascii="Symbol" w:hAnsi="Symbol" w:hint="default"/>
      </w:rPr>
    </w:lvl>
    <w:lvl w:ilvl="1" w:tplc="A880C4C4">
      <w:start w:val="1"/>
      <w:numFmt w:val="bullet"/>
      <w:lvlText w:val="o"/>
      <w:lvlJc w:val="left"/>
      <w:pPr>
        <w:ind w:left="1440" w:hanging="360"/>
      </w:pPr>
      <w:rPr>
        <w:rFonts w:ascii="Courier New" w:hAnsi="Courier New" w:cs="Symbol" w:hint="default"/>
      </w:rPr>
    </w:lvl>
    <w:lvl w:ilvl="2" w:tplc="32540B30" w:tentative="1">
      <w:start w:val="1"/>
      <w:numFmt w:val="bullet"/>
      <w:lvlText w:val=""/>
      <w:lvlJc w:val="left"/>
      <w:pPr>
        <w:ind w:left="2160" w:hanging="360"/>
      </w:pPr>
      <w:rPr>
        <w:rFonts w:ascii="Wingdings" w:hAnsi="Wingdings" w:hint="default"/>
      </w:rPr>
    </w:lvl>
    <w:lvl w:ilvl="3" w:tplc="94305E92" w:tentative="1">
      <w:start w:val="1"/>
      <w:numFmt w:val="bullet"/>
      <w:lvlText w:val=""/>
      <w:lvlJc w:val="left"/>
      <w:pPr>
        <w:ind w:left="2880" w:hanging="360"/>
      </w:pPr>
      <w:rPr>
        <w:rFonts w:ascii="Symbol" w:hAnsi="Symbol" w:hint="default"/>
      </w:rPr>
    </w:lvl>
    <w:lvl w:ilvl="4" w:tplc="9B0ED1DE" w:tentative="1">
      <w:start w:val="1"/>
      <w:numFmt w:val="bullet"/>
      <w:lvlText w:val="o"/>
      <w:lvlJc w:val="left"/>
      <w:pPr>
        <w:ind w:left="3600" w:hanging="360"/>
      </w:pPr>
      <w:rPr>
        <w:rFonts w:ascii="Courier New" w:hAnsi="Courier New" w:cs="Symbol" w:hint="default"/>
      </w:rPr>
    </w:lvl>
    <w:lvl w:ilvl="5" w:tplc="EECEEA1C" w:tentative="1">
      <w:start w:val="1"/>
      <w:numFmt w:val="bullet"/>
      <w:lvlText w:val=""/>
      <w:lvlJc w:val="left"/>
      <w:pPr>
        <w:ind w:left="4320" w:hanging="360"/>
      </w:pPr>
      <w:rPr>
        <w:rFonts w:ascii="Wingdings" w:hAnsi="Wingdings" w:hint="default"/>
      </w:rPr>
    </w:lvl>
    <w:lvl w:ilvl="6" w:tplc="D8CED400" w:tentative="1">
      <w:start w:val="1"/>
      <w:numFmt w:val="bullet"/>
      <w:lvlText w:val=""/>
      <w:lvlJc w:val="left"/>
      <w:pPr>
        <w:ind w:left="5040" w:hanging="360"/>
      </w:pPr>
      <w:rPr>
        <w:rFonts w:ascii="Symbol" w:hAnsi="Symbol" w:hint="default"/>
      </w:rPr>
    </w:lvl>
    <w:lvl w:ilvl="7" w:tplc="B75AABC4" w:tentative="1">
      <w:start w:val="1"/>
      <w:numFmt w:val="bullet"/>
      <w:lvlText w:val="o"/>
      <w:lvlJc w:val="left"/>
      <w:pPr>
        <w:ind w:left="5760" w:hanging="360"/>
      </w:pPr>
      <w:rPr>
        <w:rFonts w:ascii="Courier New" w:hAnsi="Courier New" w:cs="Symbol" w:hint="default"/>
      </w:rPr>
    </w:lvl>
    <w:lvl w:ilvl="8" w:tplc="30C0916E" w:tentative="1">
      <w:start w:val="1"/>
      <w:numFmt w:val="bullet"/>
      <w:lvlText w:val=""/>
      <w:lvlJc w:val="left"/>
      <w:pPr>
        <w:ind w:left="6480" w:hanging="360"/>
      </w:pPr>
      <w:rPr>
        <w:rFonts w:ascii="Wingdings" w:hAnsi="Wingdings" w:hint="default"/>
      </w:rPr>
    </w:lvl>
  </w:abstractNum>
  <w:abstractNum w:abstractNumId="36" w15:restartNumberingAfterBreak="0">
    <w:nsid w:val="55CA601D"/>
    <w:multiLevelType w:val="hybridMultilevel"/>
    <w:tmpl w:val="05A85C0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75D547A"/>
    <w:multiLevelType w:val="hybridMultilevel"/>
    <w:tmpl w:val="3190AB0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9A60C1C"/>
    <w:multiLevelType w:val="hybridMultilevel"/>
    <w:tmpl w:val="86CA6D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9" w15:restartNumberingAfterBreak="0">
    <w:nsid w:val="5A3D0DE9"/>
    <w:multiLevelType w:val="hybridMultilevel"/>
    <w:tmpl w:val="A1DAA3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FA7303"/>
    <w:multiLevelType w:val="hybridMultilevel"/>
    <w:tmpl w:val="FEF0CF7E"/>
    <w:lvl w:ilvl="0" w:tplc="A4FE44F2">
      <w:start w:val="1"/>
      <w:numFmt w:val="bullet"/>
      <w:pStyle w:val="ABBResumeBulletsSUB"/>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C52027B"/>
    <w:multiLevelType w:val="multilevel"/>
    <w:tmpl w:val="995E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BD05F3"/>
    <w:multiLevelType w:val="hybridMultilevel"/>
    <w:tmpl w:val="F00811DA"/>
    <w:lvl w:ilvl="0" w:tplc="0409000D">
      <w:start w:val="1"/>
      <w:numFmt w:val="bullet"/>
      <w:lvlText w:val=""/>
      <w:lvlJc w:val="left"/>
      <w:pPr>
        <w:ind w:left="1080" w:hanging="360"/>
      </w:pPr>
      <w:rPr>
        <w:rFonts w:ascii="Wingdings" w:hAnsi="Wingdings" w:hint="default"/>
      </w:rPr>
    </w:lvl>
    <w:lvl w:ilvl="1" w:tplc="C662308C">
      <w:numFmt w:val="bullet"/>
      <w:lvlText w:val="•"/>
      <w:lvlJc w:val="left"/>
      <w:pPr>
        <w:ind w:left="2520" w:hanging="720"/>
      </w:pPr>
      <w:rPr>
        <w:rFonts w:ascii="Verdana" w:eastAsia="Times New Roman" w:hAnsi="Verdana"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F866A9E"/>
    <w:multiLevelType w:val="hybridMultilevel"/>
    <w:tmpl w:val="E1983792"/>
    <w:lvl w:ilvl="0" w:tplc="424E06A4">
      <w:start w:val="1"/>
      <w:numFmt w:val="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650462"/>
    <w:multiLevelType w:val="hybridMultilevel"/>
    <w:tmpl w:val="22ACA6C6"/>
    <w:lvl w:ilvl="0" w:tplc="7BCA5DB4">
      <w:start w:val="1"/>
      <w:numFmt w:val="bullet"/>
      <w:pStyle w:val="ABBResumeBulletsTable"/>
      <w:lvlText w:val=""/>
      <w:lvlJc w:val="left"/>
      <w:pPr>
        <w:ind w:left="720" w:hanging="360"/>
      </w:pPr>
      <w:rPr>
        <w:rFonts w:ascii="Symbol" w:hAnsi="Symbol" w:hint="default"/>
      </w:rPr>
    </w:lvl>
    <w:lvl w:ilvl="1" w:tplc="A880C4C4" w:tentative="1">
      <w:start w:val="1"/>
      <w:numFmt w:val="bullet"/>
      <w:lvlText w:val="o"/>
      <w:lvlJc w:val="left"/>
      <w:pPr>
        <w:ind w:left="1440" w:hanging="360"/>
      </w:pPr>
      <w:rPr>
        <w:rFonts w:ascii="Courier New" w:hAnsi="Courier New" w:cs="Symbol" w:hint="default"/>
      </w:rPr>
    </w:lvl>
    <w:lvl w:ilvl="2" w:tplc="32540B30" w:tentative="1">
      <w:start w:val="1"/>
      <w:numFmt w:val="bullet"/>
      <w:lvlText w:val=""/>
      <w:lvlJc w:val="left"/>
      <w:pPr>
        <w:ind w:left="2160" w:hanging="360"/>
      </w:pPr>
      <w:rPr>
        <w:rFonts w:ascii="Wingdings" w:hAnsi="Wingdings" w:hint="default"/>
      </w:rPr>
    </w:lvl>
    <w:lvl w:ilvl="3" w:tplc="94305E92" w:tentative="1">
      <w:start w:val="1"/>
      <w:numFmt w:val="bullet"/>
      <w:lvlText w:val=""/>
      <w:lvlJc w:val="left"/>
      <w:pPr>
        <w:ind w:left="2880" w:hanging="360"/>
      </w:pPr>
      <w:rPr>
        <w:rFonts w:ascii="Symbol" w:hAnsi="Symbol" w:hint="default"/>
      </w:rPr>
    </w:lvl>
    <w:lvl w:ilvl="4" w:tplc="9B0ED1DE" w:tentative="1">
      <w:start w:val="1"/>
      <w:numFmt w:val="bullet"/>
      <w:lvlText w:val="o"/>
      <w:lvlJc w:val="left"/>
      <w:pPr>
        <w:ind w:left="3600" w:hanging="360"/>
      </w:pPr>
      <w:rPr>
        <w:rFonts w:ascii="Courier New" w:hAnsi="Courier New" w:cs="Symbol" w:hint="default"/>
      </w:rPr>
    </w:lvl>
    <w:lvl w:ilvl="5" w:tplc="EECEEA1C" w:tentative="1">
      <w:start w:val="1"/>
      <w:numFmt w:val="bullet"/>
      <w:lvlText w:val=""/>
      <w:lvlJc w:val="left"/>
      <w:pPr>
        <w:ind w:left="4320" w:hanging="360"/>
      </w:pPr>
      <w:rPr>
        <w:rFonts w:ascii="Wingdings" w:hAnsi="Wingdings" w:hint="default"/>
      </w:rPr>
    </w:lvl>
    <w:lvl w:ilvl="6" w:tplc="D8CED400" w:tentative="1">
      <w:start w:val="1"/>
      <w:numFmt w:val="bullet"/>
      <w:lvlText w:val=""/>
      <w:lvlJc w:val="left"/>
      <w:pPr>
        <w:ind w:left="5040" w:hanging="360"/>
      </w:pPr>
      <w:rPr>
        <w:rFonts w:ascii="Symbol" w:hAnsi="Symbol" w:hint="default"/>
      </w:rPr>
    </w:lvl>
    <w:lvl w:ilvl="7" w:tplc="B75AABC4" w:tentative="1">
      <w:start w:val="1"/>
      <w:numFmt w:val="bullet"/>
      <w:lvlText w:val="o"/>
      <w:lvlJc w:val="left"/>
      <w:pPr>
        <w:ind w:left="5760" w:hanging="360"/>
      </w:pPr>
      <w:rPr>
        <w:rFonts w:ascii="Courier New" w:hAnsi="Courier New" w:cs="Symbol" w:hint="default"/>
      </w:rPr>
    </w:lvl>
    <w:lvl w:ilvl="8" w:tplc="30C0916E" w:tentative="1">
      <w:start w:val="1"/>
      <w:numFmt w:val="bullet"/>
      <w:lvlText w:val=""/>
      <w:lvlJc w:val="left"/>
      <w:pPr>
        <w:ind w:left="6480" w:hanging="360"/>
      </w:pPr>
      <w:rPr>
        <w:rFonts w:ascii="Wingdings" w:hAnsi="Wingdings" w:hint="default"/>
      </w:rPr>
    </w:lvl>
  </w:abstractNum>
  <w:abstractNum w:abstractNumId="45" w15:restartNumberingAfterBreak="0">
    <w:nsid w:val="658443C3"/>
    <w:multiLevelType w:val="hybridMultilevel"/>
    <w:tmpl w:val="AF6A1B0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2520" w:hanging="72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7" w15:restartNumberingAfterBreak="0">
    <w:nsid w:val="6B8F23D0"/>
    <w:multiLevelType w:val="hybridMultilevel"/>
    <w:tmpl w:val="1706C7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FCF2DC7"/>
    <w:multiLevelType w:val="hybridMultilevel"/>
    <w:tmpl w:val="B8FAF09A"/>
    <w:lvl w:ilvl="0" w:tplc="CE680D46">
      <w:start w:val="1"/>
      <w:numFmt w:val="bullet"/>
      <w:lvlText w:val=""/>
      <w:lvlJc w:val="left"/>
      <w:pPr>
        <w:ind w:left="504"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6D7D6A"/>
    <w:multiLevelType w:val="hybridMultilevel"/>
    <w:tmpl w:val="55C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812CF5"/>
    <w:multiLevelType w:val="hybridMultilevel"/>
    <w:tmpl w:val="DD0A5EDE"/>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1" w15:restartNumberingAfterBreak="0">
    <w:nsid w:val="765610FE"/>
    <w:multiLevelType w:val="hybridMultilevel"/>
    <w:tmpl w:val="0C3CB450"/>
    <w:lvl w:ilvl="0" w:tplc="10090005">
      <w:start w:val="1"/>
      <w:numFmt w:val="bullet"/>
      <w:lvlText w:val=""/>
      <w:lvlJc w:val="left"/>
      <w:pPr>
        <w:tabs>
          <w:tab w:val="num" w:pos="360"/>
        </w:tabs>
        <w:ind w:left="360" w:hanging="360"/>
      </w:pPr>
      <w:rPr>
        <w:rFonts w:ascii="Wingdings" w:hAnsi="Wingdings" w:hint="default"/>
      </w:rPr>
    </w:lvl>
    <w:lvl w:ilvl="1" w:tplc="10090003">
      <w:start w:val="1"/>
      <w:numFmt w:val="bullet"/>
      <w:lvlText w:val="o"/>
      <w:lvlJc w:val="left"/>
      <w:pPr>
        <w:tabs>
          <w:tab w:val="num" w:pos="1080"/>
        </w:tabs>
        <w:ind w:left="1080" w:hanging="360"/>
      </w:pPr>
      <w:rPr>
        <w:rFonts w:ascii="Courier New" w:hAnsi="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77746F3F"/>
    <w:multiLevelType w:val="hybridMultilevel"/>
    <w:tmpl w:val="46E8C6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77D5760"/>
    <w:multiLevelType w:val="hybridMultilevel"/>
    <w:tmpl w:val="A9B638D8"/>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8495BCF"/>
    <w:multiLevelType w:val="hybridMultilevel"/>
    <w:tmpl w:val="C0CCD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750BEC"/>
    <w:multiLevelType w:val="hybridMultilevel"/>
    <w:tmpl w:val="428A36C6"/>
    <w:lvl w:ilvl="0" w:tplc="04090001">
      <w:start w:val="1"/>
      <w:numFmt w:val="bullet"/>
      <w:lvlText w:val=""/>
      <w:lvlJc w:val="left"/>
      <w:pPr>
        <w:ind w:left="720" w:hanging="360"/>
      </w:pPr>
      <w:rPr>
        <w:rFonts w:ascii="Symbol" w:hAnsi="Symbol" w:hint="default"/>
      </w:rPr>
    </w:lvl>
    <w:lvl w:ilvl="1" w:tplc="C662308C">
      <w:numFmt w:val="bullet"/>
      <w:lvlText w:val="•"/>
      <w:lvlJc w:val="left"/>
      <w:pPr>
        <w:ind w:left="2160" w:hanging="72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5"/>
  </w:num>
  <w:num w:numId="2">
    <w:abstractNumId w:val="44"/>
  </w:num>
  <w:num w:numId="3">
    <w:abstractNumId w:val="18"/>
  </w:num>
  <w:num w:numId="4">
    <w:abstractNumId w:val="4"/>
  </w:num>
  <w:num w:numId="5">
    <w:abstractNumId w:val="46"/>
  </w:num>
  <w:num w:numId="6">
    <w:abstractNumId w:val="16"/>
  </w:num>
  <w:num w:numId="7">
    <w:abstractNumId w:val="8"/>
  </w:num>
  <w:num w:numId="8">
    <w:abstractNumId w:val="3"/>
  </w:num>
  <w:num w:numId="9">
    <w:abstractNumId w:val="43"/>
  </w:num>
  <w:num w:numId="10">
    <w:abstractNumId w:val="4"/>
  </w:num>
  <w:num w:numId="11">
    <w:abstractNumId w:val="48"/>
  </w:num>
  <w:num w:numId="12">
    <w:abstractNumId w:val="5"/>
  </w:num>
  <w:num w:numId="13">
    <w:abstractNumId w:val="17"/>
  </w:num>
  <w:num w:numId="14">
    <w:abstractNumId w:val="41"/>
  </w:num>
  <w:num w:numId="15">
    <w:abstractNumId w:val="27"/>
  </w:num>
  <w:num w:numId="16">
    <w:abstractNumId w:val="50"/>
  </w:num>
  <w:num w:numId="17">
    <w:abstractNumId w:val="29"/>
  </w:num>
  <w:num w:numId="18">
    <w:abstractNumId w:val="15"/>
  </w:num>
  <w:num w:numId="19">
    <w:abstractNumId w:val="22"/>
  </w:num>
  <w:num w:numId="20">
    <w:abstractNumId w:val="6"/>
  </w:num>
  <w:num w:numId="21">
    <w:abstractNumId w:val="10"/>
  </w:num>
  <w:num w:numId="22">
    <w:abstractNumId w:val="25"/>
  </w:num>
  <w:num w:numId="23">
    <w:abstractNumId w:val="51"/>
  </w:num>
  <w:num w:numId="24">
    <w:abstractNumId w:val="53"/>
  </w:num>
  <w:num w:numId="25">
    <w:abstractNumId w:val="34"/>
  </w:num>
  <w:num w:numId="26">
    <w:abstractNumId w:val="31"/>
  </w:num>
  <w:num w:numId="27">
    <w:abstractNumId w:val="24"/>
  </w:num>
  <w:num w:numId="28">
    <w:abstractNumId w:val="52"/>
  </w:num>
  <w:num w:numId="29">
    <w:abstractNumId w:val="37"/>
  </w:num>
  <w:num w:numId="30">
    <w:abstractNumId w:val="0"/>
  </w:num>
  <w:num w:numId="31">
    <w:abstractNumId w:val="47"/>
  </w:num>
  <w:num w:numId="32">
    <w:abstractNumId w:val="36"/>
  </w:num>
  <w:num w:numId="33">
    <w:abstractNumId w:val="32"/>
  </w:num>
  <w:num w:numId="34">
    <w:abstractNumId w:val="14"/>
  </w:num>
  <w:num w:numId="35">
    <w:abstractNumId w:val="49"/>
  </w:num>
  <w:num w:numId="36">
    <w:abstractNumId w:val="1"/>
  </w:num>
  <w:num w:numId="37">
    <w:abstractNumId w:val="38"/>
  </w:num>
  <w:num w:numId="38">
    <w:abstractNumId w:val="39"/>
  </w:num>
  <w:num w:numId="39">
    <w:abstractNumId w:val="26"/>
  </w:num>
  <w:num w:numId="40">
    <w:abstractNumId w:val="20"/>
  </w:num>
  <w:num w:numId="41">
    <w:abstractNumId w:val="9"/>
  </w:num>
  <w:num w:numId="42">
    <w:abstractNumId w:val="7"/>
  </w:num>
  <w:num w:numId="43">
    <w:abstractNumId w:val="25"/>
  </w:num>
  <w:num w:numId="44">
    <w:abstractNumId w:val="4"/>
  </w:num>
  <w:num w:numId="45">
    <w:abstractNumId w:val="21"/>
  </w:num>
  <w:num w:numId="46">
    <w:abstractNumId w:val="55"/>
  </w:num>
  <w:num w:numId="47">
    <w:abstractNumId w:val="11"/>
  </w:num>
  <w:num w:numId="48">
    <w:abstractNumId w:val="45"/>
  </w:num>
  <w:num w:numId="49">
    <w:abstractNumId w:val="12"/>
  </w:num>
  <w:num w:numId="50">
    <w:abstractNumId w:val="13"/>
  </w:num>
  <w:num w:numId="51">
    <w:abstractNumId w:val="28"/>
  </w:num>
  <w:num w:numId="52">
    <w:abstractNumId w:val="33"/>
  </w:num>
  <w:num w:numId="53">
    <w:abstractNumId w:val="42"/>
  </w:num>
  <w:num w:numId="54">
    <w:abstractNumId w:val="54"/>
  </w:num>
  <w:num w:numId="55">
    <w:abstractNumId w:val="19"/>
  </w:num>
  <w:num w:numId="56">
    <w:abstractNumId w:val="25"/>
  </w:num>
  <w:num w:numId="57">
    <w:abstractNumId w:val="23"/>
  </w:num>
  <w:num w:numId="58">
    <w:abstractNumId w:val="30"/>
  </w:num>
  <w:num w:numId="59">
    <w:abstractNumId w:val="40"/>
  </w:num>
  <w:num w:numId="60">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28"/>
    <w:rsid w:val="00000A2F"/>
    <w:rsid w:val="0000107E"/>
    <w:rsid w:val="000012ED"/>
    <w:rsid w:val="00001B9F"/>
    <w:rsid w:val="00001C05"/>
    <w:rsid w:val="00001F3C"/>
    <w:rsid w:val="00001F9A"/>
    <w:rsid w:val="00002560"/>
    <w:rsid w:val="00002CB0"/>
    <w:rsid w:val="000036EB"/>
    <w:rsid w:val="0000409F"/>
    <w:rsid w:val="00004BC8"/>
    <w:rsid w:val="00004D4E"/>
    <w:rsid w:val="00004F53"/>
    <w:rsid w:val="00004F9F"/>
    <w:rsid w:val="00005580"/>
    <w:rsid w:val="000055C5"/>
    <w:rsid w:val="00005836"/>
    <w:rsid w:val="000058B7"/>
    <w:rsid w:val="000060DF"/>
    <w:rsid w:val="00006342"/>
    <w:rsid w:val="00006514"/>
    <w:rsid w:val="00006C03"/>
    <w:rsid w:val="00006EE2"/>
    <w:rsid w:val="00007C79"/>
    <w:rsid w:val="00007D33"/>
    <w:rsid w:val="00010801"/>
    <w:rsid w:val="00010E16"/>
    <w:rsid w:val="0001129D"/>
    <w:rsid w:val="000118C7"/>
    <w:rsid w:val="00011F62"/>
    <w:rsid w:val="00012480"/>
    <w:rsid w:val="000137FA"/>
    <w:rsid w:val="0001382F"/>
    <w:rsid w:val="000146E0"/>
    <w:rsid w:val="00014B71"/>
    <w:rsid w:val="00014E7A"/>
    <w:rsid w:val="00014F5F"/>
    <w:rsid w:val="00015591"/>
    <w:rsid w:val="000165FC"/>
    <w:rsid w:val="00016FA9"/>
    <w:rsid w:val="000176D7"/>
    <w:rsid w:val="00020CC2"/>
    <w:rsid w:val="0002103C"/>
    <w:rsid w:val="000223DD"/>
    <w:rsid w:val="00022E12"/>
    <w:rsid w:val="00023566"/>
    <w:rsid w:val="0002514B"/>
    <w:rsid w:val="000253FB"/>
    <w:rsid w:val="000267C0"/>
    <w:rsid w:val="00026AE9"/>
    <w:rsid w:val="000270B3"/>
    <w:rsid w:val="0002730D"/>
    <w:rsid w:val="00027986"/>
    <w:rsid w:val="00030E5E"/>
    <w:rsid w:val="00031608"/>
    <w:rsid w:val="00031C7D"/>
    <w:rsid w:val="000320C6"/>
    <w:rsid w:val="00032395"/>
    <w:rsid w:val="0003258D"/>
    <w:rsid w:val="0003415E"/>
    <w:rsid w:val="00034500"/>
    <w:rsid w:val="00035286"/>
    <w:rsid w:val="00035F28"/>
    <w:rsid w:val="00036A1E"/>
    <w:rsid w:val="00037DEA"/>
    <w:rsid w:val="00037FC1"/>
    <w:rsid w:val="00040017"/>
    <w:rsid w:val="00040976"/>
    <w:rsid w:val="0004097E"/>
    <w:rsid w:val="00040AF9"/>
    <w:rsid w:val="000410BA"/>
    <w:rsid w:val="000414B6"/>
    <w:rsid w:val="000416BC"/>
    <w:rsid w:val="00041800"/>
    <w:rsid w:val="00042869"/>
    <w:rsid w:val="00042942"/>
    <w:rsid w:val="00042B8D"/>
    <w:rsid w:val="0004337F"/>
    <w:rsid w:val="000437FF"/>
    <w:rsid w:val="00043977"/>
    <w:rsid w:val="00043D3E"/>
    <w:rsid w:val="0004423E"/>
    <w:rsid w:val="00044278"/>
    <w:rsid w:val="000445D2"/>
    <w:rsid w:val="00044675"/>
    <w:rsid w:val="0004470B"/>
    <w:rsid w:val="000447C2"/>
    <w:rsid w:val="00044876"/>
    <w:rsid w:val="00044A56"/>
    <w:rsid w:val="00045212"/>
    <w:rsid w:val="000456F3"/>
    <w:rsid w:val="00046D94"/>
    <w:rsid w:val="0004745C"/>
    <w:rsid w:val="00047B26"/>
    <w:rsid w:val="00050E0D"/>
    <w:rsid w:val="000519EB"/>
    <w:rsid w:val="000519F1"/>
    <w:rsid w:val="00051A2E"/>
    <w:rsid w:val="00051D17"/>
    <w:rsid w:val="00051F75"/>
    <w:rsid w:val="00053CB2"/>
    <w:rsid w:val="00053F3E"/>
    <w:rsid w:val="000541C5"/>
    <w:rsid w:val="0005441C"/>
    <w:rsid w:val="000551E3"/>
    <w:rsid w:val="0005577C"/>
    <w:rsid w:val="00055D29"/>
    <w:rsid w:val="000561E5"/>
    <w:rsid w:val="00056D34"/>
    <w:rsid w:val="00060A21"/>
    <w:rsid w:val="00060DCF"/>
    <w:rsid w:val="00060E51"/>
    <w:rsid w:val="00061102"/>
    <w:rsid w:val="00061329"/>
    <w:rsid w:val="000615BD"/>
    <w:rsid w:val="000616FE"/>
    <w:rsid w:val="0006188A"/>
    <w:rsid w:val="00061C61"/>
    <w:rsid w:val="000623D2"/>
    <w:rsid w:val="00062C82"/>
    <w:rsid w:val="000638E5"/>
    <w:rsid w:val="00063A2E"/>
    <w:rsid w:val="00063C3B"/>
    <w:rsid w:val="00063EF4"/>
    <w:rsid w:val="00064441"/>
    <w:rsid w:val="00064607"/>
    <w:rsid w:val="0006465D"/>
    <w:rsid w:val="00064857"/>
    <w:rsid w:val="000651D6"/>
    <w:rsid w:val="000652AE"/>
    <w:rsid w:val="00065464"/>
    <w:rsid w:val="00066CDC"/>
    <w:rsid w:val="0006767B"/>
    <w:rsid w:val="00067DD5"/>
    <w:rsid w:val="00070385"/>
    <w:rsid w:val="00070939"/>
    <w:rsid w:val="000715FF"/>
    <w:rsid w:val="00071618"/>
    <w:rsid w:val="000719AF"/>
    <w:rsid w:val="0007220E"/>
    <w:rsid w:val="00072285"/>
    <w:rsid w:val="00072808"/>
    <w:rsid w:val="00072EB0"/>
    <w:rsid w:val="00073114"/>
    <w:rsid w:val="0007319C"/>
    <w:rsid w:val="00073E4B"/>
    <w:rsid w:val="000744B7"/>
    <w:rsid w:val="000749D4"/>
    <w:rsid w:val="000752FD"/>
    <w:rsid w:val="000756CC"/>
    <w:rsid w:val="000763B9"/>
    <w:rsid w:val="00076779"/>
    <w:rsid w:val="00076AC0"/>
    <w:rsid w:val="0007735E"/>
    <w:rsid w:val="00077C58"/>
    <w:rsid w:val="00080187"/>
    <w:rsid w:val="00080C31"/>
    <w:rsid w:val="00080F8C"/>
    <w:rsid w:val="00081816"/>
    <w:rsid w:val="00083374"/>
    <w:rsid w:val="000834D3"/>
    <w:rsid w:val="00083A87"/>
    <w:rsid w:val="00083BF0"/>
    <w:rsid w:val="000848BD"/>
    <w:rsid w:val="00084C48"/>
    <w:rsid w:val="0008561C"/>
    <w:rsid w:val="00086367"/>
    <w:rsid w:val="000863D3"/>
    <w:rsid w:val="00086A2B"/>
    <w:rsid w:val="00087073"/>
    <w:rsid w:val="00087762"/>
    <w:rsid w:val="00087A9E"/>
    <w:rsid w:val="00087C00"/>
    <w:rsid w:val="00087D4D"/>
    <w:rsid w:val="00087F02"/>
    <w:rsid w:val="00090662"/>
    <w:rsid w:val="0009119D"/>
    <w:rsid w:val="00091FC1"/>
    <w:rsid w:val="00092B45"/>
    <w:rsid w:val="00092EF7"/>
    <w:rsid w:val="00093295"/>
    <w:rsid w:val="0009347C"/>
    <w:rsid w:val="00093798"/>
    <w:rsid w:val="0009609F"/>
    <w:rsid w:val="00096D63"/>
    <w:rsid w:val="0009778F"/>
    <w:rsid w:val="00097FAF"/>
    <w:rsid w:val="000A1BFB"/>
    <w:rsid w:val="000A2001"/>
    <w:rsid w:val="000A2412"/>
    <w:rsid w:val="000A2474"/>
    <w:rsid w:val="000A29C5"/>
    <w:rsid w:val="000A2AE8"/>
    <w:rsid w:val="000A3843"/>
    <w:rsid w:val="000A4FC5"/>
    <w:rsid w:val="000A57B7"/>
    <w:rsid w:val="000A5925"/>
    <w:rsid w:val="000A5A7F"/>
    <w:rsid w:val="000A5AC1"/>
    <w:rsid w:val="000A6012"/>
    <w:rsid w:val="000A6896"/>
    <w:rsid w:val="000B0226"/>
    <w:rsid w:val="000B0C2C"/>
    <w:rsid w:val="000B0E8F"/>
    <w:rsid w:val="000B2DF2"/>
    <w:rsid w:val="000B3125"/>
    <w:rsid w:val="000B3DC3"/>
    <w:rsid w:val="000B4300"/>
    <w:rsid w:val="000B4579"/>
    <w:rsid w:val="000B5DDA"/>
    <w:rsid w:val="000B645C"/>
    <w:rsid w:val="000B662E"/>
    <w:rsid w:val="000B68FF"/>
    <w:rsid w:val="000B7557"/>
    <w:rsid w:val="000B7CA1"/>
    <w:rsid w:val="000B7D4B"/>
    <w:rsid w:val="000C0485"/>
    <w:rsid w:val="000C0513"/>
    <w:rsid w:val="000C08B2"/>
    <w:rsid w:val="000C201F"/>
    <w:rsid w:val="000C23BE"/>
    <w:rsid w:val="000C2CF8"/>
    <w:rsid w:val="000C3EF0"/>
    <w:rsid w:val="000C578F"/>
    <w:rsid w:val="000C58D0"/>
    <w:rsid w:val="000C58D5"/>
    <w:rsid w:val="000C5D32"/>
    <w:rsid w:val="000C64EA"/>
    <w:rsid w:val="000C6AF8"/>
    <w:rsid w:val="000C6B44"/>
    <w:rsid w:val="000C6F33"/>
    <w:rsid w:val="000C751D"/>
    <w:rsid w:val="000C7884"/>
    <w:rsid w:val="000D0645"/>
    <w:rsid w:val="000D0DD6"/>
    <w:rsid w:val="000D17FA"/>
    <w:rsid w:val="000D391A"/>
    <w:rsid w:val="000D3F78"/>
    <w:rsid w:val="000D3F84"/>
    <w:rsid w:val="000D4B46"/>
    <w:rsid w:val="000D4DE0"/>
    <w:rsid w:val="000D53CE"/>
    <w:rsid w:val="000D572D"/>
    <w:rsid w:val="000D58D4"/>
    <w:rsid w:val="000D603B"/>
    <w:rsid w:val="000D6849"/>
    <w:rsid w:val="000E004F"/>
    <w:rsid w:val="000E0AAC"/>
    <w:rsid w:val="000E0F3B"/>
    <w:rsid w:val="000E1630"/>
    <w:rsid w:val="000E1902"/>
    <w:rsid w:val="000E2AEC"/>
    <w:rsid w:val="000E2EFB"/>
    <w:rsid w:val="000E40E1"/>
    <w:rsid w:val="000E44B4"/>
    <w:rsid w:val="000E497D"/>
    <w:rsid w:val="000E5038"/>
    <w:rsid w:val="000E64A2"/>
    <w:rsid w:val="000E69C8"/>
    <w:rsid w:val="000E6CE7"/>
    <w:rsid w:val="000E6FE9"/>
    <w:rsid w:val="000E7434"/>
    <w:rsid w:val="000F0E3C"/>
    <w:rsid w:val="000F1278"/>
    <w:rsid w:val="000F1B87"/>
    <w:rsid w:val="000F1FC0"/>
    <w:rsid w:val="000F3299"/>
    <w:rsid w:val="000F33A2"/>
    <w:rsid w:val="000F3785"/>
    <w:rsid w:val="000F3FC4"/>
    <w:rsid w:val="000F4DF5"/>
    <w:rsid w:val="000F54DF"/>
    <w:rsid w:val="000F5BB0"/>
    <w:rsid w:val="000F5C6D"/>
    <w:rsid w:val="000F66BC"/>
    <w:rsid w:val="000F784B"/>
    <w:rsid w:val="001004DE"/>
    <w:rsid w:val="0010111E"/>
    <w:rsid w:val="00101823"/>
    <w:rsid w:val="00102353"/>
    <w:rsid w:val="0010245C"/>
    <w:rsid w:val="00102485"/>
    <w:rsid w:val="00102FAB"/>
    <w:rsid w:val="0010352D"/>
    <w:rsid w:val="00103646"/>
    <w:rsid w:val="001044E3"/>
    <w:rsid w:val="00105DF5"/>
    <w:rsid w:val="001067B8"/>
    <w:rsid w:val="001069D7"/>
    <w:rsid w:val="0011041D"/>
    <w:rsid w:val="0011047E"/>
    <w:rsid w:val="00111428"/>
    <w:rsid w:val="001117C5"/>
    <w:rsid w:val="001119DA"/>
    <w:rsid w:val="001123A8"/>
    <w:rsid w:val="00112891"/>
    <w:rsid w:val="001128B0"/>
    <w:rsid w:val="00113845"/>
    <w:rsid w:val="001146A6"/>
    <w:rsid w:val="001154B1"/>
    <w:rsid w:val="00115A90"/>
    <w:rsid w:val="001160D3"/>
    <w:rsid w:val="0011629F"/>
    <w:rsid w:val="00120C0C"/>
    <w:rsid w:val="00120CAC"/>
    <w:rsid w:val="00120FD2"/>
    <w:rsid w:val="00121597"/>
    <w:rsid w:val="00121B52"/>
    <w:rsid w:val="001235AE"/>
    <w:rsid w:val="001245D8"/>
    <w:rsid w:val="00124E9E"/>
    <w:rsid w:val="001252A0"/>
    <w:rsid w:val="00125F28"/>
    <w:rsid w:val="0012707D"/>
    <w:rsid w:val="00127166"/>
    <w:rsid w:val="0012757A"/>
    <w:rsid w:val="001275C0"/>
    <w:rsid w:val="0012769C"/>
    <w:rsid w:val="00127BFE"/>
    <w:rsid w:val="00127F74"/>
    <w:rsid w:val="001301A6"/>
    <w:rsid w:val="0013025F"/>
    <w:rsid w:val="001302E7"/>
    <w:rsid w:val="001317D9"/>
    <w:rsid w:val="001322BA"/>
    <w:rsid w:val="00132D8D"/>
    <w:rsid w:val="001335C1"/>
    <w:rsid w:val="00133CBC"/>
    <w:rsid w:val="001346FD"/>
    <w:rsid w:val="00134A5D"/>
    <w:rsid w:val="001359AB"/>
    <w:rsid w:val="00135A5C"/>
    <w:rsid w:val="00137B81"/>
    <w:rsid w:val="0014043C"/>
    <w:rsid w:val="001407AC"/>
    <w:rsid w:val="00141329"/>
    <w:rsid w:val="001419E3"/>
    <w:rsid w:val="00141E18"/>
    <w:rsid w:val="001422CA"/>
    <w:rsid w:val="001424E1"/>
    <w:rsid w:val="0014376D"/>
    <w:rsid w:val="00143D39"/>
    <w:rsid w:val="0014427E"/>
    <w:rsid w:val="001446C8"/>
    <w:rsid w:val="00144B6C"/>
    <w:rsid w:val="00145201"/>
    <w:rsid w:val="00145376"/>
    <w:rsid w:val="00145B97"/>
    <w:rsid w:val="0014664B"/>
    <w:rsid w:val="0014706B"/>
    <w:rsid w:val="0014781D"/>
    <w:rsid w:val="00147C0B"/>
    <w:rsid w:val="0015013B"/>
    <w:rsid w:val="00151710"/>
    <w:rsid w:val="001526C1"/>
    <w:rsid w:val="00153036"/>
    <w:rsid w:val="00153E55"/>
    <w:rsid w:val="00154129"/>
    <w:rsid w:val="00154438"/>
    <w:rsid w:val="001544BB"/>
    <w:rsid w:val="00154E77"/>
    <w:rsid w:val="00154F1C"/>
    <w:rsid w:val="00154F3A"/>
    <w:rsid w:val="00155285"/>
    <w:rsid w:val="001553E2"/>
    <w:rsid w:val="0015545F"/>
    <w:rsid w:val="001556A6"/>
    <w:rsid w:val="001557A1"/>
    <w:rsid w:val="001561F6"/>
    <w:rsid w:val="001567D3"/>
    <w:rsid w:val="00156804"/>
    <w:rsid w:val="00157D2B"/>
    <w:rsid w:val="001605F3"/>
    <w:rsid w:val="00160E88"/>
    <w:rsid w:val="001612FB"/>
    <w:rsid w:val="001618AF"/>
    <w:rsid w:val="00161D65"/>
    <w:rsid w:val="00161E4F"/>
    <w:rsid w:val="00162ED2"/>
    <w:rsid w:val="00163A0C"/>
    <w:rsid w:val="00163D25"/>
    <w:rsid w:val="00163E8C"/>
    <w:rsid w:val="001642E0"/>
    <w:rsid w:val="00165237"/>
    <w:rsid w:val="0016526F"/>
    <w:rsid w:val="00165845"/>
    <w:rsid w:val="00165B22"/>
    <w:rsid w:val="00165B9E"/>
    <w:rsid w:val="00166014"/>
    <w:rsid w:val="00166099"/>
    <w:rsid w:val="00166A17"/>
    <w:rsid w:val="00166EFB"/>
    <w:rsid w:val="00167DC1"/>
    <w:rsid w:val="001702A7"/>
    <w:rsid w:val="00170E32"/>
    <w:rsid w:val="00172335"/>
    <w:rsid w:val="001732B1"/>
    <w:rsid w:val="00173359"/>
    <w:rsid w:val="00173385"/>
    <w:rsid w:val="00173A03"/>
    <w:rsid w:val="00173B32"/>
    <w:rsid w:val="00173B33"/>
    <w:rsid w:val="00174110"/>
    <w:rsid w:val="001753C6"/>
    <w:rsid w:val="001753EE"/>
    <w:rsid w:val="001755D3"/>
    <w:rsid w:val="0017564D"/>
    <w:rsid w:val="00175BB9"/>
    <w:rsid w:val="00175E1D"/>
    <w:rsid w:val="0017609A"/>
    <w:rsid w:val="00176965"/>
    <w:rsid w:val="0017773E"/>
    <w:rsid w:val="001801AB"/>
    <w:rsid w:val="001805C4"/>
    <w:rsid w:val="00180E91"/>
    <w:rsid w:val="00180EA1"/>
    <w:rsid w:val="00180F47"/>
    <w:rsid w:val="0018136D"/>
    <w:rsid w:val="0018141C"/>
    <w:rsid w:val="00181B8B"/>
    <w:rsid w:val="00181D52"/>
    <w:rsid w:val="00182270"/>
    <w:rsid w:val="00182288"/>
    <w:rsid w:val="00182909"/>
    <w:rsid w:val="00182C4B"/>
    <w:rsid w:val="001833AC"/>
    <w:rsid w:val="001836DE"/>
    <w:rsid w:val="00183712"/>
    <w:rsid w:val="00183B60"/>
    <w:rsid w:val="0018457B"/>
    <w:rsid w:val="001846C7"/>
    <w:rsid w:val="0018510A"/>
    <w:rsid w:val="001858C6"/>
    <w:rsid w:val="00186019"/>
    <w:rsid w:val="00186373"/>
    <w:rsid w:val="001863A4"/>
    <w:rsid w:val="00186776"/>
    <w:rsid w:val="00186ABD"/>
    <w:rsid w:val="00187483"/>
    <w:rsid w:val="0018769D"/>
    <w:rsid w:val="00187F2E"/>
    <w:rsid w:val="00190218"/>
    <w:rsid w:val="001903F8"/>
    <w:rsid w:val="001906BB"/>
    <w:rsid w:val="00190E50"/>
    <w:rsid w:val="00190FF6"/>
    <w:rsid w:val="0019104E"/>
    <w:rsid w:val="00191125"/>
    <w:rsid w:val="00191755"/>
    <w:rsid w:val="00192C5E"/>
    <w:rsid w:val="00193AE2"/>
    <w:rsid w:val="00193D07"/>
    <w:rsid w:val="00193D9B"/>
    <w:rsid w:val="00194F10"/>
    <w:rsid w:val="001955AE"/>
    <w:rsid w:val="00195753"/>
    <w:rsid w:val="001957A0"/>
    <w:rsid w:val="00195FA3"/>
    <w:rsid w:val="00196906"/>
    <w:rsid w:val="00196E8C"/>
    <w:rsid w:val="00197141"/>
    <w:rsid w:val="00197A82"/>
    <w:rsid w:val="00197FE6"/>
    <w:rsid w:val="001A0D91"/>
    <w:rsid w:val="001A1618"/>
    <w:rsid w:val="001A1FEB"/>
    <w:rsid w:val="001A20F7"/>
    <w:rsid w:val="001A2156"/>
    <w:rsid w:val="001A2C25"/>
    <w:rsid w:val="001A3404"/>
    <w:rsid w:val="001A3B2F"/>
    <w:rsid w:val="001A589F"/>
    <w:rsid w:val="001A66C2"/>
    <w:rsid w:val="001A68DB"/>
    <w:rsid w:val="001A6B71"/>
    <w:rsid w:val="001A6EF2"/>
    <w:rsid w:val="001A76A1"/>
    <w:rsid w:val="001A7DC5"/>
    <w:rsid w:val="001B044E"/>
    <w:rsid w:val="001B0884"/>
    <w:rsid w:val="001B090D"/>
    <w:rsid w:val="001B1EA8"/>
    <w:rsid w:val="001B238A"/>
    <w:rsid w:val="001B32DA"/>
    <w:rsid w:val="001B391D"/>
    <w:rsid w:val="001B39E3"/>
    <w:rsid w:val="001B4380"/>
    <w:rsid w:val="001B45F3"/>
    <w:rsid w:val="001B49D5"/>
    <w:rsid w:val="001B4A7F"/>
    <w:rsid w:val="001B4BEA"/>
    <w:rsid w:val="001B4D4D"/>
    <w:rsid w:val="001B61BD"/>
    <w:rsid w:val="001B6C29"/>
    <w:rsid w:val="001B70CB"/>
    <w:rsid w:val="001B70F2"/>
    <w:rsid w:val="001B75FC"/>
    <w:rsid w:val="001B7D4F"/>
    <w:rsid w:val="001C0198"/>
    <w:rsid w:val="001C0C03"/>
    <w:rsid w:val="001C0DD8"/>
    <w:rsid w:val="001C104C"/>
    <w:rsid w:val="001C1C74"/>
    <w:rsid w:val="001C26F5"/>
    <w:rsid w:val="001C2BA8"/>
    <w:rsid w:val="001C3719"/>
    <w:rsid w:val="001C3E03"/>
    <w:rsid w:val="001C430F"/>
    <w:rsid w:val="001C4AEE"/>
    <w:rsid w:val="001C4DAC"/>
    <w:rsid w:val="001C4EE7"/>
    <w:rsid w:val="001C4F3B"/>
    <w:rsid w:val="001C5CB9"/>
    <w:rsid w:val="001C6038"/>
    <w:rsid w:val="001C6894"/>
    <w:rsid w:val="001C698D"/>
    <w:rsid w:val="001C6AA0"/>
    <w:rsid w:val="001C6ADD"/>
    <w:rsid w:val="001C71DC"/>
    <w:rsid w:val="001C78D8"/>
    <w:rsid w:val="001C7EEB"/>
    <w:rsid w:val="001C7FBA"/>
    <w:rsid w:val="001D0105"/>
    <w:rsid w:val="001D0EA5"/>
    <w:rsid w:val="001D22BA"/>
    <w:rsid w:val="001D2850"/>
    <w:rsid w:val="001D3C2E"/>
    <w:rsid w:val="001D4ACF"/>
    <w:rsid w:val="001D581D"/>
    <w:rsid w:val="001D68EA"/>
    <w:rsid w:val="001D6B97"/>
    <w:rsid w:val="001E07DC"/>
    <w:rsid w:val="001E1051"/>
    <w:rsid w:val="001E125E"/>
    <w:rsid w:val="001E135F"/>
    <w:rsid w:val="001E1738"/>
    <w:rsid w:val="001E190F"/>
    <w:rsid w:val="001E22DA"/>
    <w:rsid w:val="001E23CF"/>
    <w:rsid w:val="001E2542"/>
    <w:rsid w:val="001E25DD"/>
    <w:rsid w:val="001E2ED7"/>
    <w:rsid w:val="001E37A1"/>
    <w:rsid w:val="001E38C8"/>
    <w:rsid w:val="001E4A09"/>
    <w:rsid w:val="001E4F51"/>
    <w:rsid w:val="001E4F86"/>
    <w:rsid w:val="001E514B"/>
    <w:rsid w:val="001E523D"/>
    <w:rsid w:val="001E567E"/>
    <w:rsid w:val="001E7091"/>
    <w:rsid w:val="001E73F5"/>
    <w:rsid w:val="001F0A8F"/>
    <w:rsid w:val="001F163F"/>
    <w:rsid w:val="001F1ABE"/>
    <w:rsid w:val="001F2426"/>
    <w:rsid w:val="001F2849"/>
    <w:rsid w:val="001F2E16"/>
    <w:rsid w:val="001F38BC"/>
    <w:rsid w:val="001F42B6"/>
    <w:rsid w:val="001F46C0"/>
    <w:rsid w:val="001F485F"/>
    <w:rsid w:val="001F4D2A"/>
    <w:rsid w:val="001F5F40"/>
    <w:rsid w:val="001F6BAF"/>
    <w:rsid w:val="001F7A18"/>
    <w:rsid w:val="001F7D59"/>
    <w:rsid w:val="002008B9"/>
    <w:rsid w:val="00201BAA"/>
    <w:rsid w:val="00202774"/>
    <w:rsid w:val="00202B8C"/>
    <w:rsid w:val="002038AA"/>
    <w:rsid w:val="0020489C"/>
    <w:rsid w:val="00204D06"/>
    <w:rsid w:val="0020600B"/>
    <w:rsid w:val="00206B27"/>
    <w:rsid w:val="00206FC0"/>
    <w:rsid w:val="002078B8"/>
    <w:rsid w:val="002112F5"/>
    <w:rsid w:val="002112F9"/>
    <w:rsid w:val="00211A24"/>
    <w:rsid w:val="002124DC"/>
    <w:rsid w:val="00214149"/>
    <w:rsid w:val="00214E24"/>
    <w:rsid w:val="00215048"/>
    <w:rsid w:val="00215872"/>
    <w:rsid w:val="00215EB5"/>
    <w:rsid w:val="00216153"/>
    <w:rsid w:val="00216781"/>
    <w:rsid w:val="002179E7"/>
    <w:rsid w:val="0022145F"/>
    <w:rsid w:val="002215DF"/>
    <w:rsid w:val="00221C91"/>
    <w:rsid w:val="00221EB6"/>
    <w:rsid w:val="00222245"/>
    <w:rsid w:val="00222A71"/>
    <w:rsid w:val="00222C97"/>
    <w:rsid w:val="00223E14"/>
    <w:rsid w:val="00223F2A"/>
    <w:rsid w:val="00224787"/>
    <w:rsid w:val="00224E51"/>
    <w:rsid w:val="00226078"/>
    <w:rsid w:val="002260FD"/>
    <w:rsid w:val="00226530"/>
    <w:rsid w:val="002267FE"/>
    <w:rsid w:val="002270A6"/>
    <w:rsid w:val="002302E2"/>
    <w:rsid w:val="0023033A"/>
    <w:rsid w:val="00230A54"/>
    <w:rsid w:val="0023109F"/>
    <w:rsid w:val="00231B0B"/>
    <w:rsid w:val="00231F29"/>
    <w:rsid w:val="0023247E"/>
    <w:rsid w:val="00232E60"/>
    <w:rsid w:val="0023520A"/>
    <w:rsid w:val="00235521"/>
    <w:rsid w:val="0023635C"/>
    <w:rsid w:val="00236610"/>
    <w:rsid w:val="002369F7"/>
    <w:rsid w:val="00236A89"/>
    <w:rsid w:val="00236E91"/>
    <w:rsid w:val="00237E69"/>
    <w:rsid w:val="0024023D"/>
    <w:rsid w:val="002410DB"/>
    <w:rsid w:val="00242157"/>
    <w:rsid w:val="0024221E"/>
    <w:rsid w:val="00243EA0"/>
    <w:rsid w:val="002444AF"/>
    <w:rsid w:val="002444DD"/>
    <w:rsid w:val="002446B2"/>
    <w:rsid w:val="002451CF"/>
    <w:rsid w:val="0024659C"/>
    <w:rsid w:val="0024718C"/>
    <w:rsid w:val="00247771"/>
    <w:rsid w:val="00247797"/>
    <w:rsid w:val="0025044D"/>
    <w:rsid w:val="00250537"/>
    <w:rsid w:val="00250634"/>
    <w:rsid w:val="00250767"/>
    <w:rsid w:val="00250B88"/>
    <w:rsid w:val="002516D7"/>
    <w:rsid w:val="00251A0E"/>
    <w:rsid w:val="00251EEE"/>
    <w:rsid w:val="00251FB8"/>
    <w:rsid w:val="002520DA"/>
    <w:rsid w:val="002525A8"/>
    <w:rsid w:val="00252777"/>
    <w:rsid w:val="00252E9D"/>
    <w:rsid w:val="00254112"/>
    <w:rsid w:val="0025443F"/>
    <w:rsid w:val="00254725"/>
    <w:rsid w:val="00254B91"/>
    <w:rsid w:val="00255FAB"/>
    <w:rsid w:val="00256237"/>
    <w:rsid w:val="002565B0"/>
    <w:rsid w:val="00256F87"/>
    <w:rsid w:val="002574D6"/>
    <w:rsid w:val="00257608"/>
    <w:rsid w:val="00257B3B"/>
    <w:rsid w:val="00257B5A"/>
    <w:rsid w:val="00257FC0"/>
    <w:rsid w:val="002606BC"/>
    <w:rsid w:val="00260A8E"/>
    <w:rsid w:val="00260EDE"/>
    <w:rsid w:val="00261601"/>
    <w:rsid w:val="0026160B"/>
    <w:rsid w:val="00261AF1"/>
    <w:rsid w:val="0026508F"/>
    <w:rsid w:val="00266436"/>
    <w:rsid w:val="002672C7"/>
    <w:rsid w:val="00267E94"/>
    <w:rsid w:val="0027009F"/>
    <w:rsid w:val="002706C0"/>
    <w:rsid w:val="00270E5C"/>
    <w:rsid w:val="00270F73"/>
    <w:rsid w:val="00271B3B"/>
    <w:rsid w:val="0027202D"/>
    <w:rsid w:val="0027262E"/>
    <w:rsid w:val="00272ADE"/>
    <w:rsid w:val="00272DA4"/>
    <w:rsid w:val="00273094"/>
    <w:rsid w:val="0027326C"/>
    <w:rsid w:val="002732DD"/>
    <w:rsid w:val="00273860"/>
    <w:rsid w:val="00273F2F"/>
    <w:rsid w:val="00273FED"/>
    <w:rsid w:val="002744BA"/>
    <w:rsid w:val="002746CB"/>
    <w:rsid w:val="00274785"/>
    <w:rsid w:val="0027510A"/>
    <w:rsid w:val="0027516E"/>
    <w:rsid w:val="00275459"/>
    <w:rsid w:val="0027547F"/>
    <w:rsid w:val="0027651D"/>
    <w:rsid w:val="002765CE"/>
    <w:rsid w:val="00276899"/>
    <w:rsid w:val="00277718"/>
    <w:rsid w:val="00277948"/>
    <w:rsid w:val="00277DEF"/>
    <w:rsid w:val="00281542"/>
    <w:rsid w:val="0028220F"/>
    <w:rsid w:val="00282F2D"/>
    <w:rsid w:val="00283B3A"/>
    <w:rsid w:val="0028556B"/>
    <w:rsid w:val="00286821"/>
    <w:rsid w:val="002869BD"/>
    <w:rsid w:val="00286DBD"/>
    <w:rsid w:val="0028718E"/>
    <w:rsid w:val="00290732"/>
    <w:rsid w:val="00291C13"/>
    <w:rsid w:val="00292D8B"/>
    <w:rsid w:val="00293AC6"/>
    <w:rsid w:val="002941B2"/>
    <w:rsid w:val="00294D5C"/>
    <w:rsid w:val="0029503E"/>
    <w:rsid w:val="002961D9"/>
    <w:rsid w:val="002967A9"/>
    <w:rsid w:val="00296805"/>
    <w:rsid w:val="00297D76"/>
    <w:rsid w:val="002A0C12"/>
    <w:rsid w:val="002A0DA7"/>
    <w:rsid w:val="002A0EFA"/>
    <w:rsid w:val="002A1391"/>
    <w:rsid w:val="002A1E00"/>
    <w:rsid w:val="002A3165"/>
    <w:rsid w:val="002A3615"/>
    <w:rsid w:val="002A41F5"/>
    <w:rsid w:val="002A4C6B"/>
    <w:rsid w:val="002A4FD8"/>
    <w:rsid w:val="002A551F"/>
    <w:rsid w:val="002A5758"/>
    <w:rsid w:val="002A57CA"/>
    <w:rsid w:val="002A5989"/>
    <w:rsid w:val="002A5FD3"/>
    <w:rsid w:val="002A6262"/>
    <w:rsid w:val="002A6824"/>
    <w:rsid w:val="002A6CD6"/>
    <w:rsid w:val="002A6DBE"/>
    <w:rsid w:val="002B0115"/>
    <w:rsid w:val="002B1DE5"/>
    <w:rsid w:val="002B2450"/>
    <w:rsid w:val="002B2E56"/>
    <w:rsid w:val="002B3769"/>
    <w:rsid w:val="002B41B4"/>
    <w:rsid w:val="002B4A51"/>
    <w:rsid w:val="002B5C15"/>
    <w:rsid w:val="002B61DB"/>
    <w:rsid w:val="002B69B4"/>
    <w:rsid w:val="002B6F61"/>
    <w:rsid w:val="002B7434"/>
    <w:rsid w:val="002C1302"/>
    <w:rsid w:val="002C15B6"/>
    <w:rsid w:val="002C1693"/>
    <w:rsid w:val="002C21C1"/>
    <w:rsid w:val="002C2FE2"/>
    <w:rsid w:val="002C3F82"/>
    <w:rsid w:val="002C4837"/>
    <w:rsid w:val="002C5132"/>
    <w:rsid w:val="002C79BF"/>
    <w:rsid w:val="002D0EFD"/>
    <w:rsid w:val="002D135C"/>
    <w:rsid w:val="002D1F64"/>
    <w:rsid w:val="002D20D7"/>
    <w:rsid w:val="002D23CD"/>
    <w:rsid w:val="002D3271"/>
    <w:rsid w:val="002D3464"/>
    <w:rsid w:val="002D369A"/>
    <w:rsid w:val="002D3ECF"/>
    <w:rsid w:val="002D3EDC"/>
    <w:rsid w:val="002D402B"/>
    <w:rsid w:val="002D4094"/>
    <w:rsid w:val="002D417E"/>
    <w:rsid w:val="002D4EE1"/>
    <w:rsid w:val="002D62D7"/>
    <w:rsid w:val="002D668D"/>
    <w:rsid w:val="002D6783"/>
    <w:rsid w:val="002D6814"/>
    <w:rsid w:val="002D6840"/>
    <w:rsid w:val="002D6A80"/>
    <w:rsid w:val="002D6AD3"/>
    <w:rsid w:val="002D77E3"/>
    <w:rsid w:val="002D79D2"/>
    <w:rsid w:val="002E0021"/>
    <w:rsid w:val="002E0A07"/>
    <w:rsid w:val="002E12C3"/>
    <w:rsid w:val="002E1442"/>
    <w:rsid w:val="002E16F9"/>
    <w:rsid w:val="002E1955"/>
    <w:rsid w:val="002E1AFF"/>
    <w:rsid w:val="002E1B80"/>
    <w:rsid w:val="002E2201"/>
    <w:rsid w:val="002E23DB"/>
    <w:rsid w:val="002E47C9"/>
    <w:rsid w:val="002E47F5"/>
    <w:rsid w:val="002E4F23"/>
    <w:rsid w:val="002E597E"/>
    <w:rsid w:val="002E5A74"/>
    <w:rsid w:val="002E6C04"/>
    <w:rsid w:val="002E75DD"/>
    <w:rsid w:val="002E77A0"/>
    <w:rsid w:val="002E7E59"/>
    <w:rsid w:val="002F07FD"/>
    <w:rsid w:val="002F09D8"/>
    <w:rsid w:val="002F0B3C"/>
    <w:rsid w:val="002F1290"/>
    <w:rsid w:val="002F15BE"/>
    <w:rsid w:val="002F19F5"/>
    <w:rsid w:val="002F1BFF"/>
    <w:rsid w:val="002F2195"/>
    <w:rsid w:val="002F22E8"/>
    <w:rsid w:val="002F2369"/>
    <w:rsid w:val="002F25DF"/>
    <w:rsid w:val="002F270A"/>
    <w:rsid w:val="002F27EE"/>
    <w:rsid w:val="002F2A33"/>
    <w:rsid w:val="002F2A66"/>
    <w:rsid w:val="002F3628"/>
    <w:rsid w:val="002F42B4"/>
    <w:rsid w:val="002F47F3"/>
    <w:rsid w:val="002F5F41"/>
    <w:rsid w:val="002F66C3"/>
    <w:rsid w:val="002F6E18"/>
    <w:rsid w:val="002F6E5D"/>
    <w:rsid w:val="002F7795"/>
    <w:rsid w:val="002F7E8A"/>
    <w:rsid w:val="002F7EB7"/>
    <w:rsid w:val="002F7F8D"/>
    <w:rsid w:val="003000FE"/>
    <w:rsid w:val="00300715"/>
    <w:rsid w:val="00300D9D"/>
    <w:rsid w:val="00300F69"/>
    <w:rsid w:val="003013B4"/>
    <w:rsid w:val="003025B5"/>
    <w:rsid w:val="0030264E"/>
    <w:rsid w:val="0030298C"/>
    <w:rsid w:val="0030311F"/>
    <w:rsid w:val="003034D6"/>
    <w:rsid w:val="00303726"/>
    <w:rsid w:val="003043F8"/>
    <w:rsid w:val="0030470F"/>
    <w:rsid w:val="00304A34"/>
    <w:rsid w:val="00304B27"/>
    <w:rsid w:val="00304E36"/>
    <w:rsid w:val="00305676"/>
    <w:rsid w:val="00305A08"/>
    <w:rsid w:val="00307320"/>
    <w:rsid w:val="00307B7D"/>
    <w:rsid w:val="00310313"/>
    <w:rsid w:val="003114AA"/>
    <w:rsid w:val="003114D5"/>
    <w:rsid w:val="00311883"/>
    <w:rsid w:val="00311A5B"/>
    <w:rsid w:val="00313348"/>
    <w:rsid w:val="003133EB"/>
    <w:rsid w:val="00314403"/>
    <w:rsid w:val="003152E2"/>
    <w:rsid w:val="00315357"/>
    <w:rsid w:val="00315580"/>
    <w:rsid w:val="003165E9"/>
    <w:rsid w:val="00316A3C"/>
    <w:rsid w:val="00316D05"/>
    <w:rsid w:val="003171AA"/>
    <w:rsid w:val="00317290"/>
    <w:rsid w:val="00317D9A"/>
    <w:rsid w:val="00320D8B"/>
    <w:rsid w:val="00320DAE"/>
    <w:rsid w:val="0032111C"/>
    <w:rsid w:val="00321577"/>
    <w:rsid w:val="00321705"/>
    <w:rsid w:val="00321DD3"/>
    <w:rsid w:val="00322222"/>
    <w:rsid w:val="003225BC"/>
    <w:rsid w:val="00322AB9"/>
    <w:rsid w:val="00322B07"/>
    <w:rsid w:val="003238A6"/>
    <w:rsid w:val="00323974"/>
    <w:rsid w:val="00323D9B"/>
    <w:rsid w:val="00323FE7"/>
    <w:rsid w:val="00324061"/>
    <w:rsid w:val="003242C9"/>
    <w:rsid w:val="003248B4"/>
    <w:rsid w:val="00324A5C"/>
    <w:rsid w:val="00325A25"/>
    <w:rsid w:val="00325E76"/>
    <w:rsid w:val="00325F79"/>
    <w:rsid w:val="003264A0"/>
    <w:rsid w:val="00326589"/>
    <w:rsid w:val="00326779"/>
    <w:rsid w:val="003273E9"/>
    <w:rsid w:val="00327421"/>
    <w:rsid w:val="00327CD7"/>
    <w:rsid w:val="00327E1E"/>
    <w:rsid w:val="003315CF"/>
    <w:rsid w:val="00332474"/>
    <w:rsid w:val="0033263C"/>
    <w:rsid w:val="00332C88"/>
    <w:rsid w:val="00332D58"/>
    <w:rsid w:val="00333E8A"/>
    <w:rsid w:val="00333F03"/>
    <w:rsid w:val="00334606"/>
    <w:rsid w:val="00334703"/>
    <w:rsid w:val="00334842"/>
    <w:rsid w:val="00335126"/>
    <w:rsid w:val="00336AAD"/>
    <w:rsid w:val="00336DF4"/>
    <w:rsid w:val="00336EC5"/>
    <w:rsid w:val="0033705B"/>
    <w:rsid w:val="003376D2"/>
    <w:rsid w:val="00340326"/>
    <w:rsid w:val="00340A2C"/>
    <w:rsid w:val="00340BDE"/>
    <w:rsid w:val="00341DFA"/>
    <w:rsid w:val="00342319"/>
    <w:rsid w:val="0034243C"/>
    <w:rsid w:val="00342632"/>
    <w:rsid w:val="00342703"/>
    <w:rsid w:val="00342C09"/>
    <w:rsid w:val="003431D0"/>
    <w:rsid w:val="00343B8E"/>
    <w:rsid w:val="003440AE"/>
    <w:rsid w:val="00345DF3"/>
    <w:rsid w:val="003467A8"/>
    <w:rsid w:val="003467CD"/>
    <w:rsid w:val="00346ED9"/>
    <w:rsid w:val="00347769"/>
    <w:rsid w:val="0034782B"/>
    <w:rsid w:val="0034795A"/>
    <w:rsid w:val="00347BC9"/>
    <w:rsid w:val="00350112"/>
    <w:rsid w:val="00350313"/>
    <w:rsid w:val="00350566"/>
    <w:rsid w:val="00350A96"/>
    <w:rsid w:val="00350FD3"/>
    <w:rsid w:val="00351088"/>
    <w:rsid w:val="0035147D"/>
    <w:rsid w:val="00352F19"/>
    <w:rsid w:val="00353052"/>
    <w:rsid w:val="0035476C"/>
    <w:rsid w:val="00354963"/>
    <w:rsid w:val="003549F0"/>
    <w:rsid w:val="00355783"/>
    <w:rsid w:val="003568AF"/>
    <w:rsid w:val="0035700D"/>
    <w:rsid w:val="0035712F"/>
    <w:rsid w:val="003574C0"/>
    <w:rsid w:val="00357AF3"/>
    <w:rsid w:val="0036199C"/>
    <w:rsid w:val="00362175"/>
    <w:rsid w:val="003635D6"/>
    <w:rsid w:val="0036396B"/>
    <w:rsid w:val="003647B1"/>
    <w:rsid w:val="003648D1"/>
    <w:rsid w:val="00365866"/>
    <w:rsid w:val="003663DA"/>
    <w:rsid w:val="00366413"/>
    <w:rsid w:val="00366913"/>
    <w:rsid w:val="00366920"/>
    <w:rsid w:val="003706A7"/>
    <w:rsid w:val="00370869"/>
    <w:rsid w:val="003708AD"/>
    <w:rsid w:val="00370BC6"/>
    <w:rsid w:val="003713C3"/>
    <w:rsid w:val="00371567"/>
    <w:rsid w:val="0037195C"/>
    <w:rsid w:val="00372114"/>
    <w:rsid w:val="00372352"/>
    <w:rsid w:val="003725CA"/>
    <w:rsid w:val="003728E0"/>
    <w:rsid w:val="00372D9E"/>
    <w:rsid w:val="00373548"/>
    <w:rsid w:val="003736E9"/>
    <w:rsid w:val="00374E37"/>
    <w:rsid w:val="003750A9"/>
    <w:rsid w:val="00375299"/>
    <w:rsid w:val="00376DEC"/>
    <w:rsid w:val="00376E68"/>
    <w:rsid w:val="003771E3"/>
    <w:rsid w:val="00377212"/>
    <w:rsid w:val="00380F68"/>
    <w:rsid w:val="003816A2"/>
    <w:rsid w:val="003818EC"/>
    <w:rsid w:val="00381A12"/>
    <w:rsid w:val="00382A24"/>
    <w:rsid w:val="00382B95"/>
    <w:rsid w:val="0038320F"/>
    <w:rsid w:val="00383842"/>
    <w:rsid w:val="00384B71"/>
    <w:rsid w:val="00385644"/>
    <w:rsid w:val="00385C82"/>
    <w:rsid w:val="00385C94"/>
    <w:rsid w:val="0038647E"/>
    <w:rsid w:val="00386649"/>
    <w:rsid w:val="003867E9"/>
    <w:rsid w:val="00386837"/>
    <w:rsid w:val="00386B8F"/>
    <w:rsid w:val="00386E20"/>
    <w:rsid w:val="003878A1"/>
    <w:rsid w:val="003909AC"/>
    <w:rsid w:val="00390B75"/>
    <w:rsid w:val="0039127F"/>
    <w:rsid w:val="00391776"/>
    <w:rsid w:val="00391CD7"/>
    <w:rsid w:val="00391ECB"/>
    <w:rsid w:val="00392256"/>
    <w:rsid w:val="003922C7"/>
    <w:rsid w:val="003925F6"/>
    <w:rsid w:val="003934EB"/>
    <w:rsid w:val="00393A6B"/>
    <w:rsid w:val="00394D51"/>
    <w:rsid w:val="00394DAB"/>
    <w:rsid w:val="003956E7"/>
    <w:rsid w:val="00395B4B"/>
    <w:rsid w:val="00396406"/>
    <w:rsid w:val="00396496"/>
    <w:rsid w:val="003965D3"/>
    <w:rsid w:val="0039663B"/>
    <w:rsid w:val="003968A3"/>
    <w:rsid w:val="00397651"/>
    <w:rsid w:val="00397CAC"/>
    <w:rsid w:val="003A01B5"/>
    <w:rsid w:val="003A0E3F"/>
    <w:rsid w:val="003A0EC0"/>
    <w:rsid w:val="003A0FC8"/>
    <w:rsid w:val="003A18FF"/>
    <w:rsid w:val="003A1A20"/>
    <w:rsid w:val="003A2E41"/>
    <w:rsid w:val="003A2E4B"/>
    <w:rsid w:val="003A307C"/>
    <w:rsid w:val="003A30C7"/>
    <w:rsid w:val="003A38DE"/>
    <w:rsid w:val="003A4483"/>
    <w:rsid w:val="003A462D"/>
    <w:rsid w:val="003A5DEA"/>
    <w:rsid w:val="003A6616"/>
    <w:rsid w:val="003A7C70"/>
    <w:rsid w:val="003B06DE"/>
    <w:rsid w:val="003B0F00"/>
    <w:rsid w:val="003B0F64"/>
    <w:rsid w:val="003B1295"/>
    <w:rsid w:val="003B160C"/>
    <w:rsid w:val="003B2DDD"/>
    <w:rsid w:val="003B2E68"/>
    <w:rsid w:val="003B3059"/>
    <w:rsid w:val="003B33D8"/>
    <w:rsid w:val="003B3734"/>
    <w:rsid w:val="003B38C4"/>
    <w:rsid w:val="003B38F5"/>
    <w:rsid w:val="003B3C3D"/>
    <w:rsid w:val="003B5306"/>
    <w:rsid w:val="003B539C"/>
    <w:rsid w:val="003B54B8"/>
    <w:rsid w:val="003B5954"/>
    <w:rsid w:val="003B5C77"/>
    <w:rsid w:val="003B61D9"/>
    <w:rsid w:val="003B65EC"/>
    <w:rsid w:val="003B7104"/>
    <w:rsid w:val="003B77D9"/>
    <w:rsid w:val="003B77E5"/>
    <w:rsid w:val="003B7A8C"/>
    <w:rsid w:val="003B7C78"/>
    <w:rsid w:val="003C02B0"/>
    <w:rsid w:val="003C084A"/>
    <w:rsid w:val="003C088F"/>
    <w:rsid w:val="003C12F9"/>
    <w:rsid w:val="003C15AF"/>
    <w:rsid w:val="003C1A10"/>
    <w:rsid w:val="003C2404"/>
    <w:rsid w:val="003C3117"/>
    <w:rsid w:val="003C38F1"/>
    <w:rsid w:val="003C3E16"/>
    <w:rsid w:val="003C3FBF"/>
    <w:rsid w:val="003C48AE"/>
    <w:rsid w:val="003C4AA6"/>
    <w:rsid w:val="003C626D"/>
    <w:rsid w:val="003C789E"/>
    <w:rsid w:val="003C7DC5"/>
    <w:rsid w:val="003D00EE"/>
    <w:rsid w:val="003D0ACB"/>
    <w:rsid w:val="003D12C7"/>
    <w:rsid w:val="003D1302"/>
    <w:rsid w:val="003D1A28"/>
    <w:rsid w:val="003D2136"/>
    <w:rsid w:val="003D21F5"/>
    <w:rsid w:val="003D2F32"/>
    <w:rsid w:val="003D4478"/>
    <w:rsid w:val="003D45A6"/>
    <w:rsid w:val="003D529D"/>
    <w:rsid w:val="003D55C0"/>
    <w:rsid w:val="003D5980"/>
    <w:rsid w:val="003D7120"/>
    <w:rsid w:val="003D7143"/>
    <w:rsid w:val="003E07F2"/>
    <w:rsid w:val="003E112F"/>
    <w:rsid w:val="003E129A"/>
    <w:rsid w:val="003E1FA7"/>
    <w:rsid w:val="003E2070"/>
    <w:rsid w:val="003E2828"/>
    <w:rsid w:val="003E2DC1"/>
    <w:rsid w:val="003E2E11"/>
    <w:rsid w:val="003E304D"/>
    <w:rsid w:val="003E3F49"/>
    <w:rsid w:val="003E43F7"/>
    <w:rsid w:val="003E4518"/>
    <w:rsid w:val="003E57F7"/>
    <w:rsid w:val="003E5F08"/>
    <w:rsid w:val="003E609E"/>
    <w:rsid w:val="003E6101"/>
    <w:rsid w:val="003E62CA"/>
    <w:rsid w:val="003E658B"/>
    <w:rsid w:val="003E65D9"/>
    <w:rsid w:val="003E6FCE"/>
    <w:rsid w:val="003E720B"/>
    <w:rsid w:val="003E76B3"/>
    <w:rsid w:val="003E7F76"/>
    <w:rsid w:val="003F10FB"/>
    <w:rsid w:val="003F16DC"/>
    <w:rsid w:val="003F194B"/>
    <w:rsid w:val="003F1983"/>
    <w:rsid w:val="003F30C3"/>
    <w:rsid w:val="003F3D4A"/>
    <w:rsid w:val="003F4806"/>
    <w:rsid w:val="003F4EF7"/>
    <w:rsid w:val="003F52E3"/>
    <w:rsid w:val="003F53A5"/>
    <w:rsid w:val="003F53F5"/>
    <w:rsid w:val="003F561E"/>
    <w:rsid w:val="003F5F32"/>
    <w:rsid w:val="003F61AC"/>
    <w:rsid w:val="003F6548"/>
    <w:rsid w:val="003F672D"/>
    <w:rsid w:val="003F681F"/>
    <w:rsid w:val="003F7F37"/>
    <w:rsid w:val="0040024E"/>
    <w:rsid w:val="00400713"/>
    <w:rsid w:val="00400D5A"/>
    <w:rsid w:val="0040101A"/>
    <w:rsid w:val="00401611"/>
    <w:rsid w:val="00401865"/>
    <w:rsid w:val="00401C97"/>
    <w:rsid w:val="0040206A"/>
    <w:rsid w:val="0040229F"/>
    <w:rsid w:val="00402EAB"/>
    <w:rsid w:val="00403049"/>
    <w:rsid w:val="004042B7"/>
    <w:rsid w:val="0040437B"/>
    <w:rsid w:val="004043D6"/>
    <w:rsid w:val="00404D30"/>
    <w:rsid w:val="004053CD"/>
    <w:rsid w:val="00405690"/>
    <w:rsid w:val="004062EE"/>
    <w:rsid w:val="004073CA"/>
    <w:rsid w:val="00407F96"/>
    <w:rsid w:val="00410B22"/>
    <w:rsid w:val="00410DCE"/>
    <w:rsid w:val="004113D0"/>
    <w:rsid w:val="00412226"/>
    <w:rsid w:val="00412857"/>
    <w:rsid w:val="00412C4F"/>
    <w:rsid w:val="004133B1"/>
    <w:rsid w:val="00413D7D"/>
    <w:rsid w:val="00413FAE"/>
    <w:rsid w:val="00414B80"/>
    <w:rsid w:val="00415243"/>
    <w:rsid w:val="004155EE"/>
    <w:rsid w:val="00415A8D"/>
    <w:rsid w:val="00415ED3"/>
    <w:rsid w:val="00415EE7"/>
    <w:rsid w:val="004163B3"/>
    <w:rsid w:val="004167C9"/>
    <w:rsid w:val="00416B6E"/>
    <w:rsid w:val="004178A9"/>
    <w:rsid w:val="004178AE"/>
    <w:rsid w:val="00417974"/>
    <w:rsid w:val="00417AFD"/>
    <w:rsid w:val="00417E0B"/>
    <w:rsid w:val="00417FC8"/>
    <w:rsid w:val="00420EA3"/>
    <w:rsid w:val="0042285E"/>
    <w:rsid w:val="00422929"/>
    <w:rsid w:val="00423372"/>
    <w:rsid w:val="00423BD2"/>
    <w:rsid w:val="00423F95"/>
    <w:rsid w:val="004252B5"/>
    <w:rsid w:val="00425CEC"/>
    <w:rsid w:val="00425DEC"/>
    <w:rsid w:val="004260F8"/>
    <w:rsid w:val="00426EE4"/>
    <w:rsid w:val="00427998"/>
    <w:rsid w:val="004302A0"/>
    <w:rsid w:val="00430694"/>
    <w:rsid w:val="00431736"/>
    <w:rsid w:val="00431932"/>
    <w:rsid w:val="00432823"/>
    <w:rsid w:val="00432E08"/>
    <w:rsid w:val="00432F8A"/>
    <w:rsid w:val="004340C9"/>
    <w:rsid w:val="004342EE"/>
    <w:rsid w:val="004346EC"/>
    <w:rsid w:val="00434CAF"/>
    <w:rsid w:val="00435485"/>
    <w:rsid w:val="00435719"/>
    <w:rsid w:val="00436524"/>
    <w:rsid w:val="004368C0"/>
    <w:rsid w:val="0043731F"/>
    <w:rsid w:val="00437687"/>
    <w:rsid w:val="00440599"/>
    <w:rsid w:val="0044059D"/>
    <w:rsid w:val="00440CCC"/>
    <w:rsid w:val="00441182"/>
    <w:rsid w:val="004413DE"/>
    <w:rsid w:val="004422CA"/>
    <w:rsid w:val="0044237D"/>
    <w:rsid w:val="004427CE"/>
    <w:rsid w:val="00442966"/>
    <w:rsid w:val="00442CBF"/>
    <w:rsid w:val="00442DBA"/>
    <w:rsid w:val="00443552"/>
    <w:rsid w:val="004447B5"/>
    <w:rsid w:val="00444880"/>
    <w:rsid w:val="00445BB6"/>
    <w:rsid w:val="00445BDA"/>
    <w:rsid w:val="00445E1E"/>
    <w:rsid w:val="004468C5"/>
    <w:rsid w:val="004468F3"/>
    <w:rsid w:val="0044780D"/>
    <w:rsid w:val="00447D75"/>
    <w:rsid w:val="004501D4"/>
    <w:rsid w:val="00450B5D"/>
    <w:rsid w:val="00451456"/>
    <w:rsid w:val="004515AF"/>
    <w:rsid w:val="004520C0"/>
    <w:rsid w:val="00454B49"/>
    <w:rsid w:val="00454CCB"/>
    <w:rsid w:val="00454FA9"/>
    <w:rsid w:val="004554B8"/>
    <w:rsid w:val="00455B4C"/>
    <w:rsid w:val="00455C52"/>
    <w:rsid w:val="00455D59"/>
    <w:rsid w:val="004562FB"/>
    <w:rsid w:val="00456A78"/>
    <w:rsid w:val="00456A9E"/>
    <w:rsid w:val="004572AA"/>
    <w:rsid w:val="004577A6"/>
    <w:rsid w:val="00457A0D"/>
    <w:rsid w:val="00457A4D"/>
    <w:rsid w:val="00460516"/>
    <w:rsid w:val="0046151B"/>
    <w:rsid w:val="00461EEB"/>
    <w:rsid w:val="00461F2A"/>
    <w:rsid w:val="0046270F"/>
    <w:rsid w:val="004627D0"/>
    <w:rsid w:val="0046285F"/>
    <w:rsid w:val="00463557"/>
    <w:rsid w:val="00463C90"/>
    <w:rsid w:val="004657EF"/>
    <w:rsid w:val="00465909"/>
    <w:rsid w:val="00465A59"/>
    <w:rsid w:val="004675A3"/>
    <w:rsid w:val="004678E6"/>
    <w:rsid w:val="00467C0C"/>
    <w:rsid w:val="00467D28"/>
    <w:rsid w:val="00470785"/>
    <w:rsid w:val="0047083D"/>
    <w:rsid w:val="004723C7"/>
    <w:rsid w:val="00472544"/>
    <w:rsid w:val="004725B5"/>
    <w:rsid w:val="00472E1D"/>
    <w:rsid w:val="00473CD5"/>
    <w:rsid w:val="00473E88"/>
    <w:rsid w:val="004746A4"/>
    <w:rsid w:val="0047582F"/>
    <w:rsid w:val="0047600D"/>
    <w:rsid w:val="00476239"/>
    <w:rsid w:val="004763B1"/>
    <w:rsid w:val="00476FE2"/>
    <w:rsid w:val="00477017"/>
    <w:rsid w:val="004773B1"/>
    <w:rsid w:val="004776A7"/>
    <w:rsid w:val="00477D14"/>
    <w:rsid w:val="00480189"/>
    <w:rsid w:val="00480E67"/>
    <w:rsid w:val="004817BB"/>
    <w:rsid w:val="00482C4E"/>
    <w:rsid w:val="004832D9"/>
    <w:rsid w:val="004835B9"/>
    <w:rsid w:val="00483B24"/>
    <w:rsid w:val="00483CC2"/>
    <w:rsid w:val="00484132"/>
    <w:rsid w:val="00484382"/>
    <w:rsid w:val="0048565D"/>
    <w:rsid w:val="00485B02"/>
    <w:rsid w:val="00485DF4"/>
    <w:rsid w:val="004860E3"/>
    <w:rsid w:val="004867C1"/>
    <w:rsid w:val="00486810"/>
    <w:rsid w:val="00486C92"/>
    <w:rsid w:val="004870C3"/>
    <w:rsid w:val="00487B32"/>
    <w:rsid w:val="00487E6B"/>
    <w:rsid w:val="00491231"/>
    <w:rsid w:val="00491646"/>
    <w:rsid w:val="00491842"/>
    <w:rsid w:val="0049235D"/>
    <w:rsid w:val="004923C6"/>
    <w:rsid w:val="004924A2"/>
    <w:rsid w:val="00492A1E"/>
    <w:rsid w:val="00493B36"/>
    <w:rsid w:val="00494A8B"/>
    <w:rsid w:val="00495054"/>
    <w:rsid w:val="00495136"/>
    <w:rsid w:val="00495289"/>
    <w:rsid w:val="00495E3C"/>
    <w:rsid w:val="00497351"/>
    <w:rsid w:val="0049755E"/>
    <w:rsid w:val="004A00C2"/>
    <w:rsid w:val="004A0D90"/>
    <w:rsid w:val="004A0E75"/>
    <w:rsid w:val="004A1056"/>
    <w:rsid w:val="004A1C41"/>
    <w:rsid w:val="004A2573"/>
    <w:rsid w:val="004A2DF7"/>
    <w:rsid w:val="004A37F4"/>
    <w:rsid w:val="004A39F5"/>
    <w:rsid w:val="004A3AD2"/>
    <w:rsid w:val="004A4791"/>
    <w:rsid w:val="004A4C59"/>
    <w:rsid w:val="004A4F99"/>
    <w:rsid w:val="004A56EC"/>
    <w:rsid w:val="004A5962"/>
    <w:rsid w:val="004A5D25"/>
    <w:rsid w:val="004A6137"/>
    <w:rsid w:val="004A63AA"/>
    <w:rsid w:val="004A6E38"/>
    <w:rsid w:val="004B00A7"/>
    <w:rsid w:val="004B054B"/>
    <w:rsid w:val="004B0616"/>
    <w:rsid w:val="004B0B5A"/>
    <w:rsid w:val="004B1CF4"/>
    <w:rsid w:val="004B200A"/>
    <w:rsid w:val="004B4A40"/>
    <w:rsid w:val="004B5A4D"/>
    <w:rsid w:val="004B65F1"/>
    <w:rsid w:val="004B6CD6"/>
    <w:rsid w:val="004B7570"/>
    <w:rsid w:val="004B76FE"/>
    <w:rsid w:val="004B7EB4"/>
    <w:rsid w:val="004B7FB5"/>
    <w:rsid w:val="004C0030"/>
    <w:rsid w:val="004C026A"/>
    <w:rsid w:val="004C02E3"/>
    <w:rsid w:val="004C1717"/>
    <w:rsid w:val="004C1E0A"/>
    <w:rsid w:val="004C2420"/>
    <w:rsid w:val="004C2480"/>
    <w:rsid w:val="004C2DF5"/>
    <w:rsid w:val="004C3041"/>
    <w:rsid w:val="004C357A"/>
    <w:rsid w:val="004C4319"/>
    <w:rsid w:val="004C486F"/>
    <w:rsid w:val="004C53E7"/>
    <w:rsid w:val="004C54AE"/>
    <w:rsid w:val="004C5B12"/>
    <w:rsid w:val="004C60C0"/>
    <w:rsid w:val="004C71DE"/>
    <w:rsid w:val="004C7AFC"/>
    <w:rsid w:val="004D11A4"/>
    <w:rsid w:val="004D185B"/>
    <w:rsid w:val="004D1FA5"/>
    <w:rsid w:val="004D23B6"/>
    <w:rsid w:val="004D2A29"/>
    <w:rsid w:val="004D3238"/>
    <w:rsid w:val="004D3B1F"/>
    <w:rsid w:val="004D44F8"/>
    <w:rsid w:val="004D508A"/>
    <w:rsid w:val="004D50DA"/>
    <w:rsid w:val="004D5633"/>
    <w:rsid w:val="004D5A95"/>
    <w:rsid w:val="004D5C60"/>
    <w:rsid w:val="004D63CD"/>
    <w:rsid w:val="004D69FB"/>
    <w:rsid w:val="004D6B40"/>
    <w:rsid w:val="004D7034"/>
    <w:rsid w:val="004D748C"/>
    <w:rsid w:val="004D752C"/>
    <w:rsid w:val="004D79BD"/>
    <w:rsid w:val="004D7C9B"/>
    <w:rsid w:val="004D7DE3"/>
    <w:rsid w:val="004E07DE"/>
    <w:rsid w:val="004E27A9"/>
    <w:rsid w:val="004E3A2D"/>
    <w:rsid w:val="004E4233"/>
    <w:rsid w:val="004E46BC"/>
    <w:rsid w:val="004E5073"/>
    <w:rsid w:val="004E5140"/>
    <w:rsid w:val="004E63BB"/>
    <w:rsid w:val="004E7607"/>
    <w:rsid w:val="004E78C8"/>
    <w:rsid w:val="004F0246"/>
    <w:rsid w:val="004F04C5"/>
    <w:rsid w:val="004F0D09"/>
    <w:rsid w:val="004F1D02"/>
    <w:rsid w:val="004F25AB"/>
    <w:rsid w:val="004F2B16"/>
    <w:rsid w:val="004F47AC"/>
    <w:rsid w:val="004F522D"/>
    <w:rsid w:val="004F5465"/>
    <w:rsid w:val="004F5487"/>
    <w:rsid w:val="004F59E1"/>
    <w:rsid w:val="004F5C2B"/>
    <w:rsid w:val="004F5E13"/>
    <w:rsid w:val="004F5F49"/>
    <w:rsid w:val="004F689C"/>
    <w:rsid w:val="004F6AEB"/>
    <w:rsid w:val="0050064F"/>
    <w:rsid w:val="0050071A"/>
    <w:rsid w:val="00501FB6"/>
    <w:rsid w:val="00502872"/>
    <w:rsid w:val="00502B4E"/>
    <w:rsid w:val="00503682"/>
    <w:rsid w:val="005036F9"/>
    <w:rsid w:val="00505647"/>
    <w:rsid w:val="00505920"/>
    <w:rsid w:val="00505A9D"/>
    <w:rsid w:val="00505BAA"/>
    <w:rsid w:val="00505EB1"/>
    <w:rsid w:val="00506176"/>
    <w:rsid w:val="005062CF"/>
    <w:rsid w:val="0050742A"/>
    <w:rsid w:val="00507F3F"/>
    <w:rsid w:val="00510F5E"/>
    <w:rsid w:val="0051131C"/>
    <w:rsid w:val="00511C9A"/>
    <w:rsid w:val="00511DF4"/>
    <w:rsid w:val="00511F98"/>
    <w:rsid w:val="00512AB5"/>
    <w:rsid w:val="0051495C"/>
    <w:rsid w:val="00514B54"/>
    <w:rsid w:val="00514F3A"/>
    <w:rsid w:val="00514FAA"/>
    <w:rsid w:val="0051531D"/>
    <w:rsid w:val="00515A66"/>
    <w:rsid w:val="005162DC"/>
    <w:rsid w:val="005167A4"/>
    <w:rsid w:val="0051705C"/>
    <w:rsid w:val="00517C52"/>
    <w:rsid w:val="00520669"/>
    <w:rsid w:val="00520892"/>
    <w:rsid w:val="005208EA"/>
    <w:rsid w:val="0052144B"/>
    <w:rsid w:val="00522052"/>
    <w:rsid w:val="00522272"/>
    <w:rsid w:val="00522510"/>
    <w:rsid w:val="00522A05"/>
    <w:rsid w:val="00522FB1"/>
    <w:rsid w:val="00523065"/>
    <w:rsid w:val="00523100"/>
    <w:rsid w:val="00523200"/>
    <w:rsid w:val="005235DE"/>
    <w:rsid w:val="00523B27"/>
    <w:rsid w:val="00523DDF"/>
    <w:rsid w:val="00524246"/>
    <w:rsid w:val="00524DD5"/>
    <w:rsid w:val="00524F94"/>
    <w:rsid w:val="005251DD"/>
    <w:rsid w:val="0052565A"/>
    <w:rsid w:val="00525FBA"/>
    <w:rsid w:val="005264FA"/>
    <w:rsid w:val="00526718"/>
    <w:rsid w:val="005268D1"/>
    <w:rsid w:val="0052744C"/>
    <w:rsid w:val="005275BB"/>
    <w:rsid w:val="005277CF"/>
    <w:rsid w:val="00527B6C"/>
    <w:rsid w:val="00527BAA"/>
    <w:rsid w:val="00530FE3"/>
    <w:rsid w:val="00531893"/>
    <w:rsid w:val="0053274A"/>
    <w:rsid w:val="0053321F"/>
    <w:rsid w:val="0053333E"/>
    <w:rsid w:val="00533617"/>
    <w:rsid w:val="00534813"/>
    <w:rsid w:val="00534864"/>
    <w:rsid w:val="00534901"/>
    <w:rsid w:val="0053499F"/>
    <w:rsid w:val="005350D9"/>
    <w:rsid w:val="005352C5"/>
    <w:rsid w:val="00535423"/>
    <w:rsid w:val="005365A5"/>
    <w:rsid w:val="00536ABD"/>
    <w:rsid w:val="005407FC"/>
    <w:rsid w:val="00541223"/>
    <w:rsid w:val="005418EE"/>
    <w:rsid w:val="0054280B"/>
    <w:rsid w:val="00542BA6"/>
    <w:rsid w:val="00542EC6"/>
    <w:rsid w:val="0054310C"/>
    <w:rsid w:val="00543492"/>
    <w:rsid w:val="00543D73"/>
    <w:rsid w:val="00543D88"/>
    <w:rsid w:val="005444EC"/>
    <w:rsid w:val="0054462E"/>
    <w:rsid w:val="00544687"/>
    <w:rsid w:val="00544E00"/>
    <w:rsid w:val="005451EC"/>
    <w:rsid w:val="005452A1"/>
    <w:rsid w:val="0054590C"/>
    <w:rsid w:val="0054797A"/>
    <w:rsid w:val="00547FC7"/>
    <w:rsid w:val="00550164"/>
    <w:rsid w:val="0055025A"/>
    <w:rsid w:val="00550A92"/>
    <w:rsid w:val="005514F2"/>
    <w:rsid w:val="00551808"/>
    <w:rsid w:val="0055184B"/>
    <w:rsid w:val="00552A0F"/>
    <w:rsid w:val="00552C21"/>
    <w:rsid w:val="00553018"/>
    <w:rsid w:val="00553BD8"/>
    <w:rsid w:val="00555B9E"/>
    <w:rsid w:val="00555FB5"/>
    <w:rsid w:val="005574B3"/>
    <w:rsid w:val="00557BBD"/>
    <w:rsid w:val="00560384"/>
    <w:rsid w:val="005606E7"/>
    <w:rsid w:val="005613F7"/>
    <w:rsid w:val="005615BE"/>
    <w:rsid w:val="00561B3F"/>
    <w:rsid w:val="005621A0"/>
    <w:rsid w:val="00562365"/>
    <w:rsid w:val="005624D3"/>
    <w:rsid w:val="00562F03"/>
    <w:rsid w:val="005635A5"/>
    <w:rsid w:val="00564E14"/>
    <w:rsid w:val="00565C20"/>
    <w:rsid w:val="00565DF0"/>
    <w:rsid w:val="00565F03"/>
    <w:rsid w:val="00566249"/>
    <w:rsid w:val="00566656"/>
    <w:rsid w:val="005666F1"/>
    <w:rsid w:val="005667F4"/>
    <w:rsid w:val="005671AA"/>
    <w:rsid w:val="00567BA2"/>
    <w:rsid w:val="005701B1"/>
    <w:rsid w:val="00571081"/>
    <w:rsid w:val="0057118D"/>
    <w:rsid w:val="00572266"/>
    <w:rsid w:val="00572CDC"/>
    <w:rsid w:val="00572F21"/>
    <w:rsid w:val="005738A0"/>
    <w:rsid w:val="005743B4"/>
    <w:rsid w:val="00574B50"/>
    <w:rsid w:val="0057503E"/>
    <w:rsid w:val="005754E4"/>
    <w:rsid w:val="005755E8"/>
    <w:rsid w:val="005759AC"/>
    <w:rsid w:val="00575DBA"/>
    <w:rsid w:val="00576FB9"/>
    <w:rsid w:val="005770F7"/>
    <w:rsid w:val="00577300"/>
    <w:rsid w:val="00577622"/>
    <w:rsid w:val="005803DF"/>
    <w:rsid w:val="00580C68"/>
    <w:rsid w:val="00580D35"/>
    <w:rsid w:val="005825E4"/>
    <w:rsid w:val="00582864"/>
    <w:rsid w:val="00582ADF"/>
    <w:rsid w:val="00583661"/>
    <w:rsid w:val="00583FF4"/>
    <w:rsid w:val="005844DE"/>
    <w:rsid w:val="005848E5"/>
    <w:rsid w:val="00584A0D"/>
    <w:rsid w:val="00584FC9"/>
    <w:rsid w:val="00585052"/>
    <w:rsid w:val="005862A6"/>
    <w:rsid w:val="00586611"/>
    <w:rsid w:val="00586A4C"/>
    <w:rsid w:val="00586D80"/>
    <w:rsid w:val="00586DE2"/>
    <w:rsid w:val="005870FC"/>
    <w:rsid w:val="00587AF9"/>
    <w:rsid w:val="0059092D"/>
    <w:rsid w:val="00590ACB"/>
    <w:rsid w:val="00590B8B"/>
    <w:rsid w:val="005916FA"/>
    <w:rsid w:val="00591866"/>
    <w:rsid w:val="00591AE1"/>
    <w:rsid w:val="00591DD9"/>
    <w:rsid w:val="00592409"/>
    <w:rsid w:val="0059249F"/>
    <w:rsid w:val="0059259C"/>
    <w:rsid w:val="00593F60"/>
    <w:rsid w:val="00594476"/>
    <w:rsid w:val="005945CA"/>
    <w:rsid w:val="0059460D"/>
    <w:rsid w:val="0059464F"/>
    <w:rsid w:val="0059485E"/>
    <w:rsid w:val="00594B3A"/>
    <w:rsid w:val="00595961"/>
    <w:rsid w:val="00595DCE"/>
    <w:rsid w:val="005960F7"/>
    <w:rsid w:val="00596ACA"/>
    <w:rsid w:val="005A1164"/>
    <w:rsid w:val="005A1249"/>
    <w:rsid w:val="005A22AC"/>
    <w:rsid w:val="005A29BA"/>
    <w:rsid w:val="005A2A3A"/>
    <w:rsid w:val="005A3013"/>
    <w:rsid w:val="005A37EB"/>
    <w:rsid w:val="005A3C7B"/>
    <w:rsid w:val="005A4273"/>
    <w:rsid w:val="005A458B"/>
    <w:rsid w:val="005A47EE"/>
    <w:rsid w:val="005A48F0"/>
    <w:rsid w:val="005A4E2E"/>
    <w:rsid w:val="005A4E3B"/>
    <w:rsid w:val="005A5154"/>
    <w:rsid w:val="005A65FA"/>
    <w:rsid w:val="005A6AB6"/>
    <w:rsid w:val="005A7F8A"/>
    <w:rsid w:val="005B0633"/>
    <w:rsid w:val="005B06B9"/>
    <w:rsid w:val="005B184A"/>
    <w:rsid w:val="005B1B4F"/>
    <w:rsid w:val="005B1B6B"/>
    <w:rsid w:val="005B1DA1"/>
    <w:rsid w:val="005B3AEB"/>
    <w:rsid w:val="005B4407"/>
    <w:rsid w:val="005B4FAE"/>
    <w:rsid w:val="005B5445"/>
    <w:rsid w:val="005B5552"/>
    <w:rsid w:val="005B5C1B"/>
    <w:rsid w:val="005B6B94"/>
    <w:rsid w:val="005B6D42"/>
    <w:rsid w:val="005B7259"/>
    <w:rsid w:val="005B7FCC"/>
    <w:rsid w:val="005C0054"/>
    <w:rsid w:val="005C0876"/>
    <w:rsid w:val="005C0A3C"/>
    <w:rsid w:val="005C0B9A"/>
    <w:rsid w:val="005C16A1"/>
    <w:rsid w:val="005C2325"/>
    <w:rsid w:val="005C34B4"/>
    <w:rsid w:val="005C4679"/>
    <w:rsid w:val="005C4D75"/>
    <w:rsid w:val="005C51D4"/>
    <w:rsid w:val="005C5296"/>
    <w:rsid w:val="005C5EEC"/>
    <w:rsid w:val="005C63BF"/>
    <w:rsid w:val="005C6EC3"/>
    <w:rsid w:val="005C71EA"/>
    <w:rsid w:val="005C74BD"/>
    <w:rsid w:val="005C74CB"/>
    <w:rsid w:val="005C74D1"/>
    <w:rsid w:val="005C7FC1"/>
    <w:rsid w:val="005D185B"/>
    <w:rsid w:val="005D193C"/>
    <w:rsid w:val="005D19C0"/>
    <w:rsid w:val="005D200B"/>
    <w:rsid w:val="005D358E"/>
    <w:rsid w:val="005D3936"/>
    <w:rsid w:val="005D4245"/>
    <w:rsid w:val="005D46C0"/>
    <w:rsid w:val="005D4E5F"/>
    <w:rsid w:val="005D640C"/>
    <w:rsid w:val="005D6640"/>
    <w:rsid w:val="005D70B7"/>
    <w:rsid w:val="005D733C"/>
    <w:rsid w:val="005D7AF0"/>
    <w:rsid w:val="005D7F1E"/>
    <w:rsid w:val="005E013B"/>
    <w:rsid w:val="005E077D"/>
    <w:rsid w:val="005E0B91"/>
    <w:rsid w:val="005E0BB4"/>
    <w:rsid w:val="005E11A5"/>
    <w:rsid w:val="005E11D5"/>
    <w:rsid w:val="005E169C"/>
    <w:rsid w:val="005E17D4"/>
    <w:rsid w:val="005E18F0"/>
    <w:rsid w:val="005E1E79"/>
    <w:rsid w:val="005E2509"/>
    <w:rsid w:val="005E26A1"/>
    <w:rsid w:val="005E3D37"/>
    <w:rsid w:val="005E4999"/>
    <w:rsid w:val="005E5087"/>
    <w:rsid w:val="005E5788"/>
    <w:rsid w:val="005E59DA"/>
    <w:rsid w:val="005E5EEC"/>
    <w:rsid w:val="005E6920"/>
    <w:rsid w:val="005E7890"/>
    <w:rsid w:val="005E7E37"/>
    <w:rsid w:val="005E7EB7"/>
    <w:rsid w:val="005F05F9"/>
    <w:rsid w:val="005F07BD"/>
    <w:rsid w:val="005F08BD"/>
    <w:rsid w:val="005F0BA4"/>
    <w:rsid w:val="005F0DF1"/>
    <w:rsid w:val="005F11DE"/>
    <w:rsid w:val="005F1548"/>
    <w:rsid w:val="005F1A82"/>
    <w:rsid w:val="005F1C16"/>
    <w:rsid w:val="005F1F49"/>
    <w:rsid w:val="005F21C5"/>
    <w:rsid w:val="005F232F"/>
    <w:rsid w:val="005F2551"/>
    <w:rsid w:val="005F2940"/>
    <w:rsid w:val="005F37A9"/>
    <w:rsid w:val="005F42D9"/>
    <w:rsid w:val="005F48A3"/>
    <w:rsid w:val="005F4B38"/>
    <w:rsid w:val="005F4FFB"/>
    <w:rsid w:val="005F5343"/>
    <w:rsid w:val="005F5F8E"/>
    <w:rsid w:val="005F6258"/>
    <w:rsid w:val="005F6411"/>
    <w:rsid w:val="005F67C8"/>
    <w:rsid w:val="005F6A36"/>
    <w:rsid w:val="005F6D65"/>
    <w:rsid w:val="005F7ACA"/>
    <w:rsid w:val="005F7FFA"/>
    <w:rsid w:val="006004C9"/>
    <w:rsid w:val="00601B8C"/>
    <w:rsid w:val="006023E7"/>
    <w:rsid w:val="00602682"/>
    <w:rsid w:val="00602A66"/>
    <w:rsid w:val="00602B7F"/>
    <w:rsid w:val="00602CF5"/>
    <w:rsid w:val="00603987"/>
    <w:rsid w:val="00603F97"/>
    <w:rsid w:val="00603FE7"/>
    <w:rsid w:val="006040E7"/>
    <w:rsid w:val="0060474D"/>
    <w:rsid w:val="00604782"/>
    <w:rsid w:val="00604A2F"/>
    <w:rsid w:val="00604F22"/>
    <w:rsid w:val="00605A15"/>
    <w:rsid w:val="00605BE5"/>
    <w:rsid w:val="00605DE3"/>
    <w:rsid w:val="00606977"/>
    <w:rsid w:val="00610BCE"/>
    <w:rsid w:val="0061112D"/>
    <w:rsid w:val="00611687"/>
    <w:rsid w:val="00612479"/>
    <w:rsid w:val="0061298D"/>
    <w:rsid w:val="00612CEE"/>
    <w:rsid w:val="00612FC1"/>
    <w:rsid w:val="00614965"/>
    <w:rsid w:val="0061528A"/>
    <w:rsid w:val="00616494"/>
    <w:rsid w:val="006169ED"/>
    <w:rsid w:val="006169F6"/>
    <w:rsid w:val="00616CB3"/>
    <w:rsid w:val="00617107"/>
    <w:rsid w:val="00620406"/>
    <w:rsid w:val="00620656"/>
    <w:rsid w:val="0062215F"/>
    <w:rsid w:val="0062259E"/>
    <w:rsid w:val="0062261B"/>
    <w:rsid w:val="00622F0B"/>
    <w:rsid w:val="006234AF"/>
    <w:rsid w:val="006249C6"/>
    <w:rsid w:val="00624E22"/>
    <w:rsid w:val="00624EB4"/>
    <w:rsid w:val="00625442"/>
    <w:rsid w:val="006259E0"/>
    <w:rsid w:val="00625A7B"/>
    <w:rsid w:val="00626A57"/>
    <w:rsid w:val="006274D8"/>
    <w:rsid w:val="00627986"/>
    <w:rsid w:val="00627A30"/>
    <w:rsid w:val="006306A1"/>
    <w:rsid w:val="006309C0"/>
    <w:rsid w:val="006314B7"/>
    <w:rsid w:val="0063237A"/>
    <w:rsid w:val="00632D1A"/>
    <w:rsid w:val="00633417"/>
    <w:rsid w:val="00633514"/>
    <w:rsid w:val="00635809"/>
    <w:rsid w:val="00636685"/>
    <w:rsid w:val="006367BA"/>
    <w:rsid w:val="00636ABF"/>
    <w:rsid w:val="00637758"/>
    <w:rsid w:val="00637B41"/>
    <w:rsid w:val="00637D73"/>
    <w:rsid w:val="00640941"/>
    <w:rsid w:val="00640A1C"/>
    <w:rsid w:val="00640A91"/>
    <w:rsid w:val="00640C8A"/>
    <w:rsid w:val="00641538"/>
    <w:rsid w:val="00641C36"/>
    <w:rsid w:val="006424DB"/>
    <w:rsid w:val="0064295A"/>
    <w:rsid w:val="006437C6"/>
    <w:rsid w:val="00643FDB"/>
    <w:rsid w:val="00644182"/>
    <w:rsid w:val="006447A7"/>
    <w:rsid w:val="006449C2"/>
    <w:rsid w:val="00644A62"/>
    <w:rsid w:val="00644BBC"/>
    <w:rsid w:val="00644DD8"/>
    <w:rsid w:val="006452B5"/>
    <w:rsid w:val="00645595"/>
    <w:rsid w:val="00645821"/>
    <w:rsid w:val="00645EB6"/>
    <w:rsid w:val="00646B32"/>
    <w:rsid w:val="00647D4E"/>
    <w:rsid w:val="00650592"/>
    <w:rsid w:val="006505C6"/>
    <w:rsid w:val="0065077A"/>
    <w:rsid w:val="00651253"/>
    <w:rsid w:val="00651330"/>
    <w:rsid w:val="0065264C"/>
    <w:rsid w:val="0065354A"/>
    <w:rsid w:val="00653B45"/>
    <w:rsid w:val="00653D12"/>
    <w:rsid w:val="006543A9"/>
    <w:rsid w:val="00654FE3"/>
    <w:rsid w:val="00655114"/>
    <w:rsid w:val="00655BAA"/>
    <w:rsid w:val="00655BDD"/>
    <w:rsid w:val="00655EAD"/>
    <w:rsid w:val="00656422"/>
    <w:rsid w:val="00656734"/>
    <w:rsid w:val="00656B0F"/>
    <w:rsid w:val="00657CFA"/>
    <w:rsid w:val="00660365"/>
    <w:rsid w:val="00661399"/>
    <w:rsid w:val="006616F3"/>
    <w:rsid w:val="00662DDC"/>
    <w:rsid w:val="0066457D"/>
    <w:rsid w:val="006645FD"/>
    <w:rsid w:val="00664CAB"/>
    <w:rsid w:val="00664DA4"/>
    <w:rsid w:val="0066513C"/>
    <w:rsid w:val="0066550E"/>
    <w:rsid w:val="00665A01"/>
    <w:rsid w:val="00665CBF"/>
    <w:rsid w:val="006662A4"/>
    <w:rsid w:val="00666BB7"/>
    <w:rsid w:val="00667228"/>
    <w:rsid w:val="00671B9E"/>
    <w:rsid w:val="00672837"/>
    <w:rsid w:val="00673C7D"/>
    <w:rsid w:val="00673ECB"/>
    <w:rsid w:val="00674358"/>
    <w:rsid w:val="006759A7"/>
    <w:rsid w:val="00675B34"/>
    <w:rsid w:val="006764D3"/>
    <w:rsid w:val="006769DC"/>
    <w:rsid w:val="00677A2B"/>
    <w:rsid w:val="00681D53"/>
    <w:rsid w:val="00681E47"/>
    <w:rsid w:val="0068213F"/>
    <w:rsid w:val="00682F93"/>
    <w:rsid w:val="00683FC5"/>
    <w:rsid w:val="006842DB"/>
    <w:rsid w:val="006848BF"/>
    <w:rsid w:val="00684CA4"/>
    <w:rsid w:val="006850ED"/>
    <w:rsid w:val="00686B0C"/>
    <w:rsid w:val="00686BEC"/>
    <w:rsid w:val="006875ED"/>
    <w:rsid w:val="006879D5"/>
    <w:rsid w:val="00690BBF"/>
    <w:rsid w:val="00690BD6"/>
    <w:rsid w:val="00690EB0"/>
    <w:rsid w:val="00691332"/>
    <w:rsid w:val="006915BF"/>
    <w:rsid w:val="006919A8"/>
    <w:rsid w:val="00691D72"/>
    <w:rsid w:val="00691D8A"/>
    <w:rsid w:val="00692181"/>
    <w:rsid w:val="006922ED"/>
    <w:rsid w:val="00692CFE"/>
    <w:rsid w:val="00693212"/>
    <w:rsid w:val="006934FE"/>
    <w:rsid w:val="00693719"/>
    <w:rsid w:val="00694142"/>
    <w:rsid w:val="00694484"/>
    <w:rsid w:val="00694BAB"/>
    <w:rsid w:val="00695723"/>
    <w:rsid w:val="00695892"/>
    <w:rsid w:val="00696128"/>
    <w:rsid w:val="0069759B"/>
    <w:rsid w:val="00697C41"/>
    <w:rsid w:val="006A03DB"/>
    <w:rsid w:val="006A0685"/>
    <w:rsid w:val="006A1A1C"/>
    <w:rsid w:val="006A1EFA"/>
    <w:rsid w:val="006A1F25"/>
    <w:rsid w:val="006A297B"/>
    <w:rsid w:val="006A3A6A"/>
    <w:rsid w:val="006A4504"/>
    <w:rsid w:val="006A4CE1"/>
    <w:rsid w:val="006A4D5B"/>
    <w:rsid w:val="006A520E"/>
    <w:rsid w:val="006A5B57"/>
    <w:rsid w:val="006A5DA8"/>
    <w:rsid w:val="006A6117"/>
    <w:rsid w:val="006A71BE"/>
    <w:rsid w:val="006A7AE8"/>
    <w:rsid w:val="006B023A"/>
    <w:rsid w:val="006B0D1F"/>
    <w:rsid w:val="006B1029"/>
    <w:rsid w:val="006B1BAF"/>
    <w:rsid w:val="006B34F8"/>
    <w:rsid w:val="006B38C7"/>
    <w:rsid w:val="006B4854"/>
    <w:rsid w:val="006B6FB8"/>
    <w:rsid w:val="006B7A11"/>
    <w:rsid w:val="006B7CC9"/>
    <w:rsid w:val="006C037C"/>
    <w:rsid w:val="006C0C1A"/>
    <w:rsid w:val="006C156B"/>
    <w:rsid w:val="006C286A"/>
    <w:rsid w:val="006C2D4C"/>
    <w:rsid w:val="006C3322"/>
    <w:rsid w:val="006C3A09"/>
    <w:rsid w:val="006C5526"/>
    <w:rsid w:val="006C5F04"/>
    <w:rsid w:val="006C63DC"/>
    <w:rsid w:val="006C7302"/>
    <w:rsid w:val="006C731D"/>
    <w:rsid w:val="006C785D"/>
    <w:rsid w:val="006D02D9"/>
    <w:rsid w:val="006D106D"/>
    <w:rsid w:val="006D1677"/>
    <w:rsid w:val="006D343D"/>
    <w:rsid w:val="006D3A85"/>
    <w:rsid w:val="006D3E62"/>
    <w:rsid w:val="006D4626"/>
    <w:rsid w:val="006D4DD7"/>
    <w:rsid w:val="006D586F"/>
    <w:rsid w:val="006D5C28"/>
    <w:rsid w:val="006D5CD7"/>
    <w:rsid w:val="006D6DF5"/>
    <w:rsid w:val="006D7B11"/>
    <w:rsid w:val="006E0D7C"/>
    <w:rsid w:val="006E102D"/>
    <w:rsid w:val="006E1824"/>
    <w:rsid w:val="006E27AB"/>
    <w:rsid w:val="006E2920"/>
    <w:rsid w:val="006E2E68"/>
    <w:rsid w:val="006E33B8"/>
    <w:rsid w:val="006E36B4"/>
    <w:rsid w:val="006E4A91"/>
    <w:rsid w:val="006E4EBA"/>
    <w:rsid w:val="006E50BB"/>
    <w:rsid w:val="006E5A63"/>
    <w:rsid w:val="006E6329"/>
    <w:rsid w:val="006E76C5"/>
    <w:rsid w:val="006E7C64"/>
    <w:rsid w:val="006E7F0E"/>
    <w:rsid w:val="006F024E"/>
    <w:rsid w:val="006F050B"/>
    <w:rsid w:val="006F0597"/>
    <w:rsid w:val="006F0B68"/>
    <w:rsid w:val="006F0EE2"/>
    <w:rsid w:val="006F1444"/>
    <w:rsid w:val="006F183D"/>
    <w:rsid w:val="006F1A52"/>
    <w:rsid w:val="006F20EE"/>
    <w:rsid w:val="006F224D"/>
    <w:rsid w:val="006F2F7F"/>
    <w:rsid w:val="006F373F"/>
    <w:rsid w:val="006F3912"/>
    <w:rsid w:val="006F3D63"/>
    <w:rsid w:val="006F405F"/>
    <w:rsid w:val="006F4992"/>
    <w:rsid w:val="006F5148"/>
    <w:rsid w:val="006F5771"/>
    <w:rsid w:val="006F5CB9"/>
    <w:rsid w:val="006F637D"/>
    <w:rsid w:val="006F637F"/>
    <w:rsid w:val="006F659A"/>
    <w:rsid w:val="006F6FA1"/>
    <w:rsid w:val="006F7362"/>
    <w:rsid w:val="006F743A"/>
    <w:rsid w:val="006F79E7"/>
    <w:rsid w:val="00700C23"/>
    <w:rsid w:val="007015B6"/>
    <w:rsid w:val="007016A5"/>
    <w:rsid w:val="00702E61"/>
    <w:rsid w:val="00703298"/>
    <w:rsid w:val="0070466E"/>
    <w:rsid w:val="00704831"/>
    <w:rsid w:val="007048C0"/>
    <w:rsid w:val="00704E66"/>
    <w:rsid w:val="00704ED7"/>
    <w:rsid w:val="00704F16"/>
    <w:rsid w:val="0070518A"/>
    <w:rsid w:val="007053F9"/>
    <w:rsid w:val="00705921"/>
    <w:rsid w:val="00706C5B"/>
    <w:rsid w:val="007077DD"/>
    <w:rsid w:val="007104CC"/>
    <w:rsid w:val="007107A2"/>
    <w:rsid w:val="0071080D"/>
    <w:rsid w:val="00710C5C"/>
    <w:rsid w:val="007126AC"/>
    <w:rsid w:val="00712FCE"/>
    <w:rsid w:val="007135A2"/>
    <w:rsid w:val="00713803"/>
    <w:rsid w:val="0071409F"/>
    <w:rsid w:val="00714F22"/>
    <w:rsid w:val="00715681"/>
    <w:rsid w:val="007156BF"/>
    <w:rsid w:val="007159E9"/>
    <w:rsid w:val="007160F7"/>
    <w:rsid w:val="007168E0"/>
    <w:rsid w:val="00716F28"/>
    <w:rsid w:val="007175FD"/>
    <w:rsid w:val="00717EC2"/>
    <w:rsid w:val="00720061"/>
    <w:rsid w:val="00720DA5"/>
    <w:rsid w:val="007223A6"/>
    <w:rsid w:val="00722C22"/>
    <w:rsid w:val="00722CDC"/>
    <w:rsid w:val="00722CDE"/>
    <w:rsid w:val="007245E9"/>
    <w:rsid w:val="00724BAF"/>
    <w:rsid w:val="00724CF2"/>
    <w:rsid w:val="00724DA3"/>
    <w:rsid w:val="00725424"/>
    <w:rsid w:val="007256B7"/>
    <w:rsid w:val="007258A7"/>
    <w:rsid w:val="007263AA"/>
    <w:rsid w:val="00726BBD"/>
    <w:rsid w:val="00726C67"/>
    <w:rsid w:val="00726CB8"/>
    <w:rsid w:val="00730016"/>
    <w:rsid w:val="007317AB"/>
    <w:rsid w:val="007318F9"/>
    <w:rsid w:val="00732C4C"/>
    <w:rsid w:val="00732D1C"/>
    <w:rsid w:val="00733E7F"/>
    <w:rsid w:val="007342D0"/>
    <w:rsid w:val="007348CC"/>
    <w:rsid w:val="00735198"/>
    <w:rsid w:val="00736AB5"/>
    <w:rsid w:val="00736BF3"/>
    <w:rsid w:val="0073771B"/>
    <w:rsid w:val="007378FC"/>
    <w:rsid w:val="0073794D"/>
    <w:rsid w:val="00737A0F"/>
    <w:rsid w:val="00737FBD"/>
    <w:rsid w:val="00740A41"/>
    <w:rsid w:val="00740B40"/>
    <w:rsid w:val="00741379"/>
    <w:rsid w:val="00741506"/>
    <w:rsid w:val="00741518"/>
    <w:rsid w:val="00742074"/>
    <w:rsid w:val="007424D6"/>
    <w:rsid w:val="007426CC"/>
    <w:rsid w:val="0074372A"/>
    <w:rsid w:val="007446D3"/>
    <w:rsid w:val="00744AD8"/>
    <w:rsid w:val="00744D24"/>
    <w:rsid w:val="0074688A"/>
    <w:rsid w:val="007469AB"/>
    <w:rsid w:val="00746BF9"/>
    <w:rsid w:val="007475D6"/>
    <w:rsid w:val="007477AA"/>
    <w:rsid w:val="007501D2"/>
    <w:rsid w:val="00750A79"/>
    <w:rsid w:val="00750AD7"/>
    <w:rsid w:val="00751AD3"/>
    <w:rsid w:val="00751E7A"/>
    <w:rsid w:val="0075273B"/>
    <w:rsid w:val="007529F1"/>
    <w:rsid w:val="00752C69"/>
    <w:rsid w:val="00752EE2"/>
    <w:rsid w:val="00753323"/>
    <w:rsid w:val="0075347F"/>
    <w:rsid w:val="007535D4"/>
    <w:rsid w:val="007548B2"/>
    <w:rsid w:val="0075543D"/>
    <w:rsid w:val="00755628"/>
    <w:rsid w:val="00755931"/>
    <w:rsid w:val="00755D8E"/>
    <w:rsid w:val="007561DA"/>
    <w:rsid w:val="00756A98"/>
    <w:rsid w:val="00756D88"/>
    <w:rsid w:val="00760949"/>
    <w:rsid w:val="00760C6C"/>
    <w:rsid w:val="00761552"/>
    <w:rsid w:val="00761B39"/>
    <w:rsid w:val="0076202F"/>
    <w:rsid w:val="00762101"/>
    <w:rsid w:val="007623F0"/>
    <w:rsid w:val="00762A52"/>
    <w:rsid w:val="00762A7B"/>
    <w:rsid w:val="00763037"/>
    <w:rsid w:val="00763223"/>
    <w:rsid w:val="0076325F"/>
    <w:rsid w:val="00763447"/>
    <w:rsid w:val="007645E0"/>
    <w:rsid w:val="00764915"/>
    <w:rsid w:val="0076552A"/>
    <w:rsid w:val="00765987"/>
    <w:rsid w:val="00766B68"/>
    <w:rsid w:val="00766CFC"/>
    <w:rsid w:val="007676EE"/>
    <w:rsid w:val="00767B8C"/>
    <w:rsid w:val="00767E10"/>
    <w:rsid w:val="00767E36"/>
    <w:rsid w:val="007706DA"/>
    <w:rsid w:val="00770BFE"/>
    <w:rsid w:val="00770C1F"/>
    <w:rsid w:val="0077120E"/>
    <w:rsid w:val="007715EE"/>
    <w:rsid w:val="00771716"/>
    <w:rsid w:val="00771901"/>
    <w:rsid w:val="00771C5A"/>
    <w:rsid w:val="00772EEA"/>
    <w:rsid w:val="007732E8"/>
    <w:rsid w:val="00773381"/>
    <w:rsid w:val="00773D39"/>
    <w:rsid w:val="00773EF5"/>
    <w:rsid w:val="0077435A"/>
    <w:rsid w:val="007743DA"/>
    <w:rsid w:val="007761F9"/>
    <w:rsid w:val="00776718"/>
    <w:rsid w:val="00777009"/>
    <w:rsid w:val="00780157"/>
    <w:rsid w:val="00780C19"/>
    <w:rsid w:val="00780D02"/>
    <w:rsid w:val="00780FF8"/>
    <w:rsid w:val="00781983"/>
    <w:rsid w:val="00781B6B"/>
    <w:rsid w:val="00782565"/>
    <w:rsid w:val="007826BF"/>
    <w:rsid w:val="00783944"/>
    <w:rsid w:val="00785994"/>
    <w:rsid w:val="0078613B"/>
    <w:rsid w:val="00787213"/>
    <w:rsid w:val="0078735D"/>
    <w:rsid w:val="007873C7"/>
    <w:rsid w:val="00787CF5"/>
    <w:rsid w:val="00790C46"/>
    <w:rsid w:val="00791E0A"/>
    <w:rsid w:val="0079226F"/>
    <w:rsid w:val="0079314E"/>
    <w:rsid w:val="00793A85"/>
    <w:rsid w:val="00793F98"/>
    <w:rsid w:val="0079450F"/>
    <w:rsid w:val="007953F9"/>
    <w:rsid w:val="00795A83"/>
    <w:rsid w:val="00795B37"/>
    <w:rsid w:val="00795E40"/>
    <w:rsid w:val="00796ED5"/>
    <w:rsid w:val="00797123"/>
    <w:rsid w:val="007975E3"/>
    <w:rsid w:val="007979B3"/>
    <w:rsid w:val="007A045B"/>
    <w:rsid w:val="007A080D"/>
    <w:rsid w:val="007A089C"/>
    <w:rsid w:val="007A0A07"/>
    <w:rsid w:val="007A0AD6"/>
    <w:rsid w:val="007A286B"/>
    <w:rsid w:val="007A2C01"/>
    <w:rsid w:val="007A2D4C"/>
    <w:rsid w:val="007A302D"/>
    <w:rsid w:val="007A3479"/>
    <w:rsid w:val="007A3FD1"/>
    <w:rsid w:val="007A411F"/>
    <w:rsid w:val="007A473B"/>
    <w:rsid w:val="007A4ADC"/>
    <w:rsid w:val="007A4D35"/>
    <w:rsid w:val="007A5197"/>
    <w:rsid w:val="007A5A2C"/>
    <w:rsid w:val="007A672B"/>
    <w:rsid w:val="007A7ABA"/>
    <w:rsid w:val="007B0541"/>
    <w:rsid w:val="007B0F00"/>
    <w:rsid w:val="007B14EC"/>
    <w:rsid w:val="007B166B"/>
    <w:rsid w:val="007B1780"/>
    <w:rsid w:val="007B19C9"/>
    <w:rsid w:val="007B2BDA"/>
    <w:rsid w:val="007B3C64"/>
    <w:rsid w:val="007B4364"/>
    <w:rsid w:val="007B4995"/>
    <w:rsid w:val="007B4B8B"/>
    <w:rsid w:val="007B4D15"/>
    <w:rsid w:val="007B4E06"/>
    <w:rsid w:val="007B57E8"/>
    <w:rsid w:val="007B5F79"/>
    <w:rsid w:val="007B7B7E"/>
    <w:rsid w:val="007C0431"/>
    <w:rsid w:val="007C0BC4"/>
    <w:rsid w:val="007C1419"/>
    <w:rsid w:val="007C16EC"/>
    <w:rsid w:val="007C266B"/>
    <w:rsid w:val="007C2C24"/>
    <w:rsid w:val="007C304C"/>
    <w:rsid w:val="007C3229"/>
    <w:rsid w:val="007C3E96"/>
    <w:rsid w:val="007C3FA8"/>
    <w:rsid w:val="007C426C"/>
    <w:rsid w:val="007C42CD"/>
    <w:rsid w:val="007C49FA"/>
    <w:rsid w:val="007C4EF9"/>
    <w:rsid w:val="007C62FF"/>
    <w:rsid w:val="007C68E3"/>
    <w:rsid w:val="007C7342"/>
    <w:rsid w:val="007C7C99"/>
    <w:rsid w:val="007C7F04"/>
    <w:rsid w:val="007D018A"/>
    <w:rsid w:val="007D02C8"/>
    <w:rsid w:val="007D0717"/>
    <w:rsid w:val="007D0DA7"/>
    <w:rsid w:val="007D10DB"/>
    <w:rsid w:val="007D1CB0"/>
    <w:rsid w:val="007D1CBF"/>
    <w:rsid w:val="007D21D6"/>
    <w:rsid w:val="007D2994"/>
    <w:rsid w:val="007D2A31"/>
    <w:rsid w:val="007D2C40"/>
    <w:rsid w:val="007D3571"/>
    <w:rsid w:val="007D450F"/>
    <w:rsid w:val="007D4657"/>
    <w:rsid w:val="007D5716"/>
    <w:rsid w:val="007D5C23"/>
    <w:rsid w:val="007D7EA3"/>
    <w:rsid w:val="007E08A9"/>
    <w:rsid w:val="007E08AD"/>
    <w:rsid w:val="007E114B"/>
    <w:rsid w:val="007E2AE5"/>
    <w:rsid w:val="007E4D89"/>
    <w:rsid w:val="007E51AB"/>
    <w:rsid w:val="007E5646"/>
    <w:rsid w:val="007E5EFF"/>
    <w:rsid w:val="007E68A3"/>
    <w:rsid w:val="007E69CB"/>
    <w:rsid w:val="007E6C8E"/>
    <w:rsid w:val="007E6D56"/>
    <w:rsid w:val="007E7355"/>
    <w:rsid w:val="007E7A89"/>
    <w:rsid w:val="007F048A"/>
    <w:rsid w:val="007F2155"/>
    <w:rsid w:val="007F271C"/>
    <w:rsid w:val="007F306A"/>
    <w:rsid w:val="007F3251"/>
    <w:rsid w:val="007F37A7"/>
    <w:rsid w:val="007F3A62"/>
    <w:rsid w:val="007F4829"/>
    <w:rsid w:val="007F5549"/>
    <w:rsid w:val="007F5626"/>
    <w:rsid w:val="007F645B"/>
    <w:rsid w:val="007F6640"/>
    <w:rsid w:val="007F6D99"/>
    <w:rsid w:val="007F724D"/>
    <w:rsid w:val="007F765D"/>
    <w:rsid w:val="007F7AA5"/>
    <w:rsid w:val="007F7F81"/>
    <w:rsid w:val="00800027"/>
    <w:rsid w:val="00800708"/>
    <w:rsid w:val="00801B65"/>
    <w:rsid w:val="008024C4"/>
    <w:rsid w:val="00802CDC"/>
    <w:rsid w:val="0080358D"/>
    <w:rsid w:val="00804491"/>
    <w:rsid w:val="008045C4"/>
    <w:rsid w:val="008047FC"/>
    <w:rsid w:val="00804BE8"/>
    <w:rsid w:val="0080592C"/>
    <w:rsid w:val="00805C86"/>
    <w:rsid w:val="0080645B"/>
    <w:rsid w:val="00806A31"/>
    <w:rsid w:val="00806AC4"/>
    <w:rsid w:val="00806F9C"/>
    <w:rsid w:val="00807117"/>
    <w:rsid w:val="0080731B"/>
    <w:rsid w:val="00810534"/>
    <w:rsid w:val="008105A0"/>
    <w:rsid w:val="00810918"/>
    <w:rsid w:val="00811E44"/>
    <w:rsid w:val="008125AD"/>
    <w:rsid w:val="00813CDE"/>
    <w:rsid w:val="00813ECE"/>
    <w:rsid w:val="008146A9"/>
    <w:rsid w:val="008153A8"/>
    <w:rsid w:val="00815439"/>
    <w:rsid w:val="00815958"/>
    <w:rsid w:val="008159F7"/>
    <w:rsid w:val="008161D6"/>
    <w:rsid w:val="008162C6"/>
    <w:rsid w:val="00817A77"/>
    <w:rsid w:val="00820220"/>
    <w:rsid w:val="00820C08"/>
    <w:rsid w:val="00821B27"/>
    <w:rsid w:val="0082210E"/>
    <w:rsid w:val="00822F37"/>
    <w:rsid w:val="00823028"/>
    <w:rsid w:val="008230CD"/>
    <w:rsid w:val="0082327B"/>
    <w:rsid w:val="0082338B"/>
    <w:rsid w:val="00823B61"/>
    <w:rsid w:val="008243EC"/>
    <w:rsid w:val="00826731"/>
    <w:rsid w:val="00826B9E"/>
    <w:rsid w:val="00827445"/>
    <w:rsid w:val="0082793B"/>
    <w:rsid w:val="0083050B"/>
    <w:rsid w:val="00830AC3"/>
    <w:rsid w:val="0083143E"/>
    <w:rsid w:val="0083153D"/>
    <w:rsid w:val="0083157A"/>
    <w:rsid w:val="00831A96"/>
    <w:rsid w:val="00831EF1"/>
    <w:rsid w:val="00833FB9"/>
    <w:rsid w:val="00834F52"/>
    <w:rsid w:val="0083609E"/>
    <w:rsid w:val="00836419"/>
    <w:rsid w:val="008367FF"/>
    <w:rsid w:val="008370D2"/>
    <w:rsid w:val="008377CB"/>
    <w:rsid w:val="00837E86"/>
    <w:rsid w:val="00840416"/>
    <w:rsid w:val="008405E2"/>
    <w:rsid w:val="00840761"/>
    <w:rsid w:val="00840A70"/>
    <w:rsid w:val="00840DFA"/>
    <w:rsid w:val="00841A0A"/>
    <w:rsid w:val="00842F0B"/>
    <w:rsid w:val="008446CF"/>
    <w:rsid w:val="00845701"/>
    <w:rsid w:val="00846477"/>
    <w:rsid w:val="0084723A"/>
    <w:rsid w:val="00847357"/>
    <w:rsid w:val="00847614"/>
    <w:rsid w:val="00847B5F"/>
    <w:rsid w:val="00847F8B"/>
    <w:rsid w:val="008502C4"/>
    <w:rsid w:val="0085046C"/>
    <w:rsid w:val="00850D9E"/>
    <w:rsid w:val="00850FDD"/>
    <w:rsid w:val="0085117E"/>
    <w:rsid w:val="008512B3"/>
    <w:rsid w:val="0085160E"/>
    <w:rsid w:val="00851E43"/>
    <w:rsid w:val="00852BAF"/>
    <w:rsid w:val="008532F2"/>
    <w:rsid w:val="0085390F"/>
    <w:rsid w:val="00853DE0"/>
    <w:rsid w:val="00854B72"/>
    <w:rsid w:val="00854FF3"/>
    <w:rsid w:val="008550D9"/>
    <w:rsid w:val="008564E2"/>
    <w:rsid w:val="00856E7D"/>
    <w:rsid w:val="00856EB9"/>
    <w:rsid w:val="00857170"/>
    <w:rsid w:val="00857279"/>
    <w:rsid w:val="00857367"/>
    <w:rsid w:val="008575B0"/>
    <w:rsid w:val="0085780D"/>
    <w:rsid w:val="00860F38"/>
    <w:rsid w:val="00860FC4"/>
    <w:rsid w:val="0086146A"/>
    <w:rsid w:val="00862A5B"/>
    <w:rsid w:val="008631AA"/>
    <w:rsid w:val="00864922"/>
    <w:rsid w:val="0086495C"/>
    <w:rsid w:val="00864DB8"/>
    <w:rsid w:val="0086516A"/>
    <w:rsid w:val="00865531"/>
    <w:rsid w:val="00866123"/>
    <w:rsid w:val="0086665D"/>
    <w:rsid w:val="00866670"/>
    <w:rsid w:val="00866F6D"/>
    <w:rsid w:val="00867771"/>
    <w:rsid w:val="00870077"/>
    <w:rsid w:val="00870C28"/>
    <w:rsid w:val="008710D8"/>
    <w:rsid w:val="008725DA"/>
    <w:rsid w:val="008730BD"/>
    <w:rsid w:val="008745C7"/>
    <w:rsid w:val="00874F44"/>
    <w:rsid w:val="008751FB"/>
    <w:rsid w:val="0087714A"/>
    <w:rsid w:val="008778AB"/>
    <w:rsid w:val="008778BC"/>
    <w:rsid w:val="00881E51"/>
    <w:rsid w:val="008840DD"/>
    <w:rsid w:val="00884B79"/>
    <w:rsid w:val="00885CC6"/>
    <w:rsid w:val="00886447"/>
    <w:rsid w:val="00886511"/>
    <w:rsid w:val="00886675"/>
    <w:rsid w:val="00886AD4"/>
    <w:rsid w:val="00886F19"/>
    <w:rsid w:val="00886F45"/>
    <w:rsid w:val="008875F1"/>
    <w:rsid w:val="00887C5A"/>
    <w:rsid w:val="00890788"/>
    <w:rsid w:val="00890913"/>
    <w:rsid w:val="00890A70"/>
    <w:rsid w:val="00890CAF"/>
    <w:rsid w:val="00892CAB"/>
    <w:rsid w:val="00892E54"/>
    <w:rsid w:val="00892EF6"/>
    <w:rsid w:val="008937D4"/>
    <w:rsid w:val="00893BCA"/>
    <w:rsid w:val="00893D3D"/>
    <w:rsid w:val="00894679"/>
    <w:rsid w:val="00894845"/>
    <w:rsid w:val="00895577"/>
    <w:rsid w:val="008960C4"/>
    <w:rsid w:val="00896BB5"/>
    <w:rsid w:val="0089795E"/>
    <w:rsid w:val="00897A6D"/>
    <w:rsid w:val="00897AE9"/>
    <w:rsid w:val="008A0083"/>
    <w:rsid w:val="008A1071"/>
    <w:rsid w:val="008A1130"/>
    <w:rsid w:val="008A11BC"/>
    <w:rsid w:val="008A150C"/>
    <w:rsid w:val="008A1EEE"/>
    <w:rsid w:val="008A23E4"/>
    <w:rsid w:val="008A24D8"/>
    <w:rsid w:val="008A279B"/>
    <w:rsid w:val="008A2A30"/>
    <w:rsid w:val="008A2DB8"/>
    <w:rsid w:val="008A3354"/>
    <w:rsid w:val="008A47A7"/>
    <w:rsid w:val="008A4B5E"/>
    <w:rsid w:val="008A4BCC"/>
    <w:rsid w:val="008A4E2B"/>
    <w:rsid w:val="008A50EF"/>
    <w:rsid w:val="008A5295"/>
    <w:rsid w:val="008A539E"/>
    <w:rsid w:val="008A5EB2"/>
    <w:rsid w:val="008A68F2"/>
    <w:rsid w:val="008B0B84"/>
    <w:rsid w:val="008B156C"/>
    <w:rsid w:val="008B1B88"/>
    <w:rsid w:val="008B22FD"/>
    <w:rsid w:val="008B2BD8"/>
    <w:rsid w:val="008B30D5"/>
    <w:rsid w:val="008B32E1"/>
    <w:rsid w:val="008B336F"/>
    <w:rsid w:val="008B377A"/>
    <w:rsid w:val="008B3B4B"/>
    <w:rsid w:val="008B3BE7"/>
    <w:rsid w:val="008B3F5A"/>
    <w:rsid w:val="008B4195"/>
    <w:rsid w:val="008B4732"/>
    <w:rsid w:val="008B4915"/>
    <w:rsid w:val="008B4F17"/>
    <w:rsid w:val="008B5349"/>
    <w:rsid w:val="008B5F02"/>
    <w:rsid w:val="008B614F"/>
    <w:rsid w:val="008B6578"/>
    <w:rsid w:val="008B762B"/>
    <w:rsid w:val="008B7D97"/>
    <w:rsid w:val="008C00E8"/>
    <w:rsid w:val="008C00FC"/>
    <w:rsid w:val="008C0967"/>
    <w:rsid w:val="008C23D0"/>
    <w:rsid w:val="008C2432"/>
    <w:rsid w:val="008C2FF9"/>
    <w:rsid w:val="008C38F6"/>
    <w:rsid w:val="008C39DF"/>
    <w:rsid w:val="008C3D3E"/>
    <w:rsid w:val="008C3DA3"/>
    <w:rsid w:val="008C4383"/>
    <w:rsid w:val="008C45FD"/>
    <w:rsid w:val="008C46ED"/>
    <w:rsid w:val="008C4CFB"/>
    <w:rsid w:val="008C4DB5"/>
    <w:rsid w:val="008C58EC"/>
    <w:rsid w:val="008C5D5F"/>
    <w:rsid w:val="008C5F2C"/>
    <w:rsid w:val="008C6178"/>
    <w:rsid w:val="008C62BE"/>
    <w:rsid w:val="008C6DDD"/>
    <w:rsid w:val="008C6F72"/>
    <w:rsid w:val="008C7257"/>
    <w:rsid w:val="008C7C30"/>
    <w:rsid w:val="008D05DA"/>
    <w:rsid w:val="008D07AF"/>
    <w:rsid w:val="008D0B90"/>
    <w:rsid w:val="008D0CE5"/>
    <w:rsid w:val="008D0F93"/>
    <w:rsid w:val="008D10F5"/>
    <w:rsid w:val="008D23B2"/>
    <w:rsid w:val="008D4A37"/>
    <w:rsid w:val="008D4B74"/>
    <w:rsid w:val="008D5767"/>
    <w:rsid w:val="008D63A8"/>
    <w:rsid w:val="008D6E01"/>
    <w:rsid w:val="008D76EF"/>
    <w:rsid w:val="008D7E3B"/>
    <w:rsid w:val="008E02D8"/>
    <w:rsid w:val="008E11FA"/>
    <w:rsid w:val="008E13D9"/>
    <w:rsid w:val="008E15F9"/>
    <w:rsid w:val="008E16E4"/>
    <w:rsid w:val="008E2058"/>
    <w:rsid w:val="008E2C8B"/>
    <w:rsid w:val="008E3B23"/>
    <w:rsid w:val="008E3B36"/>
    <w:rsid w:val="008E3C53"/>
    <w:rsid w:val="008E3FB2"/>
    <w:rsid w:val="008E4197"/>
    <w:rsid w:val="008E4573"/>
    <w:rsid w:val="008E4BAA"/>
    <w:rsid w:val="008E4E68"/>
    <w:rsid w:val="008E4F9B"/>
    <w:rsid w:val="008E5048"/>
    <w:rsid w:val="008E5054"/>
    <w:rsid w:val="008E5125"/>
    <w:rsid w:val="008E51B6"/>
    <w:rsid w:val="008E51FF"/>
    <w:rsid w:val="008E5638"/>
    <w:rsid w:val="008E5A60"/>
    <w:rsid w:val="008E6C04"/>
    <w:rsid w:val="008E6C50"/>
    <w:rsid w:val="008E70BD"/>
    <w:rsid w:val="008E75B2"/>
    <w:rsid w:val="008E77C1"/>
    <w:rsid w:val="008F0217"/>
    <w:rsid w:val="008F03F2"/>
    <w:rsid w:val="008F09FA"/>
    <w:rsid w:val="008F2F7D"/>
    <w:rsid w:val="008F2FBB"/>
    <w:rsid w:val="008F3F0F"/>
    <w:rsid w:val="008F3FCE"/>
    <w:rsid w:val="008F47D7"/>
    <w:rsid w:val="008F4F29"/>
    <w:rsid w:val="008F520A"/>
    <w:rsid w:val="008F55BF"/>
    <w:rsid w:val="008F56C2"/>
    <w:rsid w:val="008F5E6D"/>
    <w:rsid w:val="008F718A"/>
    <w:rsid w:val="008F7466"/>
    <w:rsid w:val="008F7553"/>
    <w:rsid w:val="008F77DE"/>
    <w:rsid w:val="00900294"/>
    <w:rsid w:val="0090057D"/>
    <w:rsid w:val="00901CC9"/>
    <w:rsid w:val="00902887"/>
    <w:rsid w:val="009033CD"/>
    <w:rsid w:val="00903B60"/>
    <w:rsid w:val="00903E9E"/>
    <w:rsid w:val="009043BB"/>
    <w:rsid w:val="0090443D"/>
    <w:rsid w:val="00906377"/>
    <w:rsid w:val="0090748B"/>
    <w:rsid w:val="00910577"/>
    <w:rsid w:val="00910611"/>
    <w:rsid w:val="009106F6"/>
    <w:rsid w:val="00910B86"/>
    <w:rsid w:val="00911F48"/>
    <w:rsid w:val="00912322"/>
    <w:rsid w:val="00912DCD"/>
    <w:rsid w:val="00912EC9"/>
    <w:rsid w:val="00912F7E"/>
    <w:rsid w:val="00913AB0"/>
    <w:rsid w:val="00913F34"/>
    <w:rsid w:val="00914612"/>
    <w:rsid w:val="00914789"/>
    <w:rsid w:val="00914A73"/>
    <w:rsid w:val="009151B7"/>
    <w:rsid w:val="009164BB"/>
    <w:rsid w:val="00916A40"/>
    <w:rsid w:val="00916B03"/>
    <w:rsid w:val="00916F2C"/>
    <w:rsid w:val="00917F6A"/>
    <w:rsid w:val="009201FD"/>
    <w:rsid w:val="009203FC"/>
    <w:rsid w:val="009208CB"/>
    <w:rsid w:val="0092148B"/>
    <w:rsid w:val="00921956"/>
    <w:rsid w:val="009221F8"/>
    <w:rsid w:val="00922274"/>
    <w:rsid w:val="009222F3"/>
    <w:rsid w:val="00922942"/>
    <w:rsid w:val="009229EC"/>
    <w:rsid w:val="00923A1F"/>
    <w:rsid w:val="0092480E"/>
    <w:rsid w:val="00924A8D"/>
    <w:rsid w:val="0092528C"/>
    <w:rsid w:val="009254AF"/>
    <w:rsid w:val="00925B50"/>
    <w:rsid w:val="00926427"/>
    <w:rsid w:val="00926578"/>
    <w:rsid w:val="00927261"/>
    <w:rsid w:val="009274B9"/>
    <w:rsid w:val="00927A46"/>
    <w:rsid w:val="00930164"/>
    <w:rsid w:val="00930F40"/>
    <w:rsid w:val="00930F53"/>
    <w:rsid w:val="00933039"/>
    <w:rsid w:val="00933740"/>
    <w:rsid w:val="009341B8"/>
    <w:rsid w:val="00934442"/>
    <w:rsid w:val="0093474D"/>
    <w:rsid w:val="00934CE9"/>
    <w:rsid w:val="00935AA6"/>
    <w:rsid w:val="00935CD7"/>
    <w:rsid w:val="00936D1D"/>
    <w:rsid w:val="009370FE"/>
    <w:rsid w:val="00937CE4"/>
    <w:rsid w:val="00940307"/>
    <w:rsid w:val="00940782"/>
    <w:rsid w:val="00941121"/>
    <w:rsid w:val="009425F5"/>
    <w:rsid w:val="009429C4"/>
    <w:rsid w:val="009432A5"/>
    <w:rsid w:val="00943851"/>
    <w:rsid w:val="009443C0"/>
    <w:rsid w:val="00944833"/>
    <w:rsid w:val="00944F04"/>
    <w:rsid w:val="0094592F"/>
    <w:rsid w:val="009459B9"/>
    <w:rsid w:val="009468F0"/>
    <w:rsid w:val="00946C79"/>
    <w:rsid w:val="00946E90"/>
    <w:rsid w:val="009476D1"/>
    <w:rsid w:val="00947B61"/>
    <w:rsid w:val="00947E34"/>
    <w:rsid w:val="00951388"/>
    <w:rsid w:val="00951445"/>
    <w:rsid w:val="00951535"/>
    <w:rsid w:val="00951F32"/>
    <w:rsid w:val="009531A2"/>
    <w:rsid w:val="0095321A"/>
    <w:rsid w:val="009541C4"/>
    <w:rsid w:val="00954B81"/>
    <w:rsid w:val="009554CB"/>
    <w:rsid w:val="0095590D"/>
    <w:rsid w:val="0095645C"/>
    <w:rsid w:val="0095662E"/>
    <w:rsid w:val="00956C7A"/>
    <w:rsid w:val="00956CA6"/>
    <w:rsid w:val="00957908"/>
    <w:rsid w:val="009618C1"/>
    <w:rsid w:val="00961D52"/>
    <w:rsid w:val="009620D4"/>
    <w:rsid w:val="009628E4"/>
    <w:rsid w:val="00963080"/>
    <w:rsid w:val="009630A7"/>
    <w:rsid w:val="00963861"/>
    <w:rsid w:val="00963A8B"/>
    <w:rsid w:val="00963C23"/>
    <w:rsid w:val="00964A2D"/>
    <w:rsid w:val="00965CF0"/>
    <w:rsid w:val="00966553"/>
    <w:rsid w:val="009674B5"/>
    <w:rsid w:val="00967680"/>
    <w:rsid w:val="00967D07"/>
    <w:rsid w:val="0097084C"/>
    <w:rsid w:val="00971773"/>
    <w:rsid w:val="0097284F"/>
    <w:rsid w:val="009736F6"/>
    <w:rsid w:val="009740E4"/>
    <w:rsid w:val="0097426F"/>
    <w:rsid w:val="00974721"/>
    <w:rsid w:val="0097520E"/>
    <w:rsid w:val="009754C7"/>
    <w:rsid w:val="00976855"/>
    <w:rsid w:val="00977107"/>
    <w:rsid w:val="00980287"/>
    <w:rsid w:val="00980625"/>
    <w:rsid w:val="00980FA4"/>
    <w:rsid w:val="009814FB"/>
    <w:rsid w:val="00981C98"/>
    <w:rsid w:val="00981F2D"/>
    <w:rsid w:val="0098202E"/>
    <w:rsid w:val="009829DF"/>
    <w:rsid w:val="00982C34"/>
    <w:rsid w:val="0098303A"/>
    <w:rsid w:val="009835F1"/>
    <w:rsid w:val="009836FB"/>
    <w:rsid w:val="0098370B"/>
    <w:rsid w:val="00984B92"/>
    <w:rsid w:val="00984C2E"/>
    <w:rsid w:val="009855D8"/>
    <w:rsid w:val="00985804"/>
    <w:rsid w:val="00986826"/>
    <w:rsid w:val="00986BAE"/>
    <w:rsid w:val="009879AE"/>
    <w:rsid w:val="00990774"/>
    <w:rsid w:val="00990E37"/>
    <w:rsid w:val="00990E5C"/>
    <w:rsid w:val="00991868"/>
    <w:rsid w:val="00991B85"/>
    <w:rsid w:val="0099330C"/>
    <w:rsid w:val="00993598"/>
    <w:rsid w:val="00993831"/>
    <w:rsid w:val="00993C37"/>
    <w:rsid w:val="00995AE5"/>
    <w:rsid w:val="00996361"/>
    <w:rsid w:val="0099780E"/>
    <w:rsid w:val="00997B9E"/>
    <w:rsid w:val="009A0023"/>
    <w:rsid w:val="009A0387"/>
    <w:rsid w:val="009A0B53"/>
    <w:rsid w:val="009A1DC7"/>
    <w:rsid w:val="009A2861"/>
    <w:rsid w:val="009A2EC1"/>
    <w:rsid w:val="009A3189"/>
    <w:rsid w:val="009A32C3"/>
    <w:rsid w:val="009A3CAB"/>
    <w:rsid w:val="009A4145"/>
    <w:rsid w:val="009A4432"/>
    <w:rsid w:val="009A4D3F"/>
    <w:rsid w:val="009A55DE"/>
    <w:rsid w:val="009A572A"/>
    <w:rsid w:val="009A5829"/>
    <w:rsid w:val="009A64ED"/>
    <w:rsid w:val="009A6826"/>
    <w:rsid w:val="009A69CF"/>
    <w:rsid w:val="009A6D96"/>
    <w:rsid w:val="009A7A57"/>
    <w:rsid w:val="009B0321"/>
    <w:rsid w:val="009B0E0C"/>
    <w:rsid w:val="009B15F6"/>
    <w:rsid w:val="009B1930"/>
    <w:rsid w:val="009B2913"/>
    <w:rsid w:val="009B2A33"/>
    <w:rsid w:val="009B309A"/>
    <w:rsid w:val="009B30CB"/>
    <w:rsid w:val="009B32AF"/>
    <w:rsid w:val="009B3330"/>
    <w:rsid w:val="009B3865"/>
    <w:rsid w:val="009B3D85"/>
    <w:rsid w:val="009B3EED"/>
    <w:rsid w:val="009B52E7"/>
    <w:rsid w:val="009B5C05"/>
    <w:rsid w:val="009B6122"/>
    <w:rsid w:val="009B66AE"/>
    <w:rsid w:val="009B745D"/>
    <w:rsid w:val="009B7564"/>
    <w:rsid w:val="009B79E0"/>
    <w:rsid w:val="009C0E27"/>
    <w:rsid w:val="009C12FD"/>
    <w:rsid w:val="009C1942"/>
    <w:rsid w:val="009C334C"/>
    <w:rsid w:val="009C484C"/>
    <w:rsid w:val="009C50A3"/>
    <w:rsid w:val="009C52E8"/>
    <w:rsid w:val="009C67E0"/>
    <w:rsid w:val="009C6F9F"/>
    <w:rsid w:val="009D013F"/>
    <w:rsid w:val="009D0B3F"/>
    <w:rsid w:val="009D16DD"/>
    <w:rsid w:val="009D2309"/>
    <w:rsid w:val="009D272D"/>
    <w:rsid w:val="009D29F9"/>
    <w:rsid w:val="009D2E9F"/>
    <w:rsid w:val="009D3429"/>
    <w:rsid w:val="009D3729"/>
    <w:rsid w:val="009D3B55"/>
    <w:rsid w:val="009D3DBA"/>
    <w:rsid w:val="009D51B4"/>
    <w:rsid w:val="009D62A3"/>
    <w:rsid w:val="009D661E"/>
    <w:rsid w:val="009D6D77"/>
    <w:rsid w:val="009D71BC"/>
    <w:rsid w:val="009D78B1"/>
    <w:rsid w:val="009E156B"/>
    <w:rsid w:val="009E1F8E"/>
    <w:rsid w:val="009E250D"/>
    <w:rsid w:val="009E298C"/>
    <w:rsid w:val="009E3D49"/>
    <w:rsid w:val="009E43A6"/>
    <w:rsid w:val="009E474C"/>
    <w:rsid w:val="009E4C58"/>
    <w:rsid w:val="009E4F12"/>
    <w:rsid w:val="009E5390"/>
    <w:rsid w:val="009E5399"/>
    <w:rsid w:val="009E596B"/>
    <w:rsid w:val="009E5A44"/>
    <w:rsid w:val="009E5F28"/>
    <w:rsid w:val="009E6B8D"/>
    <w:rsid w:val="009E7565"/>
    <w:rsid w:val="009E7A59"/>
    <w:rsid w:val="009E7D55"/>
    <w:rsid w:val="009F0620"/>
    <w:rsid w:val="009F14D1"/>
    <w:rsid w:val="009F1CE3"/>
    <w:rsid w:val="009F1FC0"/>
    <w:rsid w:val="009F2169"/>
    <w:rsid w:val="009F2473"/>
    <w:rsid w:val="009F2B18"/>
    <w:rsid w:val="009F4415"/>
    <w:rsid w:val="009F4E74"/>
    <w:rsid w:val="009F5146"/>
    <w:rsid w:val="009F5259"/>
    <w:rsid w:val="009F6737"/>
    <w:rsid w:val="009F69A5"/>
    <w:rsid w:val="009F6BBE"/>
    <w:rsid w:val="009F74F9"/>
    <w:rsid w:val="00A0116C"/>
    <w:rsid w:val="00A013F2"/>
    <w:rsid w:val="00A0166D"/>
    <w:rsid w:val="00A019BF"/>
    <w:rsid w:val="00A0311E"/>
    <w:rsid w:val="00A0348F"/>
    <w:rsid w:val="00A03939"/>
    <w:rsid w:val="00A03F14"/>
    <w:rsid w:val="00A0429B"/>
    <w:rsid w:val="00A042F0"/>
    <w:rsid w:val="00A050BC"/>
    <w:rsid w:val="00A05478"/>
    <w:rsid w:val="00A05EB4"/>
    <w:rsid w:val="00A05FD5"/>
    <w:rsid w:val="00A06B03"/>
    <w:rsid w:val="00A07331"/>
    <w:rsid w:val="00A10680"/>
    <w:rsid w:val="00A10783"/>
    <w:rsid w:val="00A10909"/>
    <w:rsid w:val="00A10A24"/>
    <w:rsid w:val="00A10D1A"/>
    <w:rsid w:val="00A11B87"/>
    <w:rsid w:val="00A11F25"/>
    <w:rsid w:val="00A124A5"/>
    <w:rsid w:val="00A1295D"/>
    <w:rsid w:val="00A130B8"/>
    <w:rsid w:val="00A135BB"/>
    <w:rsid w:val="00A139CE"/>
    <w:rsid w:val="00A140D6"/>
    <w:rsid w:val="00A147EA"/>
    <w:rsid w:val="00A14F4F"/>
    <w:rsid w:val="00A151A2"/>
    <w:rsid w:val="00A154E7"/>
    <w:rsid w:val="00A1586A"/>
    <w:rsid w:val="00A16A4F"/>
    <w:rsid w:val="00A16D80"/>
    <w:rsid w:val="00A171C2"/>
    <w:rsid w:val="00A2000F"/>
    <w:rsid w:val="00A211E7"/>
    <w:rsid w:val="00A2147A"/>
    <w:rsid w:val="00A21E09"/>
    <w:rsid w:val="00A21F14"/>
    <w:rsid w:val="00A22927"/>
    <w:rsid w:val="00A22F25"/>
    <w:rsid w:val="00A22F9F"/>
    <w:rsid w:val="00A231F7"/>
    <w:rsid w:val="00A2490A"/>
    <w:rsid w:val="00A25374"/>
    <w:rsid w:val="00A25633"/>
    <w:rsid w:val="00A26B6A"/>
    <w:rsid w:val="00A26C90"/>
    <w:rsid w:val="00A26E0B"/>
    <w:rsid w:val="00A27204"/>
    <w:rsid w:val="00A277A3"/>
    <w:rsid w:val="00A27D55"/>
    <w:rsid w:val="00A31327"/>
    <w:rsid w:val="00A32DDC"/>
    <w:rsid w:val="00A34025"/>
    <w:rsid w:val="00A356F5"/>
    <w:rsid w:val="00A3646A"/>
    <w:rsid w:val="00A36A1F"/>
    <w:rsid w:val="00A36AFB"/>
    <w:rsid w:val="00A36F55"/>
    <w:rsid w:val="00A36FF3"/>
    <w:rsid w:val="00A36FFF"/>
    <w:rsid w:val="00A37169"/>
    <w:rsid w:val="00A40030"/>
    <w:rsid w:val="00A401F2"/>
    <w:rsid w:val="00A4097A"/>
    <w:rsid w:val="00A40B3C"/>
    <w:rsid w:val="00A40C17"/>
    <w:rsid w:val="00A41499"/>
    <w:rsid w:val="00A41DDE"/>
    <w:rsid w:val="00A41E07"/>
    <w:rsid w:val="00A41E65"/>
    <w:rsid w:val="00A41FBD"/>
    <w:rsid w:val="00A424E3"/>
    <w:rsid w:val="00A42B56"/>
    <w:rsid w:val="00A42B5D"/>
    <w:rsid w:val="00A434A7"/>
    <w:rsid w:val="00A43546"/>
    <w:rsid w:val="00A4419A"/>
    <w:rsid w:val="00A4465F"/>
    <w:rsid w:val="00A446AE"/>
    <w:rsid w:val="00A44A3C"/>
    <w:rsid w:val="00A44A6D"/>
    <w:rsid w:val="00A4588D"/>
    <w:rsid w:val="00A46B2F"/>
    <w:rsid w:val="00A46D12"/>
    <w:rsid w:val="00A50CEE"/>
    <w:rsid w:val="00A50DA4"/>
    <w:rsid w:val="00A513D3"/>
    <w:rsid w:val="00A52668"/>
    <w:rsid w:val="00A52BE3"/>
    <w:rsid w:val="00A52DED"/>
    <w:rsid w:val="00A52FBA"/>
    <w:rsid w:val="00A534F6"/>
    <w:rsid w:val="00A53659"/>
    <w:rsid w:val="00A5414A"/>
    <w:rsid w:val="00A545B7"/>
    <w:rsid w:val="00A5537C"/>
    <w:rsid w:val="00A5569A"/>
    <w:rsid w:val="00A55D93"/>
    <w:rsid w:val="00A562BF"/>
    <w:rsid w:val="00A566FB"/>
    <w:rsid w:val="00A56D6C"/>
    <w:rsid w:val="00A57A44"/>
    <w:rsid w:val="00A600BE"/>
    <w:rsid w:val="00A60118"/>
    <w:rsid w:val="00A605E6"/>
    <w:rsid w:val="00A60668"/>
    <w:rsid w:val="00A6099A"/>
    <w:rsid w:val="00A61851"/>
    <w:rsid w:val="00A619A6"/>
    <w:rsid w:val="00A61FC6"/>
    <w:rsid w:val="00A63128"/>
    <w:rsid w:val="00A63BED"/>
    <w:rsid w:val="00A63D5D"/>
    <w:rsid w:val="00A63DDC"/>
    <w:rsid w:val="00A64681"/>
    <w:rsid w:val="00A66163"/>
    <w:rsid w:val="00A66786"/>
    <w:rsid w:val="00A667FB"/>
    <w:rsid w:val="00A668AA"/>
    <w:rsid w:val="00A66A33"/>
    <w:rsid w:val="00A66C86"/>
    <w:rsid w:val="00A70510"/>
    <w:rsid w:val="00A705B8"/>
    <w:rsid w:val="00A71117"/>
    <w:rsid w:val="00A7195D"/>
    <w:rsid w:val="00A71F70"/>
    <w:rsid w:val="00A7203E"/>
    <w:rsid w:val="00A7354D"/>
    <w:rsid w:val="00A73E04"/>
    <w:rsid w:val="00A74194"/>
    <w:rsid w:val="00A74C1B"/>
    <w:rsid w:val="00A74CAD"/>
    <w:rsid w:val="00A757F1"/>
    <w:rsid w:val="00A765B5"/>
    <w:rsid w:val="00A76DC0"/>
    <w:rsid w:val="00A77128"/>
    <w:rsid w:val="00A77366"/>
    <w:rsid w:val="00A77CFF"/>
    <w:rsid w:val="00A8032C"/>
    <w:rsid w:val="00A805FB"/>
    <w:rsid w:val="00A81330"/>
    <w:rsid w:val="00A81445"/>
    <w:rsid w:val="00A8148A"/>
    <w:rsid w:val="00A81CCC"/>
    <w:rsid w:val="00A824B6"/>
    <w:rsid w:val="00A82609"/>
    <w:rsid w:val="00A834FA"/>
    <w:rsid w:val="00A8394A"/>
    <w:rsid w:val="00A839C0"/>
    <w:rsid w:val="00A839CC"/>
    <w:rsid w:val="00A83E8F"/>
    <w:rsid w:val="00A843F2"/>
    <w:rsid w:val="00A846CC"/>
    <w:rsid w:val="00A84728"/>
    <w:rsid w:val="00A847C3"/>
    <w:rsid w:val="00A8520C"/>
    <w:rsid w:val="00A85623"/>
    <w:rsid w:val="00A85C2F"/>
    <w:rsid w:val="00A85C36"/>
    <w:rsid w:val="00A86577"/>
    <w:rsid w:val="00A86629"/>
    <w:rsid w:val="00A86965"/>
    <w:rsid w:val="00A87892"/>
    <w:rsid w:val="00A879FA"/>
    <w:rsid w:val="00A90478"/>
    <w:rsid w:val="00A91496"/>
    <w:rsid w:val="00A91771"/>
    <w:rsid w:val="00A91D09"/>
    <w:rsid w:val="00A91F22"/>
    <w:rsid w:val="00A920E4"/>
    <w:rsid w:val="00A92D7F"/>
    <w:rsid w:val="00A93006"/>
    <w:rsid w:val="00A93160"/>
    <w:rsid w:val="00A93993"/>
    <w:rsid w:val="00A94260"/>
    <w:rsid w:val="00A9433E"/>
    <w:rsid w:val="00A95622"/>
    <w:rsid w:val="00A95638"/>
    <w:rsid w:val="00A95669"/>
    <w:rsid w:val="00A960DA"/>
    <w:rsid w:val="00A96349"/>
    <w:rsid w:val="00A964FC"/>
    <w:rsid w:val="00A967CD"/>
    <w:rsid w:val="00A9691D"/>
    <w:rsid w:val="00A96E10"/>
    <w:rsid w:val="00A971CC"/>
    <w:rsid w:val="00A9748B"/>
    <w:rsid w:val="00AA00EE"/>
    <w:rsid w:val="00AA04FC"/>
    <w:rsid w:val="00AA0A04"/>
    <w:rsid w:val="00AA0C8B"/>
    <w:rsid w:val="00AA0D30"/>
    <w:rsid w:val="00AA0D65"/>
    <w:rsid w:val="00AA10B9"/>
    <w:rsid w:val="00AA1BCE"/>
    <w:rsid w:val="00AA271F"/>
    <w:rsid w:val="00AA2870"/>
    <w:rsid w:val="00AA3095"/>
    <w:rsid w:val="00AA34D8"/>
    <w:rsid w:val="00AA3AE9"/>
    <w:rsid w:val="00AA45B7"/>
    <w:rsid w:val="00AA5355"/>
    <w:rsid w:val="00AA5CF7"/>
    <w:rsid w:val="00AA5DFC"/>
    <w:rsid w:val="00AA6A46"/>
    <w:rsid w:val="00AA6EFF"/>
    <w:rsid w:val="00AA6F36"/>
    <w:rsid w:val="00AA7019"/>
    <w:rsid w:val="00AA761A"/>
    <w:rsid w:val="00AA7908"/>
    <w:rsid w:val="00AA7A42"/>
    <w:rsid w:val="00AB009F"/>
    <w:rsid w:val="00AB05EB"/>
    <w:rsid w:val="00AB0CEB"/>
    <w:rsid w:val="00AB0F3A"/>
    <w:rsid w:val="00AB2AA9"/>
    <w:rsid w:val="00AB2AAB"/>
    <w:rsid w:val="00AB2DE9"/>
    <w:rsid w:val="00AB2F2B"/>
    <w:rsid w:val="00AB3325"/>
    <w:rsid w:val="00AB3338"/>
    <w:rsid w:val="00AB3343"/>
    <w:rsid w:val="00AB3B00"/>
    <w:rsid w:val="00AB3E75"/>
    <w:rsid w:val="00AB40B7"/>
    <w:rsid w:val="00AB49A2"/>
    <w:rsid w:val="00AB4A1F"/>
    <w:rsid w:val="00AB4BB7"/>
    <w:rsid w:val="00AB4BDF"/>
    <w:rsid w:val="00AB5176"/>
    <w:rsid w:val="00AB544E"/>
    <w:rsid w:val="00AB58BE"/>
    <w:rsid w:val="00AB5EAF"/>
    <w:rsid w:val="00AB6923"/>
    <w:rsid w:val="00AB6A53"/>
    <w:rsid w:val="00AB702F"/>
    <w:rsid w:val="00AB7D1B"/>
    <w:rsid w:val="00AC091A"/>
    <w:rsid w:val="00AC0AA9"/>
    <w:rsid w:val="00AC0D0A"/>
    <w:rsid w:val="00AC126C"/>
    <w:rsid w:val="00AC1663"/>
    <w:rsid w:val="00AC1AA8"/>
    <w:rsid w:val="00AC1CBD"/>
    <w:rsid w:val="00AC3156"/>
    <w:rsid w:val="00AC3382"/>
    <w:rsid w:val="00AC4069"/>
    <w:rsid w:val="00AC412B"/>
    <w:rsid w:val="00AC46B7"/>
    <w:rsid w:val="00AC5F3D"/>
    <w:rsid w:val="00AC64DC"/>
    <w:rsid w:val="00AC6AF9"/>
    <w:rsid w:val="00AC6CAB"/>
    <w:rsid w:val="00AC796B"/>
    <w:rsid w:val="00AC7D8D"/>
    <w:rsid w:val="00AD0858"/>
    <w:rsid w:val="00AD0C97"/>
    <w:rsid w:val="00AD1A86"/>
    <w:rsid w:val="00AD1DBF"/>
    <w:rsid w:val="00AD1EAE"/>
    <w:rsid w:val="00AD1FD7"/>
    <w:rsid w:val="00AD221F"/>
    <w:rsid w:val="00AD3D02"/>
    <w:rsid w:val="00AD41EB"/>
    <w:rsid w:val="00AD4B1B"/>
    <w:rsid w:val="00AD4E39"/>
    <w:rsid w:val="00AD5A14"/>
    <w:rsid w:val="00AD65D6"/>
    <w:rsid w:val="00AD6A21"/>
    <w:rsid w:val="00AD770E"/>
    <w:rsid w:val="00AE044C"/>
    <w:rsid w:val="00AE04C1"/>
    <w:rsid w:val="00AE1ABB"/>
    <w:rsid w:val="00AE1F9D"/>
    <w:rsid w:val="00AE23AD"/>
    <w:rsid w:val="00AE32EC"/>
    <w:rsid w:val="00AE3E57"/>
    <w:rsid w:val="00AE4772"/>
    <w:rsid w:val="00AE49EB"/>
    <w:rsid w:val="00AE5883"/>
    <w:rsid w:val="00AE5EF1"/>
    <w:rsid w:val="00AE6362"/>
    <w:rsid w:val="00AE742E"/>
    <w:rsid w:val="00AE74B7"/>
    <w:rsid w:val="00AF025C"/>
    <w:rsid w:val="00AF0C23"/>
    <w:rsid w:val="00AF1066"/>
    <w:rsid w:val="00AF116F"/>
    <w:rsid w:val="00AF1531"/>
    <w:rsid w:val="00AF1761"/>
    <w:rsid w:val="00AF1C03"/>
    <w:rsid w:val="00AF2634"/>
    <w:rsid w:val="00AF2639"/>
    <w:rsid w:val="00AF3D29"/>
    <w:rsid w:val="00AF3DBA"/>
    <w:rsid w:val="00AF41D2"/>
    <w:rsid w:val="00AF4C0D"/>
    <w:rsid w:val="00AF587C"/>
    <w:rsid w:val="00AF5FBE"/>
    <w:rsid w:val="00AF67AA"/>
    <w:rsid w:val="00AF6B89"/>
    <w:rsid w:val="00AF6C33"/>
    <w:rsid w:val="00AF6CD4"/>
    <w:rsid w:val="00AF6F62"/>
    <w:rsid w:val="00AF76C8"/>
    <w:rsid w:val="00AF7705"/>
    <w:rsid w:val="00AF7902"/>
    <w:rsid w:val="00AF7A47"/>
    <w:rsid w:val="00AF7B39"/>
    <w:rsid w:val="00B002F3"/>
    <w:rsid w:val="00B00380"/>
    <w:rsid w:val="00B00D5E"/>
    <w:rsid w:val="00B00EA8"/>
    <w:rsid w:val="00B01400"/>
    <w:rsid w:val="00B01A4A"/>
    <w:rsid w:val="00B027EB"/>
    <w:rsid w:val="00B02D81"/>
    <w:rsid w:val="00B02DBC"/>
    <w:rsid w:val="00B031E8"/>
    <w:rsid w:val="00B03A76"/>
    <w:rsid w:val="00B047E8"/>
    <w:rsid w:val="00B04E82"/>
    <w:rsid w:val="00B05063"/>
    <w:rsid w:val="00B051CD"/>
    <w:rsid w:val="00B05223"/>
    <w:rsid w:val="00B05E0F"/>
    <w:rsid w:val="00B05EE3"/>
    <w:rsid w:val="00B061B5"/>
    <w:rsid w:val="00B06574"/>
    <w:rsid w:val="00B06F1F"/>
    <w:rsid w:val="00B109BD"/>
    <w:rsid w:val="00B10E24"/>
    <w:rsid w:val="00B11E94"/>
    <w:rsid w:val="00B11F06"/>
    <w:rsid w:val="00B12731"/>
    <w:rsid w:val="00B12EA9"/>
    <w:rsid w:val="00B1357E"/>
    <w:rsid w:val="00B140ED"/>
    <w:rsid w:val="00B14358"/>
    <w:rsid w:val="00B143EA"/>
    <w:rsid w:val="00B148E0"/>
    <w:rsid w:val="00B15164"/>
    <w:rsid w:val="00B161B6"/>
    <w:rsid w:val="00B1671C"/>
    <w:rsid w:val="00B16A80"/>
    <w:rsid w:val="00B16B1A"/>
    <w:rsid w:val="00B170E6"/>
    <w:rsid w:val="00B173E2"/>
    <w:rsid w:val="00B176FF"/>
    <w:rsid w:val="00B2050F"/>
    <w:rsid w:val="00B20EAB"/>
    <w:rsid w:val="00B22AA5"/>
    <w:rsid w:val="00B2364B"/>
    <w:rsid w:val="00B24225"/>
    <w:rsid w:val="00B24925"/>
    <w:rsid w:val="00B24EC7"/>
    <w:rsid w:val="00B25EE1"/>
    <w:rsid w:val="00B26657"/>
    <w:rsid w:val="00B26DC4"/>
    <w:rsid w:val="00B2792E"/>
    <w:rsid w:val="00B306D3"/>
    <w:rsid w:val="00B30C22"/>
    <w:rsid w:val="00B30CA9"/>
    <w:rsid w:val="00B30E13"/>
    <w:rsid w:val="00B310E3"/>
    <w:rsid w:val="00B3157B"/>
    <w:rsid w:val="00B3213C"/>
    <w:rsid w:val="00B337DA"/>
    <w:rsid w:val="00B343AF"/>
    <w:rsid w:val="00B34462"/>
    <w:rsid w:val="00B347CF"/>
    <w:rsid w:val="00B35454"/>
    <w:rsid w:val="00B359AE"/>
    <w:rsid w:val="00B35A7F"/>
    <w:rsid w:val="00B35AC1"/>
    <w:rsid w:val="00B35E45"/>
    <w:rsid w:val="00B362BD"/>
    <w:rsid w:val="00B36715"/>
    <w:rsid w:val="00B36B83"/>
    <w:rsid w:val="00B36EE4"/>
    <w:rsid w:val="00B36F70"/>
    <w:rsid w:val="00B37A8B"/>
    <w:rsid w:val="00B4066A"/>
    <w:rsid w:val="00B40844"/>
    <w:rsid w:val="00B4173C"/>
    <w:rsid w:val="00B41966"/>
    <w:rsid w:val="00B4254A"/>
    <w:rsid w:val="00B42784"/>
    <w:rsid w:val="00B42AA8"/>
    <w:rsid w:val="00B42E59"/>
    <w:rsid w:val="00B43241"/>
    <w:rsid w:val="00B43628"/>
    <w:rsid w:val="00B43855"/>
    <w:rsid w:val="00B441B1"/>
    <w:rsid w:val="00B44405"/>
    <w:rsid w:val="00B4493D"/>
    <w:rsid w:val="00B4577C"/>
    <w:rsid w:val="00B463DC"/>
    <w:rsid w:val="00B4774A"/>
    <w:rsid w:val="00B47C62"/>
    <w:rsid w:val="00B47CA1"/>
    <w:rsid w:val="00B507DD"/>
    <w:rsid w:val="00B50A36"/>
    <w:rsid w:val="00B5197B"/>
    <w:rsid w:val="00B52B5F"/>
    <w:rsid w:val="00B54991"/>
    <w:rsid w:val="00B54E01"/>
    <w:rsid w:val="00B55775"/>
    <w:rsid w:val="00B56283"/>
    <w:rsid w:val="00B56BCE"/>
    <w:rsid w:val="00B576DF"/>
    <w:rsid w:val="00B57DFD"/>
    <w:rsid w:val="00B603F2"/>
    <w:rsid w:val="00B6046A"/>
    <w:rsid w:val="00B60B2D"/>
    <w:rsid w:val="00B61137"/>
    <w:rsid w:val="00B6129D"/>
    <w:rsid w:val="00B63481"/>
    <w:rsid w:val="00B63957"/>
    <w:rsid w:val="00B63B06"/>
    <w:rsid w:val="00B63BED"/>
    <w:rsid w:val="00B63CD4"/>
    <w:rsid w:val="00B63D14"/>
    <w:rsid w:val="00B63DDC"/>
    <w:rsid w:val="00B644ED"/>
    <w:rsid w:val="00B64AAA"/>
    <w:rsid w:val="00B64BC6"/>
    <w:rsid w:val="00B64D3B"/>
    <w:rsid w:val="00B65C98"/>
    <w:rsid w:val="00B6600D"/>
    <w:rsid w:val="00B66D25"/>
    <w:rsid w:val="00B66E76"/>
    <w:rsid w:val="00B67EFC"/>
    <w:rsid w:val="00B70F8B"/>
    <w:rsid w:val="00B71587"/>
    <w:rsid w:val="00B71649"/>
    <w:rsid w:val="00B7168C"/>
    <w:rsid w:val="00B7293A"/>
    <w:rsid w:val="00B734F9"/>
    <w:rsid w:val="00B737DA"/>
    <w:rsid w:val="00B738CA"/>
    <w:rsid w:val="00B73DD2"/>
    <w:rsid w:val="00B746CB"/>
    <w:rsid w:val="00B754D9"/>
    <w:rsid w:val="00B755F6"/>
    <w:rsid w:val="00B757F2"/>
    <w:rsid w:val="00B75EE3"/>
    <w:rsid w:val="00B75F1F"/>
    <w:rsid w:val="00B76FC0"/>
    <w:rsid w:val="00B776F5"/>
    <w:rsid w:val="00B77AB0"/>
    <w:rsid w:val="00B80411"/>
    <w:rsid w:val="00B80B28"/>
    <w:rsid w:val="00B8102B"/>
    <w:rsid w:val="00B81471"/>
    <w:rsid w:val="00B81873"/>
    <w:rsid w:val="00B833CD"/>
    <w:rsid w:val="00B840AE"/>
    <w:rsid w:val="00B84385"/>
    <w:rsid w:val="00B84C07"/>
    <w:rsid w:val="00B84E0D"/>
    <w:rsid w:val="00B858D7"/>
    <w:rsid w:val="00B8647A"/>
    <w:rsid w:val="00B8673C"/>
    <w:rsid w:val="00B8679B"/>
    <w:rsid w:val="00B86981"/>
    <w:rsid w:val="00B86A89"/>
    <w:rsid w:val="00B91661"/>
    <w:rsid w:val="00B91BEF"/>
    <w:rsid w:val="00B91F7E"/>
    <w:rsid w:val="00B925F4"/>
    <w:rsid w:val="00B92BD0"/>
    <w:rsid w:val="00B93A0B"/>
    <w:rsid w:val="00B93B46"/>
    <w:rsid w:val="00B949C4"/>
    <w:rsid w:val="00B94FFC"/>
    <w:rsid w:val="00B9508E"/>
    <w:rsid w:val="00B95252"/>
    <w:rsid w:val="00B96685"/>
    <w:rsid w:val="00B97EE1"/>
    <w:rsid w:val="00BA068E"/>
    <w:rsid w:val="00BA101E"/>
    <w:rsid w:val="00BA15EF"/>
    <w:rsid w:val="00BA1635"/>
    <w:rsid w:val="00BA180E"/>
    <w:rsid w:val="00BA207C"/>
    <w:rsid w:val="00BA2FA5"/>
    <w:rsid w:val="00BA3328"/>
    <w:rsid w:val="00BA3CEF"/>
    <w:rsid w:val="00BA41E5"/>
    <w:rsid w:val="00BA4768"/>
    <w:rsid w:val="00BA4BA8"/>
    <w:rsid w:val="00BA51AC"/>
    <w:rsid w:val="00BA5347"/>
    <w:rsid w:val="00BA5997"/>
    <w:rsid w:val="00BA72AF"/>
    <w:rsid w:val="00BA7449"/>
    <w:rsid w:val="00BA773F"/>
    <w:rsid w:val="00BB0119"/>
    <w:rsid w:val="00BB0535"/>
    <w:rsid w:val="00BB096C"/>
    <w:rsid w:val="00BB0A04"/>
    <w:rsid w:val="00BB0E63"/>
    <w:rsid w:val="00BB13EC"/>
    <w:rsid w:val="00BB1781"/>
    <w:rsid w:val="00BB193F"/>
    <w:rsid w:val="00BB2AC2"/>
    <w:rsid w:val="00BB2B4C"/>
    <w:rsid w:val="00BB2C77"/>
    <w:rsid w:val="00BB33E5"/>
    <w:rsid w:val="00BB34B1"/>
    <w:rsid w:val="00BB399A"/>
    <w:rsid w:val="00BB3ADA"/>
    <w:rsid w:val="00BB3DEE"/>
    <w:rsid w:val="00BB41A1"/>
    <w:rsid w:val="00BB4C7B"/>
    <w:rsid w:val="00BB4D66"/>
    <w:rsid w:val="00BB5F98"/>
    <w:rsid w:val="00BB64D9"/>
    <w:rsid w:val="00BB734A"/>
    <w:rsid w:val="00BB7865"/>
    <w:rsid w:val="00BC0051"/>
    <w:rsid w:val="00BC099C"/>
    <w:rsid w:val="00BC09DB"/>
    <w:rsid w:val="00BC0E50"/>
    <w:rsid w:val="00BC1791"/>
    <w:rsid w:val="00BC2255"/>
    <w:rsid w:val="00BC2316"/>
    <w:rsid w:val="00BC4C6D"/>
    <w:rsid w:val="00BC4DF2"/>
    <w:rsid w:val="00BC6D6B"/>
    <w:rsid w:val="00BC7C93"/>
    <w:rsid w:val="00BD00E9"/>
    <w:rsid w:val="00BD1D5F"/>
    <w:rsid w:val="00BD2871"/>
    <w:rsid w:val="00BD489E"/>
    <w:rsid w:val="00BD4FD0"/>
    <w:rsid w:val="00BD503E"/>
    <w:rsid w:val="00BD5105"/>
    <w:rsid w:val="00BD5A17"/>
    <w:rsid w:val="00BD5D69"/>
    <w:rsid w:val="00BD5E1A"/>
    <w:rsid w:val="00BD6661"/>
    <w:rsid w:val="00BD6E90"/>
    <w:rsid w:val="00BD7624"/>
    <w:rsid w:val="00BD7BF5"/>
    <w:rsid w:val="00BD7C19"/>
    <w:rsid w:val="00BD7FBD"/>
    <w:rsid w:val="00BE05E6"/>
    <w:rsid w:val="00BE09A9"/>
    <w:rsid w:val="00BE1312"/>
    <w:rsid w:val="00BE14D2"/>
    <w:rsid w:val="00BE1DD3"/>
    <w:rsid w:val="00BE201C"/>
    <w:rsid w:val="00BE20C3"/>
    <w:rsid w:val="00BE3543"/>
    <w:rsid w:val="00BE4ACA"/>
    <w:rsid w:val="00BE5225"/>
    <w:rsid w:val="00BE55F0"/>
    <w:rsid w:val="00BE656F"/>
    <w:rsid w:val="00BF0247"/>
    <w:rsid w:val="00BF0469"/>
    <w:rsid w:val="00BF04F5"/>
    <w:rsid w:val="00BF0FB4"/>
    <w:rsid w:val="00BF1543"/>
    <w:rsid w:val="00BF24CB"/>
    <w:rsid w:val="00BF289E"/>
    <w:rsid w:val="00BF358B"/>
    <w:rsid w:val="00BF39CE"/>
    <w:rsid w:val="00BF3DCD"/>
    <w:rsid w:val="00BF3DEB"/>
    <w:rsid w:val="00BF40F7"/>
    <w:rsid w:val="00BF48D6"/>
    <w:rsid w:val="00BF4E27"/>
    <w:rsid w:val="00BF52DA"/>
    <w:rsid w:val="00BF6D5B"/>
    <w:rsid w:val="00BF728E"/>
    <w:rsid w:val="00C0009B"/>
    <w:rsid w:val="00C006F1"/>
    <w:rsid w:val="00C00D10"/>
    <w:rsid w:val="00C00F3B"/>
    <w:rsid w:val="00C0146E"/>
    <w:rsid w:val="00C01DD3"/>
    <w:rsid w:val="00C02385"/>
    <w:rsid w:val="00C028AD"/>
    <w:rsid w:val="00C03A35"/>
    <w:rsid w:val="00C040EF"/>
    <w:rsid w:val="00C044F6"/>
    <w:rsid w:val="00C05073"/>
    <w:rsid w:val="00C052AA"/>
    <w:rsid w:val="00C05655"/>
    <w:rsid w:val="00C05818"/>
    <w:rsid w:val="00C05CA2"/>
    <w:rsid w:val="00C06940"/>
    <w:rsid w:val="00C06B9C"/>
    <w:rsid w:val="00C0710F"/>
    <w:rsid w:val="00C078CC"/>
    <w:rsid w:val="00C07A73"/>
    <w:rsid w:val="00C07DBF"/>
    <w:rsid w:val="00C11102"/>
    <w:rsid w:val="00C11265"/>
    <w:rsid w:val="00C11FB8"/>
    <w:rsid w:val="00C12AF4"/>
    <w:rsid w:val="00C137D2"/>
    <w:rsid w:val="00C13D94"/>
    <w:rsid w:val="00C15C7A"/>
    <w:rsid w:val="00C15ED9"/>
    <w:rsid w:val="00C162BB"/>
    <w:rsid w:val="00C209AF"/>
    <w:rsid w:val="00C209C5"/>
    <w:rsid w:val="00C21B34"/>
    <w:rsid w:val="00C223AD"/>
    <w:rsid w:val="00C23347"/>
    <w:rsid w:val="00C233AE"/>
    <w:rsid w:val="00C233F3"/>
    <w:rsid w:val="00C24419"/>
    <w:rsid w:val="00C26342"/>
    <w:rsid w:val="00C27108"/>
    <w:rsid w:val="00C27480"/>
    <w:rsid w:val="00C30E7F"/>
    <w:rsid w:val="00C3103E"/>
    <w:rsid w:val="00C31A63"/>
    <w:rsid w:val="00C32B41"/>
    <w:rsid w:val="00C32F5B"/>
    <w:rsid w:val="00C33BCB"/>
    <w:rsid w:val="00C34534"/>
    <w:rsid w:val="00C34837"/>
    <w:rsid w:val="00C34886"/>
    <w:rsid w:val="00C34A61"/>
    <w:rsid w:val="00C35BC3"/>
    <w:rsid w:val="00C360CB"/>
    <w:rsid w:val="00C36DE5"/>
    <w:rsid w:val="00C36F19"/>
    <w:rsid w:val="00C37720"/>
    <w:rsid w:val="00C37755"/>
    <w:rsid w:val="00C377A9"/>
    <w:rsid w:val="00C3781A"/>
    <w:rsid w:val="00C403D5"/>
    <w:rsid w:val="00C40BF8"/>
    <w:rsid w:val="00C415B5"/>
    <w:rsid w:val="00C417E6"/>
    <w:rsid w:val="00C41C04"/>
    <w:rsid w:val="00C41E25"/>
    <w:rsid w:val="00C41F74"/>
    <w:rsid w:val="00C421D2"/>
    <w:rsid w:val="00C43D4E"/>
    <w:rsid w:val="00C44329"/>
    <w:rsid w:val="00C44747"/>
    <w:rsid w:val="00C4528A"/>
    <w:rsid w:val="00C45AAA"/>
    <w:rsid w:val="00C45C45"/>
    <w:rsid w:val="00C45C75"/>
    <w:rsid w:val="00C463D0"/>
    <w:rsid w:val="00C4651C"/>
    <w:rsid w:val="00C46744"/>
    <w:rsid w:val="00C46836"/>
    <w:rsid w:val="00C47789"/>
    <w:rsid w:val="00C47963"/>
    <w:rsid w:val="00C4798B"/>
    <w:rsid w:val="00C47A99"/>
    <w:rsid w:val="00C5024A"/>
    <w:rsid w:val="00C50B67"/>
    <w:rsid w:val="00C513E3"/>
    <w:rsid w:val="00C515BA"/>
    <w:rsid w:val="00C523AD"/>
    <w:rsid w:val="00C524E7"/>
    <w:rsid w:val="00C52544"/>
    <w:rsid w:val="00C530DE"/>
    <w:rsid w:val="00C546F6"/>
    <w:rsid w:val="00C55220"/>
    <w:rsid w:val="00C56D7C"/>
    <w:rsid w:val="00C56DDD"/>
    <w:rsid w:val="00C56FC1"/>
    <w:rsid w:val="00C603E3"/>
    <w:rsid w:val="00C60884"/>
    <w:rsid w:val="00C60969"/>
    <w:rsid w:val="00C617E5"/>
    <w:rsid w:val="00C6189C"/>
    <w:rsid w:val="00C639B4"/>
    <w:rsid w:val="00C6516E"/>
    <w:rsid w:val="00C651CB"/>
    <w:rsid w:val="00C66391"/>
    <w:rsid w:val="00C66768"/>
    <w:rsid w:val="00C669CD"/>
    <w:rsid w:val="00C66E95"/>
    <w:rsid w:val="00C671C9"/>
    <w:rsid w:val="00C67791"/>
    <w:rsid w:val="00C67A58"/>
    <w:rsid w:val="00C70D35"/>
    <w:rsid w:val="00C70DA5"/>
    <w:rsid w:val="00C71A5F"/>
    <w:rsid w:val="00C71EDA"/>
    <w:rsid w:val="00C73387"/>
    <w:rsid w:val="00C73E3D"/>
    <w:rsid w:val="00C741CE"/>
    <w:rsid w:val="00C742F1"/>
    <w:rsid w:val="00C753C4"/>
    <w:rsid w:val="00C754CC"/>
    <w:rsid w:val="00C75A77"/>
    <w:rsid w:val="00C76908"/>
    <w:rsid w:val="00C77C3E"/>
    <w:rsid w:val="00C77E42"/>
    <w:rsid w:val="00C80214"/>
    <w:rsid w:val="00C80521"/>
    <w:rsid w:val="00C80F65"/>
    <w:rsid w:val="00C815A4"/>
    <w:rsid w:val="00C8178B"/>
    <w:rsid w:val="00C821A2"/>
    <w:rsid w:val="00C823D2"/>
    <w:rsid w:val="00C82BDA"/>
    <w:rsid w:val="00C83861"/>
    <w:rsid w:val="00C83CA6"/>
    <w:rsid w:val="00C84001"/>
    <w:rsid w:val="00C84B56"/>
    <w:rsid w:val="00C85041"/>
    <w:rsid w:val="00C8513D"/>
    <w:rsid w:val="00C85853"/>
    <w:rsid w:val="00C86685"/>
    <w:rsid w:val="00C87656"/>
    <w:rsid w:val="00C87CED"/>
    <w:rsid w:val="00C9019F"/>
    <w:rsid w:val="00C901A1"/>
    <w:rsid w:val="00C90986"/>
    <w:rsid w:val="00C918FD"/>
    <w:rsid w:val="00C91B53"/>
    <w:rsid w:val="00C923FE"/>
    <w:rsid w:val="00C925A0"/>
    <w:rsid w:val="00C92EBE"/>
    <w:rsid w:val="00C93192"/>
    <w:rsid w:val="00C932D0"/>
    <w:rsid w:val="00C948E4"/>
    <w:rsid w:val="00C95036"/>
    <w:rsid w:val="00C968C7"/>
    <w:rsid w:val="00C968CF"/>
    <w:rsid w:val="00C96D27"/>
    <w:rsid w:val="00C96FE8"/>
    <w:rsid w:val="00C97900"/>
    <w:rsid w:val="00CA085A"/>
    <w:rsid w:val="00CA0E9E"/>
    <w:rsid w:val="00CA1D9E"/>
    <w:rsid w:val="00CA34D6"/>
    <w:rsid w:val="00CA37B0"/>
    <w:rsid w:val="00CA3905"/>
    <w:rsid w:val="00CA3BDE"/>
    <w:rsid w:val="00CA3BF2"/>
    <w:rsid w:val="00CA3D75"/>
    <w:rsid w:val="00CA41EE"/>
    <w:rsid w:val="00CA4368"/>
    <w:rsid w:val="00CA45F8"/>
    <w:rsid w:val="00CA5777"/>
    <w:rsid w:val="00CA672E"/>
    <w:rsid w:val="00CA6A32"/>
    <w:rsid w:val="00CA6A78"/>
    <w:rsid w:val="00CA79DA"/>
    <w:rsid w:val="00CB069A"/>
    <w:rsid w:val="00CB1055"/>
    <w:rsid w:val="00CB17F5"/>
    <w:rsid w:val="00CB184B"/>
    <w:rsid w:val="00CB231A"/>
    <w:rsid w:val="00CB2ABB"/>
    <w:rsid w:val="00CB350F"/>
    <w:rsid w:val="00CB3735"/>
    <w:rsid w:val="00CB3A95"/>
    <w:rsid w:val="00CB3E32"/>
    <w:rsid w:val="00CB5505"/>
    <w:rsid w:val="00CB661D"/>
    <w:rsid w:val="00CB665F"/>
    <w:rsid w:val="00CB69E1"/>
    <w:rsid w:val="00CB7E0F"/>
    <w:rsid w:val="00CC091D"/>
    <w:rsid w:val="00CC16FE"/>
    <w:rsid w:val="00CC1ADD"/>
    <w:rsid w:val="00CC1F6D"/>
    <w:rsid w:val="00CC271F"/>
    <w:rsid w:val="00CC2951"/>
    <w:rsid w:val="00CC2FA2"/>
    <w:rsid w:val="00CC303D"/>
    <w:rsid w:val="00CC3185"/>
    <w:rsid w:val="00CC32CC"/>
    <w:rsid w:val="00CC37B8"/>
    <w:rsid w:val="00CC3DE5"/>
    <w:rsid w:val="00CC4522"/>
    <w:rsid w:val="00CC4ED6"/>
    <w:rsid w:val="00CC53BD"/>
    <w:rsid w:val="00CC5AE3"/>
    <w:rsid w:val="00CC712E"/>
    <w:rsid w:val="00CC715B"/>
    <w:rsid w:val="00CC7B52"/>
    <w:rsid w:val="00CC7C4E"/>
    <w:rsid w:val="00CC7C62"/>
    <w:rsid w:val="00CD14A9"/>
    <w:rsid w:val="00CD1888"/>
    <w:rsid w:val="00CD21FA"/>
    <w:rsid w:val="00CD28CB"/>
    <w:rsid w:val="00CD2E22"/>
    <w:rsid w:val="00CD2E83"/>
    <w:rsid w:val="00CD2EB8"/>
    <w:rsid w:val="00CD33C7"/>
    <w:rsid w:val="00CD3D2B"/>
    <w:rsid w:val="00CD49D3"/>
    <w:rsid w:val="00CD4D84"/>
    <w:rsid w:val="00CD634B"/>
    <w:rsid w:val="00CD71E9"/>
    <w:rsid w:val="00CD7789"/>
    <w:rsid w:val="00CE0314"/>
    <w:rsid w:val="00CE08B5"/>
    <w:rsid w:val="00CE0D6F"/>
    <w:rsid w:val="00CE2890"/>
    <w:rsid w:val="00CE29CA"/>
    <w:rsid w:val="00CE2BD8"/>
    <w:rsid w:val="00CE314C"/>
    <w:rsid w:val="00CE3EA9"/>
    <w:rsid w:val="00CE418F"/>
    <w:rsid w:val="00CE5843"/>
    <w:rsid w:val="00CE682F"/>
    <w:rsid w:val="00CE68CE"/>
    <w:rsid w:val="00CE6F7B"/>
    <w:rsid w:val="00CF02D2"/>
    <w:rsid w:val="00CF0854"/>
    <w:rsid w:val="00CF151E"/>
    <w:rsid w:val="00CF2212"/>
    <w:rsid w:val="00CF27B7"/>
    <w:rsid w:val="00CF297D"/>
    <w:rsid w:val="00CF2A33"/>
    <w:rsid w:val="00CF37D5"/>
    <w:rsid w:val="00CF41AD"/>
    <w:rsid w:val="00CF422F"/>
    <w:rsid w:val="00CF44C5"/>
    <w:rsid w:val="00CF4F18"/>
    <w:rsid w:val="00CF547F"/>
    <w:rsid w:val="00CF588C"/>
    <w:rsid w:val="00CF748F"/>
    <w:rsid w:val="00D0166F"/>
    <w:rsid w:val="00D01A64"/>
    <w:rsid w:val="00D020EF"/>
    <w:rsid w:val="00D02710"/>
    <w:rsid w:val="00D02C92"/>
    <w:rsid w:val="00D02F85"/>
    <w:rsid w:val="00D0348F"/>
    <w:rsid w:val="00D0368D"/>
    <w:rsid w:val="00D0399A"/>
    <w:rsid w:val="00D041CA"/>
    <w:rsid w:val="00D0452D"/>
    <w:rsid w:val="00D04C77"/>
    <w:rsid w:val="00D050B7"/>
    <w:rsid w:val="00D0659D"/>
    <w:rsid w:val="00D06755"/>
    <w:rsid w:val="00D068AB"/>
    <w:rsid w:val="00D072FC"/>
    <w:rsid w:val="00D07A1C"/>
    <w:rsid w:val="00D07C07"/>
    <w:rsid w:val="00D10992"/>
    <w:rsid w:val="00D10F3B"/>
    <w:rsid w:val="00D11461"/>
    <w:rsid w:val="00D118DC"/>
    <w:rsid w:val="00D12BBE"/>
    <w:rsid w:val="00D12C1B"/>
    <w:rsid w:val="00D137F2"/>
    <w:rsid w:val="00D140B5"/>
    <w:rsid w:val="00D143B5"/>
    <w:rsid w:val="00D14AAC"/>
    <w:rsid w:val="00D14DE7"/>
    <w:rsid w:val="00D1584C"/>
    <w:rsid w:val="00D15E1F"/>
    <w:rsid w:val="00D16051"/>
    <w:rsid w:val="00D1692F"/>
    <w:rsid w:val="00D17846"/>
    <w:rsid w:val="00D17B23"/>
    <w:rsid w:val="00D20095"/>
    <w:rsid w:val="00D20196"/>
    <w:rsid w:val="00D2053C"/>
    <w:rsid w:val="00D21A77"/>
    <w:rsid w:val="00D21F10"/>
    <w:rsid w:val="00D23A99"/>
    <w:rsid w:val="00D23FA2"/>
    <w:rsid w:val="00D2450B"/>
    <w:rsid w:val="00D24C94"/>
    <w:rsid w:val="00D25489"/>
    <w:rsid w:val="00D26A79"/>
    <w:rsid w:val="00D26BB5"/>
    <w:rsid w:val="00D27E38"/>
    <w:rsid w:val="00D301EF"/>
    <w:rsid w:val="00D3063C"/>
    <w:rsid w:val="00D3073F"/>
    <w:rsid w:val="00D30905"/>
    <w:rsid w:val="00D30F3E"/>
    <w:rsid w:val="00D31B50"/>
    <w:rsid w:val="00D31D30"/>
    <w:rsid w:val="00D3264E"/>
    <w:rsid w:val="00D32BA5"/>
    <w:rsid w:val="00D341E3"/>
    <w:rsid w:val="00D34346"/>
    <w:rsid w:val="00D34396"/>
    <w:rsid w:val="00D34582"/>
    <w:rsid w:val="00D34993"/>
    <w:rsid w:val="00D35ABA"/>
    <w:rsid w:val="00D36038"/>
    <w:rsid w:val="00D37127"/>
    <w:rsid w:val="00D37670"/>
    <w:rsid w:val="00D37706"/>
    <w:rsid w:val="00D3776C"/>
    <w:rsid w:val="00D37F8A"/>
    <w:rsid w:val="00D40029"/>
    <w:rsid w:val="00D400B8"/>
    <w:rsid w:val="00D40E82"/>
    <w:rsid w:val="00D40FD3"/>
    <w:rsid w:val="00D41203"/>
    <w:rsid w:val="00D41AF3"/>
    <w:rsid w:val="00D41B37"/>
    <w:rsid w:val="00D42D7C"/>
    <w:rsid w:val="00D42E4F"/>
    <w:rsid w:val="00D4348A"/>
    <w:rsid w:val="00D43DE4"/>
    <w:rsid w:val="00D442B3"/>
    <w:rsid w:val="00D447F5"/>
    <w:rsid w:val="00D44D9F"/>
    <w:rsid w:val="00D45224"/>
    <w:rsid w:val="00D45388"/>
    <w:rsid w:val="00D46120"/>
    <w:rsid w:val="00D46906"/>
    <w:rsid w:val="00D47220"/>
    <w:rsid w:val="00D4727E"/>
    <w:rsid w:val="00D473FF"/>
    <w:rsid w:val="00D474C5"/>
    <w:rsid w:val="00D47F2D"/>
    <w:rsid w:val="00D5126C"/>
    <w:rsid w:val="00D51316"/>
    <w:rsid w:val="00D515A2"/>
    <w:rsid w:val="00D5161F"/>
    <w:rsid w:val="00D5183E"/>
    <w:rsid w:val="00D51A12"/>
    <w:rsid w:val="00D535F1"/>
    <w:rsid w:val="00D537B4"/>
    <w:rsid w:val="00D53ACC"/>
    <w:rsid w:val="00D53AD0"/>
    <w:rsid w:val="00D54121"/>
    <w:rsid w:val="00D5453C"/>
    <w:rsid w:val="00D54A1E"/>
    <w:rsid w:val="00D54BFC"/>
    <w:rsid w:val="00D54C2C"/>
    <w:rsid w:val="00D554D5"/>
    <w:rsid w:val="00D55767"/>
    <w:rsid w:val="00D55B4F"/>
    <w:rsid w:val="00D564F2"/>
    <w:rsid w:val="00D5656C"/>
    <w:rsid w:val="00D565C1"/>
    <w:rsid w:val="00D57A66"/>
    <w:rsid w:val="00D606D2"/>
    <w:rsid w:val="00D60B76"/>
    <w:rsid w:val="00D60D9C"/>
    <w:rsid w:val="00D61664"/>
    <w:rsid w:val="00D61C3D"/>
    <w:rsid w:val="00D626CE"/>
    <w:rsid w:val="00D62F8A"/>
    <w:rsid w:val="00D63535"/>
    <w:rsid w:val="00D6397A"/>
    <w:rsid w:val="00D63CB4"/>
    <w:rsid w:val="00D641D6"/>
    <w:rsid w:val="00D64A53"/>
    <w:rsid w:val="00D6504C"/>
    <w:rsid w:val="00D65207"/>
    <w:rsid w:val="00D66136"/>
    <w:rsid w:val="00D66325"/>
    <w:rsid w:val="00D66516"/>
    <w:rsid w:val="00D667B9"/>
    <w:rsid w:val="00D66AAC"/>
    <w:rsid w:val="00D66EB9"/>
    <w:rsid w:val="00D70666"/>
    <w:rsid w:val="00D70973"/>
    <w:rsid w:val="00D7097E"/>
    <w:rsid w:val="00D715D8"/>
    <w:rsid w:val="00D72F91"/>
    <w:rsid w:val="00D73207"/>
    <w:rsid w:val="00D7339B"/>
    <w:rsid w:val="00D736E0"/>
    <w:rsid w:val="00D7387B"/>
    <w:rsid w:val="00D741F9"/>
    <w:rsid w:val="00D75341"/>
    <w:rsid w:val="00D753E8"/>
    <w:rsid w:val="00D75893"/>
    <w:rsid w:val="00D75D21"/>
    <w:rsid w:val="00D77DAB"/>
    <w:rsid w:val="00D80AE8"/>
    <w:rsid w:val="00D81232"/>
    <w:rsid w:val="00D8156B"/>
    <w:rsid w:val="00D823DB"/>
    <w:rsid w:val="00D82989"/>
    <w:rsid w:val="00D82ECC"/>
    <w:rsid w:val="00D833CF"/>
    <w:rsid w:val="00D8363E"/>
    <w:rsid w:val="00D836E9"/>
    <w:rsid w:val="00D84D50"/>
    <w:rsid w:val="00D853F1"/>
    <w:rsid w:val="00D8556D"/>
    <w:rsid w:val="00D857AA"/>
    <w:rsid w:val="00D857B8"/>
    <w:rsid w:val="00D8581C"/>
    <w:rsid w:val="00D861CB"/>
    <w:rsid w:val="00D8675C"/>
    <w:rsid w:val="00D868AE"/>
    <w:rsid w:val="00D87256"/>
    <w:rsid w:val="00D87314"/>
    <w:rsid w:val="00D87D71"/>
    <w:rsid w:val="00D90C68"/>
    <w:rsid w:val="00D918B4"/>
    <w:rsid w:val="00D92A8E"/>
    <w:rsid w:val="00D92F1B"/>
    <w:rsid w:val="00D92FA9"/>
    <w:rsid w:val="00D93DAC"/>
    <w:rsid w:val="00D9480D"/>
    <w:rsid w:val="00D95537"/>
    <w:rsid w:val="00D96220"/>
    <w:rsid w:val="00D96272"/>
    <w:rsid w:val="00D964B0"/>
    <w:rsid w:val="00D9725E"/>
    <w:rsid w:val="00D9741D"/>
    <w:rsid w:val="00D97D12"/>
    <w:rsid w:val="00DA0042"/>
    <w:rsid w:val="00DA00D7"/>
    <w:rsid w:val="00DA0299"/>
    <w:rsid w:val="00DA045D"/>
    <w:rsid w:val="00DA070B"/>
    <w:rsid w:val="00DA09C6"/>
    <w:rsid w:val="00DA18FE"/>
    <w:rsid w:val="00DA1C05"/>
    <w:rsid w:val="00DA1E7D"/>
    <w:rsid w:val="00DA2BB4"/>
    <w:rsid w:val="00DA329C"/>
    <w:rsid w:val="00DA3462"/>
    <w:rsid w:val="00DA3D1B"/>
    <w:rsid w:val="00DA49D7"/>
    <w:rsid w:val="00DA5175"/>
    <w:rsid w:val="00DA541E"/>
    <w:rsid w:val="00DA626D"/>
    <w:rsid w:val="00DA67E0"/>
    <w:rsid w:val="00DA6EA7"/>
    <w:rsid w:val="00DA7208"/>
    <w:rsid w:val="00DA7571"/>
    <w:rsid w:val="00DA7855"/>
    <w:rsid w:val="00DA7B70"/>
    <w:rsid w:val="00DA7F8A"/>
    <w:rsid w:val="00DB039B"/>
    <w:rsid w:val="00DB0436"/>
    <w:rsid w:val="00DB0D7B"/>
    <w:rsid w:val="00DB2971"/>
    <w:rsid w:val="00DB3BB7"/>
    <w:rsid w:val="00DB60B8"/>
    <w:rsid w:val="00DB61F1"/>
    <w:rsid w:val="00DB6BDB"/>
    <w:rsid w:val="00DB6E48"/>
    <w:rsid w:val="00DB73AD"/>
    <w:rsid w:val="00DB7A06"/>
    <w:rsid w:val="00DB7C2F"/>
    <w:rsid w:val="00DB7F23"/>
    <w:rsid w:val="00DC013E"/>
    <w:rsid w:val="00DC029B"/>
    <w:rsid w:val="00DC05D1"/>
    <w:rsid w:val="00DC0843"/>
    <w:rsid w:val="00DC1095"/>
    <w:rsid w:val="00DC188F"/>
    <w:rsid w:val="00DC19ED"/>
    <w:rsid w:val="00DC1B8B"/>
    <w:rsid w:val="00DC1F85"/>
    <w:rsid w:val="00DC2712"/>
    <w:rsid w:val="00DC3CE4"/>
    <w:rsid w:val="00DC407F"/>
    <w:rsid w:val="00DC4277"/>
    <w:rsid w:val="00DC5000"/>
    <w:rsid w:val="00DC52BC"/>
    <w:rsid w:val="00DC5779"/>
    <w:rsid w:val="00DC5A76"/>
    <w:rsid w:val="00DC5D77"/>
    <w:rsid w:val="00DC60AB"/>
    <w:rsid w:val="00DC66DB"/>
    <w:rsid w:val="00DC7596"/>
    <w:rsid w:val="00DD0264"/>
    <w:rsid w:val="00DD02C9"/>
    <w:rsid w:val="00DD129F"/>
    <w:rsid w:val="00DD14A7"/>
    <w:rsid w:val="00DD1527"/>
    <w:rsid w:val="00DD1F07"/>
    <w:rsid w:val="00DD1F10"/>
    <w:rsid w:val="00DD29ED"/>
    <w:rsid w:val="00DD32B2"/>
    <w:rsid w:val="00DD3459"/>
    <w:rsid w:val="00DD42E0"/>
    <w:rsid w:val="00DD465C"/>
    <w:rsid w:val="00DD5B23"/>
    <w:rsid w:val="00DD5D1F"/>
    <w:rsid w:val="00DD5D89"/>
    <w:rsid w:val="00DD6555"/>
    <w:rsid w:val="00DD76EC"/>
    <w:rsid w:val="00DD793B"/>
    <w:rsid w:val="00DE1753"/>
    <w:rsid w:val="00DE22FE"/>
    <w:rsid w:val="00DE2408"/>
    <w:rsid w:val="00DE2966"/>
    <w:rsid w:val="00DE302F"/>
    <w:rsid w:val="00DE3099"/>
    <w:rsid w:val="00DE3A2C"/>
    <w:rsid w:val="00DE3DEF"/>
    <w:rsid w:val="00DE408D"/>
    <w:rsid w:val="00DE4450"/>
    <w:rsid w:val="00DE4653"/>
    <w:rsid w:val="00DE4A27"/>
    <w:rsid w:val="00DE4CE4"/>
    <w:rsid w:val="00DE5212"/>
    <w:rsid w:val="00DE531A"/>
    <w:rsid w:val="00DE5A0A"/>
    <w:rsid w:val="00DE5C4F"/>
    <w:rsid w:val="00DE6038"/>
    <w:rsid w:val="00DE7265"/>
    <w:rsid w:val="00DE753F"/>
    <w:rsid w:val="00DF03B7"/>
    <w:rsid w:val="00DF10AC"/>
    <w:rsid w:val="00DF1864"/>
    <w:rsid w:val="00DF190A"/>
    <w:rsid w:val="00DF1BF3"/>
    <w:rsid w:val="00DF23F6"/>
    <w:rsid w:val="00DF29B8"/>
    <w:rsid w:val="00DF2C9B"/>
    <w:rsid w:val="00DF3537"/>
    <w:rsid w:val="00DF3B9E"/>
    <w:rsid w:val="00DF439D"/>
    <w:rsid w:val="00DF4613"/>
    <w:rsid w:val="00DF5111"/>
    <w:rsid w:val="00DF5125"/>
    <w:rsid w:val="00DF53A7"/>
    <w:rsid w:val="00DF5400"/>
    <w:rsid w:val="00DF5B70"/>
    <w:rsid w:val="00DF6568"/>
    <w:rsid w:val="00DF689D"/>
    <w:rsid w:val="00DF6B17"/>
    <w:rsid w:val="00E00755"/>
    <w:rsid w:val="00E01184"/>
    <w:rsid w:val="00E016CB"/>
    <w:rsid w:val="00E01911"/>
    <w:rsid w:val="00E0209E"/>
    <w:rsid w:val="00E024CF"/>
    <w:rsid w:val="00E02954"/>
    <w:rsid w:val="00E0312F"/>
    <w:rsid w:val="00E03821"/>
    <w:rsid w:val="00E04183"/>
    <w:rsid w:val="00E0454C"/>
    <w:rsid w:val="00E048F2"/>
    <w:rsid w:val="00E05847"/>
    <w:rsid w:val="00E068D9"/>
    <w:rsid w:val="00E0695C"/>
    <w:rsid w:val="00E06F87"/>
    <w:rsid w:val="00E075B6"/>
    <w:rsid w:val="00E1111E"/>
    <w:rsid w:val="00E113FB"/>
    <w:rsid w:val="00E11AA9"/>
    <w:rsid w:val="00E12BB6"/>
    <w:rsid w:val="00E13CF0"/>
    <w:rsid w:val="00E14313"/>
    <w:rsid w:val="00E14590"/>
    <w:rsid w:val="00E15018"/>
    <w:rsid w:val="00E15276"/>
    <w:rsid w:val="00E152F8"/>
    <w:rsid w:val="00E1537D"/>
    <w:rsid w:val="00E158DA"/>
    <w:rsid w:val="00E15E23"/>
    <w:rsid w:val="00E161B1"/>
    <w:rsid w:val="00E16B3C"/>
    <w:rsid w:val="00E16E79"/>
    <w:rsid w:val="00E1733D"/>
    <w:rsid w:val="00E17D69"/>
    <w:rsid w:val="00E20E08"/>
    <w:rsid w:val="00E2136F"/>
    <w:rsid w:val="00E223E7"/>
    <w:rsid w:val="00E226A2"/>
    <w:rsid w:val="00E239ED"/>
    <w:rsid w:val="00E240AC"/>
    <w:rsid w:val="00E24172"/>
    <w:rsid w:val="00E24287"/>
    <w:rsid w:val="00E25301"/>
    <w:rsid w:val="00E2531B"/>
    <w:rsid w:val="00E26F1C"/>
    <w:rsid w:val="00E30100"/>
    <w:rsid w:val="00E30F37"/>
    <w:rsid w:val="00E30FE1"/>
    <w:rsid w:val="00E31416"/>
    <w:rsid w:val="00E33946"/>
    <w:rsid w:val="00E3425D"/>
    <w:rsid w:val="00E34944"/>
    <w:rsid w:val="00E351B6"/>
    <w:rsid w:val="00E357C0"/>
    <w:rsid w:val="00E35B2B"/>
    <w:rsid w:val="00E36475"/>
    <w:rsid w:val="00E401AE"/>
    <w:rsid w:val="00E40AA1"/>
    <w:rsid w:val="00E413D8"/>
    <w:rsid w:val="00E41A6B"/>
    <w:rsid w:val="00E425AC"/>
    <w:rsid w:val="00E431F5"/>
    <w:rsid w:val="00E434DB"/>
    <w:rsid w:val="00E44DA3"/>
    <w:rsid w:val="00E452D2"/>
    <w:rsid w:val="00E45385"/>
    <w:rsid w:val="00E45391"/>
    <w:rsid w:val="00E45438"/>
    <w:rsid w:val="00E45B94"/>
    <w:rsid w:val="00E46C62"/>
    <w:rsid w:val="00E46CAB"/>
    <w:rsid w:val="00E46E0A"/>
    <w:rsid w:val="00E47274"/>
    <w:rsid w:val="00E472F7"/>
    <w:rsid w:val="00E477B1"/>
    <w:rsid w:val="00E479A5"/>
    <w:rsid w:val="00E5059F"/>
    <w:rsid w:val="00E50999"/>
    <w:rsid w:val="00E511E3"/>
    <w:rsid w:val="00E517F5"/>
    <w:rsid w:val="00E5185A"/>
    <w:rsid w:val="00E52F40"/>
    <w:rsid w:val="00E5437F"/>
    <w:rsid w:val="00E54710"/>
    <w:rsid w:val="00E54B11"/>
    <w:rsid w:val="00E54EF1"/>
    <w:rsid w:val="00E55B54"/>
    <w:rsid w:val="00E55D3E"/>
    <w:rsid w:val="00E55EEF"/>
    <w:rsid w:val="00E5607F"/>
    <w:rsid w:val="00E56165"/>
    <w:rsid w:val="00E5620E"/>
    <w:rsid w:val="00E5633F"/>
    <w:rsid w:val="00E57796"/>
    <w:rsid w:val="00E5797C"/>
    <w:rsid w:val="00E60171"/>
    <w:rsid w:val="00E602C7"/>
    <w:rsid w:val="00E60D39"/>
    <w:rsid w:val="00E6220A"/>
    <w:rsid w:val="00E62716"/>
    <w:rsid w:val="00E62799"/>
    <w:rsid w:val="00E62DCA"/>
    <w:rsid w:val="00E630FF"/>
    <w:rsid w:val="00E63A6C"/>
    <w:rsid w:val="00E63CCB"/>
    <w:rsid w:val="00E645AF"/>
    <w:rsid w:val="00E647B4"/>
    <w:rsid w:val="00E667CB"/>
    <w:rsid w:val="00E6711C"/>
    <w:rsid w:val="00E672F6"/>
    <w:rsid w:val="00E67473"/>
    <w:rsid w:val="00E713B8"/>
    <w:rsid w:val="00E7230D"/>
    <w:rsid w:val="00E7253D"/>
    <w:rsid w:val="00E726FB"/>
    <w:rsid w:val="00E72BB1"/>
    <w:rsid w:val="00E752EE"/>
    <w:rsid w:val="00E76202"/>
    <w:rsid w:val="00E76C91"/>
    <w:rsid w:val="00E76CC8"/>
    <w:rsid w:val="00E77B50"/>
    <w:rsid w:val="00E77B65"/>
    <w:rsid w:val="00E77D4E"/>
    <w:rsid w:val="00E77F78"/>
    <w:rsid w:val="00E800A2"/>
    <w:rsid w:val="00E800C5"/>
    <w:rsid w:val="00E8037A"/>
    <w:rsid w:val="00E80A3A"/>
    <w:rsid w:val="00E80CB3"/>
    <w:rsid w:val="00E80D95"/>
    <w:rsid w:val="00E80F6E"/>
    <w:rsid w:val="00E8108F"/>
    <w:rsid w:val="00E8312A"/>
    <w:rsid w:val="00E83138"/>
    <w:rsid w:val="00E832B8"/>
    <w:rsid w:val="00E83385"/>
    <w:rsid w:val="00E85FEE"/>
    <w:rsid w:val="00E863BB"/>
    <w:rsid w:val="00E86DC7"/>
    <w:rsid w:val="00E87378"/>
    <w:rsid w:val="00E87D43"/>
    <w:rsid w:val="00E903AE"/>
    <w:rsid w:val="00E9082F"/>
    <w:rsid w:val="00E9117F"/>
    <w:rsid w:val="00E9149F"/>
    <w:rsid w:val="00E919F8"/>
    <w:rsid w:val="00E91E39"/>
    <w:rsid w:val="00E91FEC"/>
    <w:rsid w:val="00E92114"/>
    <w:rsid w:val="00E921A0"/>
    <w:rsid w:val="00E92858"/>
    <w:rsid w:val="00E92B95"/>
    <w:rsid w:val="00E92C6D"/>
    <w:rsid w:val="00E9454A"/>
    <w:rsid w:val="00E9462F"/>
    <w:rsid w:val="00E9603A"/>
    <w:rsid w:val="00E96A78"/>
    <w:rsid w:val="00EA06AF"/>
    <w:rsid w:val="00EA08F4"/>
    <w:rsid w:val="00EA124D"/>
    <w:rsid w:val="00EA16A3"/>
    <w:rsid w:val="00EA19C4"/>
    <w:rsid w:val="00EA1CD9"/>
    <w:rsid w:val="00EA2D6C"/>
    <w:rsid w:val="00EA300B"/>
    <w:rsid w:val="00EA3664"/>
    <w:rsid w:val="00EA3729"/>
    <w:rsid w:val="00EA4D78"/>
    <w:rsid w:val="00EA5B53"/>
    <w:rsid w:val="00EA64B3"/>
    <w:rsid w:val="00EA64F3"/>
    <w:rsid w:val="00EA676A"/>
    <w:rsid w:val="00EA71D6"/>
    <w:rsid w:val="00EA735B"/>
    <w:rsid w:val="00EA7A69"/>
    <w:rsid w:val="00EA7D3B"/>
    <w:rsid w:val="00EA7F87"/>
    <w:rsid w:val="00EB00A2"/>
    <w:rsid w:val="00EB0356"/>
    <w:rsid w:val="00EB0AB8"/>
    <w:rsid w:val="00EB0AF9"/>
    <w:rsid w:val="00EB12C9"/>
    <w:rsid w:val="00EB1607"/>
    <w:rsid w:val="00EB16FA"/>
    <w:rsid w:val="00EB280E"/>
    <w:rsid w:val="00EB30EA"/>
    <w:rsid w:val="00EB3179"/>
    <w:rsid w:val="00EB3347"/>
    <w:rsid w:val="00EB39DF"/>
    <w:rsid w:val="00EB3D68"/>
    <w:rsid w:val="00EB42D9"/>
    <w:rsid w:val="00EB4BAC"/>
    <w:rsid w:val="00EB523F"/>
    <w:rsid w:val="00EB6397"/>
    <w:rsid w:val="00EB68FB"/>
    <w:rsid w:val="00EB698E"/>
    <w:rsid w:val="00EB6D70"/>
    <w:rsid w:val="00EB705D"/>
    <w:rsid w:val="00EB7474"/>
    <w:rsid w:val="00EB7A03"/>
    <w:rsid w:val="00EC0523"/>
    <w:rsid w:val="00EC213F"/>
    <w:rsid w:val="00EC26F4"/>
    <w:rsid w:val="00EC2C38"/>
    <w:rsid w:val="00EC30FD"/>
    <w:rsid w:val="00EC414A"/>
    <w:rsid w:val="00EC4211"/>
    <w:rsid w:val="00EC4E37"/>
    <w:rsid w:val="00EC4E63"/>
    <w:rsid w:val="00EC5C2B"/>
    <w:rsid w:val="00EC6305"/>
    <w:rsid w:val="00EC7252"/>
    <w:rsid w:val="00EC7514"/>
    <w:rsid w:val="00EC76C2"/>
    <w:rsid w:val="00EC7717"/>
    <w:rsid w:val="00EC7B8F"/>
    <w:rsid w:val="00ED025F"/>
    <w:rsid w:val="00ED04DB"/>
    <w:rsid w:val="00ED0A42"/>
    <w:rsid w:val="00ED0A69"/>
    <w:rsid w:val="00ED10EA"/>
    <w:rsid w:val="00ED253C"/>
    <w:rsid w:val="00ED2783"/>
    <w:rsid w:val="00ED2981"/>
    <w:rsid w:val="00ED2C51"/>
    <w:rsid w:val="00ED2C56"/>
    <w:rsid w:val="00ED2E6B"/>
    <w:rsid w:val="00ED3367"/>
    <w:rsid w:val="00ED33BE"/>
    <w:rsid w:val="00ED3F0A"/>
    <w:rsid w:val="00ED416A"/>
    <w:rsid w:val="00ED4356"/>
    <w:rsid w:val="00ED45FA"/>
    <w:rsid w:val="00ED4825"/>
    <w:rsid w:val="00ED4B0A"/>
    <w:rsid w:val="00ED4D3F"/>
    <w:rsid w:val="00ED4F40"/>
    <w:rsid w:val="00ED51B8"/>
    <w:rsid w:val="00ED6257"/>
    <w:rsid w:val="00ED65F9"/>
    <w:rsid w:val="00ED6FCE"/>
    <w:rsid w:val="00ED725C"/>
    <w:rsid w:val="00ED765C"/>
    <w:rsid w:val="00ED7BCE"/>
    <w:rsid w:val="00EE0A7D"/>
    <w:rsid w:val="00EE1087"/>
    <w:rsid w:val="00EE1A2B"/>
    <w:rsid w:val="00EE3259"/>
    <w:rsid w:val="00EE36F7"/>
    <w:rsid w:val="00EE4068"/>
    <w:rsid w:val="00EE41FC"/>
    <w:rsid w:val="00EE4BA6"/>
    <w:rsid w:val="00EE5407"/>
    <w:rsid w:val="00EE6039"/>
    <w:rsid w:val="00EE76CF"/>
    <w:rsid w:val="00EE7812"/>
    <w:rsid w:val="00EE7FBB"/>
    <w:rsid w:val="00EF03F6"/>
    <w:rsid w:val="00EF086C"/>
    <w:rsid w:val="00EF0E09"/>
    <w:rsid w:val="00EF179A"/>
    <w:rsid w:val="00EF287C"/>
    <w:rsid w:val="00EF2D56"/>
    <w:rsid w:val="00EF31ED"/>
    <w:rsid w:val="00EF345C"/>
    <w:rsid w:val="00EF3C91"/>
    <w:rsid w:val="00EF42E3"/>
    <w:rsid w:val="00EF4F38"/>
    <w:rsid w:val="00EF654F"/>
    <w:rsid w:val="00EF6CAE"/>
    <w:rsid w:val="00EF790F"/>
    <w:rsid w:val="00EF7F03"/>
    <w:rsid w:val="00EF7F91"/>
    <w:rsid w:val="00F00EAB"/>
    <w:rsid w:val="00F01197"/>
    <w:rsid w:val="00F012AB"/>
    <w:rsid w:val="00F017AD"/>
    <w:rsid w:val="00F01A81"/>
    <w:rsid w:val="00F020F5"/>
    <w:rsid w:val="00F0387F"/>
    <w:rsid w:val="00F041EA"/>
    <w:rsid w:val="00F04982"/>
    <w:rsid w:val="00F05D1E"/>
    <w:rsid w:val="00F05D77"/>
    <w:rsid w:val="00F05F59"/>
    <w:rsid w:val="00F062BF"/>
    <w:rsid w:val="00F06464"/>
    <w:rsid w:val="00F06542"/>
    <w:rsid w:val="00F067E8"/>
    <w:rsid w:val="00F07DE4"/>
    <w:rsid w:val="00F1138F"/>
    <w:rsid w:val="00F1188C"/>
    <w:rsid w:val="00F119E8"/>
    <w:rsid w:val="00F11F9F"/>
    <w:rsid w:val="00F123A9"/>
    <w:rsid w:val="00F137E0"/>
    <w:rsid w:val="00F13B76"/>
    <w:rsid w:val="00F140E9"/>
    <w:rsid w:val="00F14B7B"/>
    <w:rsid w:val="00F15851"/>
    <w:rsid w:val="00F15EDF"/>
    <w:rsid w:val="00F15FF9"/>
    <w:rsid w:val="00F1631B"/>
    <w:rsid w:val="00F1645D"/>
    <w:rsid w:val="00F176D0"/>
    <w:rsid w:val="00F204F5"/>
    <w:rsid w:val="00F211BC"/>
    <w:rsid w:val="00F223C3"/>
    <w:rsid w:val="00F229B0"/>
    <w:rsid w:val="00F22E2C"/>
    <w:rsid w:val="00F232B9"/>
    <w:rsid w:val="00F244D1"/>
    <w:rsid w:val="00F254A0"/>
    <w:rsid w:val="00F26E7D"/>
    <w:rsid w:val="00F27073"/>
    <w:rsid w:val="00F303A2"/>
    <w:rsid w:val="00F30D7D"/>
    <w:rsid w:val="00F30DAD"/>
    <w:rsid w:val="00F314E3"/>
    <w:rsid w:val="00F32388"/>
    <w:rsid w:val="00F323B0"/>
    <w:rsid w:val="00F3263E"/>
    <w:rsid w:val="00F32CAD"/>
    <w:rsid w:val="00F32F27"/>
    <w:rsid w:val="00F33080"/>
    <w:rsid w:val="00F3321D"/>
    <w:rsid w:val="00F3366C"/>
    <w:rsid w:val="00F33A72"/>
    <w:rsid w:val="00F33EEC"/>
    <w:rsid w:val="00F34100"/>
    <w:rsid w:val="00F34158"/>
    <w:rsid w:val="00F341BF"/>
    <w:rsid w:val="00F34249"/>
    <w:rsid w:val="00F3445A"/>
    <w:rsid w:val="00F34723"/>
    <w:rsid w:val="00F34C20"/>
    <w:rsid w:val="00F3520E"/>
    <w:rsid w:val="00F35738"/>
    <w:rsid w:val="00F36250"/>
    <w:rsid w:val="00F36353"/>
    <w:rsid w:val="00F365B8"/>
    <w:rsid w:val="00F36A71"/>
    <w:rsid w:val="00F36F14"/>
    <w:rsid w:val="00F371D3"/>
    <w:rsid w:val="00F406BF"/>
    <w:rsid w:val="00F40952"/>
    <w:rsid w:val="00F425D2"/>
    <w:rsid w:val="00F429B3"/>
    <w:rsid w:val="00F43D26"/>
    <w:rsid w:val="00F45A41"/>
    <w:rsid w:val="00F46003"/>
    <w:rsid w:val="00F46065"/>
    <w:rsid w:val="00F4609D"/>
    <w:rsid w:val="00F46C61"/>
    <w:rsid w:val="00F46D1D"/>
    <w:rsid w:val="00F46E79"/>
    <w:rsid w:val="00F47980"/>
    <w:rsid w:val="00F50412"/>
    <w:rsid w:val="00F50577"/>
    <w:rsid w:val="00F50C2F"/>
    <w:rsid w:val="00F50E4E"/>
    <w:rsid w:val="00F5119E"/>
    <w:rsid w:val="00F51267"/>
    <w:rsid w:val="00F51A74"/>
    <w:rsid w:val="00F527A2"/>
    <w:rsid w:val="00F52829"/>
    <w:rsid w:val="00F539C3"/>
    <w:rsid w:val="00F53B7C"/>
    <w:rsid w:val="00F53D6A"/>
    <w:rsid w:val="00F54B11"/>
    <w:rsid w:val="00F55FD2"/>
    <w:rsid w:val="00F560E3"/>
    <w:rsid w:val="00F569E6"/>
    <w:rsid w:val="00F56EF3"/>
    <w:rsid w:val="00F576BC"/>
    <w:rsid w:val="00F57C42"/>
    <w:rsid w:val="00F57FF2"/>
    <w:rsid w:val="00F60A26"/>
    <w:rsid w:val="00F62191"/>
    <w:rsid w:val="00F630E4"/>
    <w:rsid w:val="00F63344"/>
    <w:rsid w:val="00F63DA9"/>
    <w:rsid w:val="00F64C06"/>
    <w:rsid w:val="00F65FA6"/>
    <w:rsid w:val="00F66154"/>
    <w:rsid w:val="00F66CC1"/>
    <w:rsid w:val="00F67B41"/>
    <w:rsid w:val="00F713A7"/>
    <w:rsid w:val="00F715C2"/>
    <w:rsid w:val="00F72C88"/>
    <w:rsid w:val="00F73025"/>
    <w:rsid w:val="00F7358B"/>
    <w:rsid w:val="00F73F43"/>
    <w:rsid w:val="00F7455A"/>
    <w:rsid w:val="00F753A0"/>
    <w:rsid w:val="00F75965"/>
    <w:rsid w:val="00F760E9"/>
    <w:rsid w:val="00F76365"/>
    <w:rsid w:val="00F76A7B"/>
    <w:rsid w:val="00F76E82"/>
    <w:rsid w:val="00F7768D"/>
    <w:rsid w:val="00F77890"/>
    <w:rsid w:val="00F802A6"/>
    <w:rsid w:val="00F803B6"/>
    <w:rsid w:val="00F80505"/>
    <w:rsid w:val="00F8091E"/>
    <w:rsid w:val="00F80B56"/>
    <w:rsid w:val="00F81087"/>
    <w:rsid w:val="00F815DF"/>
    <w:rsid w:val="00F8217C"/>
    <w:rsid w:val="00F8231E"/>
    <w:rsid w:val="00F83372"/>
    <w:rsid w:val="00F833F5"/>
    <w:rsid w:val="00F83491"/>
    <w:rsid w:val="00F842B0"/>
    <w:rsid w:val="00F859C3"/>
    <w:rsid w:val="00F85BE2"/>
    <w:rsid w:val="00F85FC3"/>
    <w:rsid w:val="00F8691E"/>
    <w:rsid w:val="00F8712E"/>
    <w:rsid w:val="00F8728B"/>
    <w:rsid w:val="00F87B53"/>
    <w:rsid w:val="00F87D51"/>
    <w:rsid w:val="00F9036B"/>
    <w:rsid w:val="00F906B5"/>
    <w:rsid w:val="00F91232"/>
    <w:rsid w:val="00F91471"/>
    <w:rsid w:val="00F91C28"/>
    <w:rsid w:val="00F928FB"/>
    <w:rsid w:val="00F92A2A"/>
    <w:rsid w:val="00F935CC"/>
    <w:rsid w:val="00F93D0C"/>
    <w:rsid w:val="00F94957"/>
    <w:rsid w:val="00F95817"/>
    <w:rsid w:val="00F97C54"/>
    <w:rsid w:val="00FA14C5"/>
    <w:rsid w:val="00FA260F"/>
    <w:rsid w:val="00FA2798"/>
    <w:rsid w:val="00FA29CB"/>
    <w:rsid w:val="00FA2AF5"/>
    <w:rsid w:val="00FA364A"/>
    <w:rsid w:val="00FA393A"/>
    <w:rsid w:val="00FA3FA7"/>
    <w:rsid w:val="00FA453B"/>
    <w:rsid w:val="00FA4644"/>
    <w:rsid w:val="00FA4F45"/>
    <w:rsid w:val="00FA50DF"/>
    <w:rsid w:val="00FA548C"/>
    <w:rsid w:val="00FA57D6"/>
    <w:rsid w:val="00FA5B76"/>
    <w:rsid w:val="00FA5D9F"/>
    <w:rsid w:val="00FA65D2"/>
    <w:rsid w:val="00FA6A2B"/>
    <w:rsid w:val="00FA6E36"/>
    <w:rsid w:val="00FA6F70"/>
    <w:rsid w:val="00FA72ED"/>
    <w:rsid w:val="00FB0401"/>
    <w:rsid w:val="00FB0BA9"/>
    <w:rsid w:val="00FB1384"/>
    <w:rsid w:val="00FB1A4E"/>
    <w:rsid w:val="00FB286D"/>
    <w:rsid w:val="00FB2DE3"/>
    <w:rsid w:val="00FB31C5"/>
    <w:rsid w:val="00FB3357"/>
    <w:rsid w:val="00FB4586"/>
    <w:rsid w:val="00FB517E"/>
    <w:rsid w:val="00FB5584"/>
    <w:rsid w:val="00FB57AA"/>
    <w:rsid w:val="00FB59E2"/>
    <w:rsid w:val="00FB6530"/>
    <w:rsid w:val="00FB7223"/>
    <w:rsid w:val="00FB773C"/>
    <w:rsid w:val="00FB7F9B"/>
    <w:rsid w:val="00FC0378"/>
    <w:rsid w:val="00FC0C51"/>
    <w:rsid w:val="00FC1258"/>
    <w:rsid w:val="00FC1B87"/>
    <w:rsid w:val="00FC1E52"/>
    <w:rsid w:val="00FC34A5"/>
    <w:rsid w:val="00FC4966"/>
    <w:rsid w:val="00FC732C"/>
    <w:rsid w:val="00FD0538"/>
    <w:rsid w:val="00FD0E09"/>
    <w:rsid w:val="00FD1013"/>
    <w:rsid w:val="00FD127F"/>
    <w:rsid w:val="00FD3600"/>
    <w:rsid w:val="00FD3E5E"/>
    <w:rsid w:val="00FD5988"/>
    <w:rsid w:val="00FD63B5"/>
    <w:rsid w:val="00FD67DA"/>
    <w:rsid w:val="00FD708D"/>
    <w:rsid w:val="00FD71EE"/>
    <w:rsid w:val="00FD7277"/>
    <w:rsid w:val="00FD779B"/>
    <w:rsid w:val="00FD7FA1"/>
    <w:rsid w:val="00FE0907"/>
    <w:rsid w:val="00FE0AE3"/>
    <w:rsid w:val="00FE0B56"/>
    <w:rsid w:val="00FE111E"/>
    <w:rsid w:val="00FE1D75"/>
    <w:rsid w:val="00FE2A50"/>
    <w:rsid w:val="00FE2D90"/>
    <w:rsid w:val="00FE303C"/>
    <w:rsid w:val="00FE312C"/>
    <w:rsid w:val="00FE3EA2"/>
    <w:rsid w:val="00FE4979"/>
    <w:rsid w:val="00FE49D8"/>
    <w:rsid w:val="00FE6C18"/>
    <w:rsid w:val="00FE7A5F"/>
    <w:rsid w:val="00FF0494"/>
    <w:rsid w:val="00FF0EF7"/>
    <w:rsid w:val="00FF0FFF"/>
    <w:rsid w:val="00FF17D0"/>
    <w:rsid w:val="00FF19E4"/>
    <w:rsid w:val="00FF228F"/>
    <w:rsid w:val="00FF3321"/>
    <w:rsid w:val="00FF337B"/>
    <w:rsid w:val="00FF5A36"/>
    <w:rsid w:val="00FF5F72"/>
    <w:rsid w:val="00FF6413"/>
    <w:rsid w:val="00FF6A1C"/>
    <w:rsid w:val="00FF7A3D"/>
    <w:rsid w:val="00FF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33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5038"/>
    <w:rPr>
      <w:rFonts w:ascii="Times New Roman" w:eastAsia="Times New Roman" w:hAnsi="Times New Roman"/>
      <w:sz w:val="24"/>
    </w:rPr>
  </w:style>
  <w:style w:type="paragraph" w:styleId="Heading1">
    <w:name w:val="heading 1"/>
    <w:basedOn w:val="Normal"/>
    <w:next w:val="Normal"/>
    <w:link w:val="Heading1Char"/>
    <w:uiPriority w:val="99"/>
    <w:qFormat/>
    <w:rsid w:val="000E5038"/>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0E5038"/>
    <w:pPr>
      <w:keepNext/>
      <w:jc w:val="center"/>
      <w:outlineLvl w:val="1"/>
    </w:pPr>
    <w:rPr>
      <w:b/>
      <w:lang w:val="x-none" w:eastAsia="x-none"/>
    </w:rPr>
  </w:style>
  <w:style w:type="paragraph" w:styleId="Heading3">
    <w:name w:val="heading 3"/>
    <w:basedOn w:val="Normal"/>
    <w:next w:val="Normal"/>
    <w:link w:val="Heading3Char"/>
    <w:uiPriority w:val="9"/>
    <w:qFormat/>
    <w:rsid w:val="000E5038"/>
    <w:pPr>
      <w:keepNext/>
      <w:tabs>
        <w:tab w:val="right" w:pos="10440"/>
      </w:tabs>
      <w:ind w:left="180"/>
      <w:jc w:val="both"/>
      <w:outlineLvl w:val="2"/>
    </w:pPr>
    <w:rPr>
      <w:rFonts w:ascii="HelveticaNeue Condensed" w:hAnsi="HelveticaNeue Condensed"/>
      <w:i/>
      <w:iCs/>
      <w:sz w:val="20"/>
      <w:szCs w:val="24"/>
      <w:lang w:val="x-none" w:eastAsia="x-none"/>
    </w:rPr>
  </w:style>
  <w:style w:type="paragraph" w:styleId="Heading4">
    <w:name w:val="heading 4"/>
    <w:basedOn w:val="Normal"/>
    <w:next w:val="Normal"/>
    <w:link w:val="Heading4Char"/>
    <w:uiPriority w:val="9"/>
    <w:qFormat/>
    <w:rsid w:val="001C0DD8"/>
    <w:pPr>
      <w:keepNext/>
      <w:keepLines/>
      <w:spacing w:before="200" w:line="276" w:lineRule="auto"/>
      <w:outlineLvl w:val="3"/>
    </w:pPr>
    <w:rPr>
      <w:rFonts w:ascii="Cambria" w:hAnsi="Cambria"/>
      <w:b/>
      <w:bCs/>
      <w:i/>
      <w:iCs/>
      <w:color w:val="4F81BD"/>
      <w:sz w:val="22"/>
      <w:szCs w:val="22"/>
      <w:lang w:val="x-none" w:eastAsia="x-none"/>
    </w:rPr>
  </w:style>
  <w:style w:type="paragraph" w:styleId="Heading5">
    <w:name w:val="heading 5"/>
    <w:basedOn w:val="Normal"/>
    <w:next w:val="Normal"/>
    <w:link w:val="Heading5Char"/>
    <w:uiPriority w:val="9"/>
    <w:qFormat/>
    <w:rsid w:val="000E5038"/>
    <w:pPr>
      <w:spacing w:before="240" w:after="60"/>
      <w:outlineLvl w:val="4"/>
    </w:pPr>
    <w:rPr>
      <w:b/>
      <w:bCs/>
      <w:i/>
      <w:iCs/>
      <w:sz w:val="26"/>
      <w:szCs w:val="26"/>
      <w:lang w:val="x-none" w:eastAsia="x-none"/>
    </w:rPr>
  </w:style>
  <w:style w:type="paragraph" w:styleId="Heading6">
    <w:name w:val="heading 6"/>
    <w:basedOn w:val="Normal"/>
    <w:next w:val="Normal"/>
    <w:link w:val="Heading6Char"/>
    <w:uiPriority w:val="9"/>
    <w:unhideWhenUsed/>
    <w:qFormat/>
    <w:rsid w:val="00BB7865"/>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
    <w:name w:val="_HEADER"/>
    <w:basedOn w:val="Normal"/>
    <w:rsid w:val="000E5038"/>
    <w:pPr>
      <w:tabs>
        <w:tab w:val="right" w:pos="9648"/>
      </w:tabs>
      <w:ind w:right="180"/>
      <w:jc w:val="center"/>
    </w:pPr>
    <w:rPr>
      <w:b/>
      <w:smallCaps/>
      <w:spacing w:val="30"/>
      <w:sz w:val="26"/>
      <w:szCs w:val="26"/>
    </w:rPr>
  </w:style>
  <w:style w:type="paragraph" w:styleId="BodyText">
    <w:name w:val="Body Text"/>
    <w:basedOn w:val="Normal"/>
    <w:link w:val="BodyTextChar"/>
    <w:rsid w:val="000E5038"/>
    <w:pPr>
      <w:spacing w:after="120"/>
    </w:pPr>
    <w:rPr>
      <w:lang w:val="x-none" w:eastAsia="x-none"/>
    </w:rPr>
  </w:style>
  <w:style w:type="character" w:customStyle="1" w:styleId="BodyTextChar">
    <w:name w:val="Body Text Char"/>
    <w:link w:val="BodyText"/>
    <w:rsid w:val="000E5038"/>
    <w:rPr>
      <w:rFonts w:ascii="Times New Roman" w:eastAsia="Times New Roman" w:hAnsi="Times New Roman"/>
      <w:sz w:val="24"/>
      <w:lang w:val="x-none" w:eastAsia="x-none"/>
    </w:rPr>
  </w:style>
  <w:style w:type="paragraph" w:customStyle="1" w:styleId="Achievement">
    <w:name w:val="Achievement"/>
    <w:basedOn w:val="BodyText"/>
    <w:rsid w:val="000E5038"/>
    <w:pPr>
      <w:numPr>
        <w:numId w:val="5"/>
      </w:numPr>
      <w:spacing w:after="60" w:line="220" w:lineRule="atLeast"/>
      <w:jc w:val="both"/>
    </w:pPr>
    <w:rPr>
      <w:rFonts w:ascii="Arial" w:hAnsi="Arial"/>
      <w:spacing w:val="-5"/>
      <w:sz w:val="20"/>
    </w:rPr>
  </w:style>
  <w:style w:type="paragraph" w:styleId="BalloonText">
    <w:name w:val="Balloon Text"/>
    <w:basedOn w:val="Normal"/>
    <w:link w:val="BalloonTextChar"/>
    <w:semiHidden/>
    <w:rsid w:val="000E5038"/>
    <w:rPr>
      <w:rFonts w:ascii="Tahoma" w:hAnsi="Tahoma"/>
      <w:sz w:val="16"/>
      <w:szCs w:val="16"/>
      <w:lang w:val="x-none" w:eastAsia="x-none"/>
    </w:rPr>
  </w:style>
  <w:style w:type="character" w:customStyle="1" w:styleId="BalloonTextChar">
    <w:name w:val="Balloon Text Char"/>
    <w:link w:val="BalloonText"/>
    <w:semiHidden/>
    <w:rsid w:val="000E5038"/>
    <w:rPr>
      <w:rFonts w:ascii="Tahoma" w:eastAsia="Times New Roman" w:hAnsi="Tahoma"/>
      <w:sz w:val="16"/>
      <w:szCs w:val="16"/>
      <w:lang w:val="x-none" w:eastAsia="x-none"/>
    </w:rPr>
  </w:style>
  <w:style w:type="paragraph" w:styleId="BodyText2">
    <w:name w:val="Body Text 2"/>
    <w:basedOn w:val="Normal"/>
    <w:link w:val="BodyText2Char"/>
    <w:rsid w:val="000E5038"/>
    <w:pPr>
      <w:spacing w:after="120" w:line="480" w:lineRule="auto"/>
    </w:pPr>
    <w:rPr>
      <w:lang w:val="x-none" w:eastAsia="x-none"/>
    </w:rPr>
  </w:style>
  <w:style w:type="character" w:customStyle="1" w:styleId="BodyText2Char">
    <w:name w:val="Body Text 2 Char"/>
    <w:link w:val="BodyText2"/>
    <w:rsid w:val="000E5038"/>
    <w:rPr>
      <w:rFonts w:ascii="Times New Roman" w:eastAsia="Times New Roman" w:hAnsi="Times New Roman"/>
      <w:sz w:val="24"/>
      <w:lang w:val="x-none" w:eastAsia="x-none"/>
    </w:rPr>
  </w:style>
  <w:style w:type="paragraph" w:styleId="BodyText3">
    <w:name w:val="Body Text 3"/>
    <w:basedOn w:val="Normal"/>
    <w:link w:val="BodyText3Char"/>
    <w:rsid w:val="000E5038"/>
    <w:pPr>
      <w:spacing w:after="120"/>
    </w:pPr>
    <w:rPr>
      <w:sz w:val="16"/>
      <w:szCs w:val="16"/>
      <w:lang w:val="x-none" w:eastAsia="x-none"/>
    </w:rPr>
  </w:style>
  <w:style w:type="character" w:customStyle="1" w:styleId="BodyText3Char">
    <w:name w:val="Body Text 3 Char"/>
    <w:link w:val="BodyText3"/>
    <w:rsid w:val="000E5038"/>
    <w:rPr>
      <w:rFonts w:ascii="Times New Roman" w:eastAsia="Times New Roman" w:hAnsi="Times New Roman"/>
      <w:sz w:val="16"/>
      <w:szCs w:val="16"/>
      <w:lang w:val="x-none" w:eastAsia="x-none"/>
    </w:rPr>
  </w:style>
  <w:style w:type="paragraph" w:styleId="BodyTextIndent">
    <w:name w:val="Body Text Indent"/>
    <w:basedOn w:val="Normal"/>
    <w:link w:val="BodyTextIndentChar"/>
    <w:rsid w:val="000E5038"/>
    <w:pPr>
      <w:tabs>
        <w:tab w:val="left" w:pos="360"/>
        <w:tab w:val="left" w:pos="720"/>
        <w:tab w:val="left" w:pos="1080"/>
      </w:tabs>
      <w:ind w:left="360"/>
    </w:pPr>
    <w:rPr>
      <w:sz w:val="22"/>
      <w:lang w:val="x-none" w:eastAsia="x-none"/>
    </w:rPr>
  </w:style>
  <w:style w:type="character" w:customStyle="1" w:styleId="BodyTextIndentChar">
    <w:name w:val="Body Text Indent Char"/>
    <w:link w:val="BodyTextIndent"/>
    <w:rsid w:val="000E5038"/>
    <w:rPr>
      <w:rFonts w:ascii="Times New Roman" w:eastAsia="Times New Roman" w:hAnsi="Times New Roman"/>
      <w:sz w:val="22"/>
      <w:lang w:val="x-none" w:eastAsia="x-none"/>
    </w:rPr>
  </w:style>
  <w:style w:type="paragraph" w:customStyle="1" w:styleId="BulletList">
    <w:name w:val="Bullet List"/>
    <w:basedOn w:val="Normal"/>
    <w:rsid w:val="000E5038"/>
    <w:pPr>
      <w:numPr>
        <w:numId w:val="6"/>
      </w:numPr>
    </w:pPr>
  </w:style>
  <w:style w:type="character" w:styleId="CommentReference">
    <w:name w:val="annotation reference"/>
    <w:semiHidden/>
    <w:rsid w:val="000E5038"/>
    <w:rPr>
      <w:sz w:val="16"/>
      <w:szCs w:val="16"/>
    </w:rPr>
  </w:style>
  <w:style w:type="paragraph" w:styleId="CommentText">
    <w:name w:val="annotation text"/>
    <w:basedOn w:val="Normal"/>
    <w:link w:val="CommentTextChar"/>
    <w:semiHidden/>
    <w:rsid w:val="000E5038"/>
    <w:rPr>
      <w:sz w:val="20"/>
      <w:lang w:val="x-none" w:eastAsia="x-none"/>
    </w:rPr>
  </w:style>
  <w:style w:type="character" w:customStyle="1" w:styleId="CommentTextChar">
    <w:name w:val="Comment Text Char"/>
    <w:link w:val="CommentText"/>
    <w:semiHidden/>
    <w:rsid w:val="000E5038"/>
    <w:rPr>
      <w:rFonts w:ascii="Times New Roman" w:eastAsia="Times New Roman" w:hAnsi="Times New Roman"/>
      <w:lang w:val="x-none" w:eastAsia="x-none"/>
    </w:rPr>
  </w:style>
  <w:style w:type="paragraph" w:styleId="CommentSubject">
    <w:name w:val="annotation subject"/>
    <w:basedOn w:val="CommentText"/>
    <w:next w:val="CommentText"/>
    <w:link w:val="CommentSubjectChar"/>
    <w:semiHidden/>
    <w:rsid w:val="000E5038"/>
    <w:rPr>
      <w:b/>
      <w:bCs/>
    </w:rPr>
  </w:style>
  <w:style w:type="character" w:customStyle="1" w:styleId="CommentSubjectChar">
    <w:name w:val="Comment Subject Char"/>
    <w:link w:val="CommentSubject"/>
    <w:semiHidden/>
    <w:rsid w:val="000E5038"/>
    <w:rPr>
      <w:rFonts w:ascii="Times New Roman" w:eastAsia="Times New Roman" w:hAnsi="Times New Roman"/>
      <w:b/>
      <w:bCs/>
      <w:lang w:val="x-none" w:eastAsia="x-none"/>
    </w:rPr>
  </w:style>
  <w:style w:type="paragraph" w:customStyle="1" w:styleId="CompanyNameOne">
    <w:name w:val="Company Name One"/>
    <w:basedOn w:val="Normal"/>
    <w:next w:val="Normal"/>
    <w:autoRedefine/>
    <w:rsid w:val="000E5038"/>
    <w:pPr>
      <w:tabs>
        <w:tab w:val="left" w:pos="2160"/>
        <w:tab w:val="right" w:pos="6480"/>
      </w:tabs>
      <w:spacing w:before="240" w:after="40" w:line="220" w:lineRule="atLeast"/>
    </w:pPr>
    <w:rPr>
      <w:rFonts w:ascii="Arial" w:hAnsi="Arial" w:cs="Arial"/>
      <w:b/>
      <w:color w:val="FF0000"/>
      <w:sz w:val="20"/>
    </w:rPr>
  </w:style>
  <w:style w:type="paragraph" w:customStyle="1" w:styleId="ContactDetails">
    <w:name w:val="Contact Details"/>
    <w:basedOn w:val="Normal"/>
    <w:rsid w:val="000E5038"/>
    <w:pPr>
      <w:spacing w:before="120" w:after="240"/>
    </w:pPr>
    <w:rPr>
      <w:rFonts w:ascii="Baskerville Old Face" w:hAnsi="Baskerville Old Face"/>
      <w:color w:val="405242"/>
      <w:sz w:val="18"/>
      <w:szCs w:val="18"/>
    </w:rPr>
  </w:style>
  <w:style w:type="paragraph" w:styleId="Footer">
    <w:name w:val="footer"/>
    <w:basedOn w:val="Normal"/>
    <w:link w:val="FooterChar"/>
    <w:rsid w:val="000E5038"/>
    <w:pPr>
      <w:tabs>
        <w:tab w:val="center" w:pos="4320"/>
        <w:tab w:val="right" w:pos="8640"/>
      </w:tabs>
    </w:pPr>
    <w:rPr>
      <w:lang w:val="x-none" w:eastAsia="x-none"/>
    </w:rPr>
  </w:style>
  <w:style w:type="character" w:customStyle="1" w:styleId="FooterChar">
    <w:name w:val="Footer Char"/>
    <w:link w:val="Footer"/>
    <w:rsid w:val="000E5038"/>
    <w:rPr>
      <w:rFonts w:ascii="Times New Roman" w:eastAsia="Times New Roman" w:hAnsi="Times New Roman"/>
      <w:sz w:val="24"/>
      <w:lang w:val="x-none" w:eastAsia="x-none"/>
    </w:rPr>
  </w:style>
  <w:style w:type="paragraph" w:styleId="Header0">
    <w:name w:val="header"/>
    <w:basedOn w:val="Normal"/>
    <w:link w:val="HeaderChar"/>
    <w:uiPriority w:val="99"/>
    <w:rsid w:val="000E5038"/>
    <w:pPr>
      <w:tabs>
        <w:tab w:val="center" w:pos="4320"/>
        <w:tab w:val="right" w:pos="8640"/>
      </w:tabs>
    </w:pPr>
    <w:rPr>
      <w:lang w:val="x-none" w:eastAsia="x-none"/>
    </w:rPr>
  </w:style>
  <w:style w:type="character" w:customStyle="1" w:styleId="HeaderChar">
    <w:name w:val="Header Char"/>
    <w:link w:val="Header0"/>
    <w:uiPriority w:val="99"/>
    <w:rsid w:val="000E5038"/>
    <w:rPr>
      <w:rFonts w:ascii="Times New Roman" w:eastAsia="Times New Roman" w:hAnsi="Times New Roman"/>
      <w:sz w:val="24"/>
      <w:lang w:val="x-none" w:eastAsia="x-none"/>
    </w:rPr>
  </w:style>
  <w:style w:type="character" w:customStyle="1" w:styleId="Heading1Char">
    <w:name w:val="Heading 1 Char"/>
    <w:link w:val="Heading1"/>
    <w:uiPriority w:val="99"/>
    <w:rsid w:val="000E5038"/>
    <w:rPr>
      <w:rFonts w:ascii="Cambria" w:eastAsia="Times New Roman" w:hAnsi="Cambria"/>
      <w:b/>
      <w:bCs/>
      <w:kern w:val="32"/>
      <w:sz w:val="32"/>
      <w:szCs w:val="32"/>
      <w:lang w:val="x-none" w:eastAsia="x-none"/>
    </w:rPr>
  </w:style>
  <w:style w:type="character" w:customStyle="1" w:styleId="Heading2Char">
    <w:name w:val="Heading 2 Char"/>
    <w:link w:val="Heading2"/>
    <w:rsid w:val="000E5038"/>
    <w:rPr>
      <w:rFonts w:ascii="Times New Roman" w:eastAsia="Times New Roman" w:hAnsi="Times New Roman"/>
      <w:b/>
      <w:sz w:val="24"/>
      <w:lang w:val="x-none" w:eastAsia="x-none"/>
    </w:rPr>
  </w:style>
  <w:style w:type="character" w:customStyle="1" w:styleId="Heading3Char">
    <w:name w:val="Heading 3 Char"/>
    <w:link w:val="Heading3"/>
    <w:uiPriority w:val="9"/>
    <w:rsid w:val="000E5038"/>
    <w:rPr>
      <w:rFonts w:ascii="HelveticaNeue Condensed" w:eastAsia="Times New Roman" w:hAnsi="HelveticaNeue Condensed"/>
      <w:i/>
      <w:iCs/>
      <w:szCs w:val="24"/>
      <w:lang w:val="x-none" w:eastAsia="x-none"/>
    </w:rPr>
  </w:style>
  <w:style w:type="character" w:customStyle="1" w:styleId="Heading5Char">
    <w:name w:val="Heading 5 Char"/>
    <w:link w:val="Heading5"/>
    <w:uiPriority w:val="9"/>
    <w:rsid w:val="000E5038"/>
    <w:rPr>
      <w:rFonts w:ascii="Times New Roman" w:eastAsia="Times New Roman" w:hAnsi="Times New Roman"/>
      <w:b/>
      <w:bCs/>
      <w:i/>
      <w:iCs/>
      <w:sz w:val="26"/>
      <w:szCs w:val="26"/>
      <w:lang w:val="x-none" w:eastAsia="x-none"/>
    </w:rPr>
  </w:style>
  <w:style w:type="character" w:styleId="Hyperlink">
    <w:name w:val="Hyperlink"/>
    <w:uiPriority w:val="99"/>
    <w:rsid w:val="000E5038"/>
    <w:rPr>
      <w:color w:val="0000FF"/>
      <w:u w:val="single"/>
    </w:rPr>
  </w:style>
  <w:style w:type="paragraph" w:customStyle="1" w:styleId="JobTitle">
    <w:name w:val="Job Title"/>
    <w:next w:val="Achievement"/>
    <w:rsid w:val="000E5038"/>
    <w:pPr>
      <w:spacing w:after="60" w:line="220" w:lineRule="atLeast"/>
    </w:pPr>
    <w:rPr>
      <w:rFonts w:ascii="Arial Black" w:eastAsia="Times New Roman" w:hAnsi="Arial Black"/>
      <w:spacing w:val="-10"/>
    </w:rPr>
  </w:style>
  <w:style w:type="paragraph" w:styleId="ListBullet">
    <w:name w:val="List Bullet"/>
    <w:basedOn w:val="Normal"/>
    <w:rsid w:val="000E5038"/>
    <w:pPr>
      <w:tabs>
        <w:tab w:val="left" w:pos="270"/>
      </w:tabs>
      <w:spacing w:line="300" w:lineRule="auto"/>
      <w:ind w:left="288" w:hanging="288"/>
      <w:contextualSpacing/>
    </w:pPr>
    <w:rPr>
      <w:rFonts w:ascii="Baskerville Old Face" w:hAnsi="Baskerville Old Face"/>
      <w:sz w:val="20"/>
      <w:szCs w:val="22"/>
    </w:rPr>
  </w:style>
  <w:style w:type="paragraph" w:customStyle="1" w:styleId="MediumGrid1-Accent21">
    <w:name w:val="Medium Grid 1 - Accent 21"/>
    <w:basedOn w:val="Normal"/>
    <w:uiPriority w:val="99"/>
    <w:qFormat/>
    <w:rsid w:val="000E5038"/>
    <w:pPr>
      <w:ind w:left="720"/>
    </w:pPr>
  </w:style>
  <w:style w:type="paragraph" w:styleId="NormalWeb">
    <w:name w:val="Normal (Web)"/>
    <w:basedOn w:val="Normal"/>
    <w:uiPriority w:val="99"/>
    <w:rsid w:val="000E5038"/>
    <w:pPr>
      <w:spacing w:before="100" w:beforeAutospacing="1" w:after="100" w:afterAutospacing="1"/>
    </w:pPr>
    <w:rPr>
      <w:szCs w:val="24"/>
    </w:rPr>
  </w:style>
  <w:style w:type="character" w:styleId="PageNumber">
    <w:name w:val="page number"/>
    <w:rsid w:val="000E5038"/>
  </w:style>
  <w:style w:type="paragraph" w:styleId="PlainText">
    <w:name w:val="Plain Text"/>
    <w:basedOn w:val="Normal"/>
    <w:link w:val="PlainTextChar"/>
    <w:rsid w:val="000E5038"/>
    <w:rPr>
      <w:rFonts w:ascii="Courier New" w:hAnsi="Courier New"/>
      <w:sz w:val="20"/>
      <w:lang w:val="x-none" w:eastAsia="x-none"/>
    </w:rPr>
  </w:style>
  <w:style w:type="character" w:customStyle="1" w:styleId="PlainTextChar">
    <w:name w:val="Plain Text Char"/>
    <w:link w:val="PlainText"/>
    <w:rsid w:val="000E5038"/>
    <w:rPr>
      <w:rFonts w:ascii="Courier New" w:eastAsia="Times New Roman" w:hAnsi="Courier New"/>
      <w:lang w:val="x-none" w:eastAsia="x-none"/>
    </w:rPr>
  </w:style>
  <w:style w:type="paragraph" w:customStyle="1" w:styleId="ABBResumeAddress">
    <w:name w:val="ABBResumeAddress"/>
    <w:basedOn w:val="Normal"/>
    <w:autoRedefine/>
    <w:qFormat/>
    <w:rsid w:val="002B5C15"/>
    <w:pPr>
      <w:framePr w:hSpace="180" w:wrap="around" w:vAnchor="text" w:hAnchor="margin" w:xAlign="center" w:y="612"/>
      <w:jc w:val="center"/>
    </w:pPr>
    <w:rPr>
      <w:rFonts w:asciiTheme="minorHAnsi" w:hAnsiTheme="minorHAnsi"/>
      <w:i/>
      <w:sz w:val="14"/>
      <w:szCs w:val="24"/>
    </w:rPr>
  </w:style>
  <w:style w:type="paragraph" w:customStyle="1" w:styleId="ResumeBodyText">
    <w:name w:val="ResumeBodyText"/>
    <w:basedOn w:val="Normal"/>
    <w:link w:val="ResumeBodyTextChar"/>
    <w:autoRedefine/>
    <w:qFormat/>
    <w:rsid w:val="000E5038"/>
    <w:rPr>
      <w:rFonts w:ascii="Arial" w:hAnsi="Arial"/>
      <w:bCs/>
      <w:sz w:val="21"/>
      <w:lang w:val="x-none" w:eastAsia="x-none"/>
    </w:rPr>
  </w:style>
  <w:style w:type="paragraph" w:customStyle="1" w:styleId="ResumeBodyText-6ptBefore">
    <w:name w:val="ResumeBodyText-6ptBefore"/>
    <w:basedOn w:val="ResumeBodyText"/>
    <w:autoRedefine/>
    <w:qFormat/>
    <w:rsid w:val="000E5038"/>
    <w:pPr>
      <w:spacing w:before="120"/>
    </w:pPr>
  </w:style>
  <w:style w:type="paragraph" w:customStyle="1" w:styleId="ResumeBodyText-6ptAfterBefore">
    <w:name w:val="ResumeBodyText-6ptAfter+Before"/>
    <w:basedOn w:val="ResumeBodyText-6ptBefore"/>
    <w:autoRedefine/>
    <w:qFormat/>
    <w:rsid w:val="000E5038"/>
    <w:pPr>
      <w:spacing w:after="60"/>
    </w:pPr>
  </w:style>
  <w:style w:type="paragraph" w:customStyle="1" w:styleId="ResumeBodyTextIndentBold">
    <w:name w:val="ResumeBodyTextIndentBold"/>
    <w:basedOn w:val="Normal"/>
    <w:autoRedefine/>
    <w:qFormat/>
    <w:rsid w:val="000E5038"/>
    <w:pPr>
      <w:spacing w:before="120" w:after="40"/>
      <w:ind w:left="360"/>
    </w:pPr>
    <w:rPr>
      <w:rFonts w:ascii="Arial" w:hAnsi="Arial"/>
      <w:b/>
      <w:bCs/>
      <w:snapToGrid w:val="0"/>
      <w:color w:val="000000"/>
      <w:sz w:val="20"/>
    </w:rPr>
  </w:style>
  <w:style w:type="paragraph" w:customStyle="1" w:styleId="ResumeBodyTextBold">
    <w:name w:val="ResumeBodyTextBold"/>
    <w:basedOn w:val="ResumeBodyTextIndentBold"/>
    <w:autoRedefine/>
    <w:qFormat/>
    <w:rsid w:val="000E5038"/>
    <w:pPr>
      <w:ind w:left="0"/>
    </w:pPr>
  </w:style>
  <w:style w:type="paragraph" w:customStyle="1" w:styleId="ResumeBodyTextBullets">
    <w:name w:val="ResumeBodyTextBullets"/>
    <w:basedOn w:val="ResumeBodyText"/>
    <w:autoRedefine/>
    <w:qFormat/>
    <w:rsid w:val="000E5038"/>
    <w:pPr>
      <w:numPr>
        <w:numId w:val="1"/>
      </w:numPr>
      <w:tabs>
        <w:tab w:val="left" w:pos="144"/>
      </w:tabs>
      <w:spacing w:before="60" w:after="60"/>
    </w:pPr>
  </w:style>
  <w:style w:type="paragraph" w:customStyle="1" w:styleId="ResumeBodyTextBullets-K">
    <w:name w:val="ResumeBodyTextBullets-K"/>
    <w:basedOn w:val="ResumeBodyTextBullets"/>
    <w:autoRedefine/>
    <w:qFormat/>
    <w:rsid w:val="000E5038"/>
    <w:pPr>
      <w:numPr>
        <w:numId w:val="0"/>
      </w:numPr>
    </w:pPr>
    <w:rPr>
      <w:rFonts w:ascii="Garamond" w:hAnsi="Garamond"/>
      <w:bCs w:val="0"/>
      <w:color w:val="000000"/>
      <w:szCs w:val="24"/>
    </w:rPr>
  </w:style>
  <w:style w:type="paragraph" w:customStyle="1" w:styleId="ResumeBodyTextBulletsTABLE">
    <w:name w:val="ResumeBodyTextBulletsTABLE"/>
    <w:basedOn w:val="ResumeBodyTextBullets"/>
    <w:autoRedefine/>
    <w:qFormat/>
    <w:rsid w:val="000E5038"/>
    <w:pPr>
      <w:numPr>
        <w:numId w:val="7"/>
      </w:numPr>
      <w:spacing w:before="20" w:after="20"/>
    </w:pPr>
  </w:style>
  <w:style w:type="paragraph" w:customStyle="1" w:styleId="ResumeBodyTextCentered">
    <w:name w:val="ResumeBodyTextCentered"/>
    <w:basedOn w:val="ResumeBodyText"/>
    <w:autoRedefine/>
    <w:qFormat/>
    <w:rsid w:val="000E5038"/>
    <w:pPr>
      <w:jc w:val="center"/>
    </w:pPr>
  </w:style>
  <w:style w:type="paragraph" w:customStyle="1" w:styleId="ResumeBodyTextCenterBold">
    <w:name w:val="ResumeBodyTextCenterBold"/>
    <w:basedOn w:val="ResumeBodyTextCentered"/>
    <w:autoRedefine/>
    <w:qFormat/>
    <w:rsid w:val="000E5038"/>
    <w:rPr>
      <w:b/>
    </w:rPr>
  </w:style>
  <w:style w:type="paragraph" w:customStyle="1" w:styleId="ResumeBodyTextCenteredItalic">
    <w:name w:val="ResumeBodyTextCenteredItalic"/>
    <w:basedOn w:val="ResumeBodyTextCentered"/>
    <w:autoRedefine/>
    <w:qFormat/>
    <w:rsid w:val="000E5038"/>
    <w:rPr>
      <w:rFonts w:ascii="Calibri" w:hAnsi="Calibri"/>
      <w:i/>
    </w:rPr>
  </w:style>
  <w:style w:type="paragraph" w:customStyle="1" w:styleId="ResumeBodyTextIndent">
    <w:name w:val="ResumeBodyTextIndent"/>
    <w:basedOn w:val="ResumeBodyText"/>
    <w:autoRedefine/>
    <w:qFormat/>
    <w:rsid w:val="000E5038"/>
    <w:pPr>
      <w:spacing w:before="120"/>
      <w:ind w:left="360"/>
    </w:pPr>
  </w:style>
  <w:style w:type="paragraph" w:customStyle="1" w:styleId="ResumeBodyTextItalics">
    <w:name w:val="ResumeBodyTextItalics"/>
    <w:basedOn w:val="ResumeBodyText"/>
    <w:autoRedefine/>
    <w:qFormat/>
    <w:rsid w:val="000E5038"/>
    <w:rPr>
      <w:i/>
    </w:rPr>
  </w:style>
  <w:style w:type="paragraph" w:customStyle="1" w:styleId="ResumeComicSans">
    <w:name w:val="ResumeComicSans"/>
    <w:basedOn w:val="ResumeBodyText"/>
    <w:qFormat/>
    <w:rsid w:val="000E5038"/>
    <w:pPr>
      <w:jc w:val="center"/>
    </w:pPr>
    <w:rPr>
      <w:rFonts w:ascii="Comic Sans MS" w:hAnsi="Comic Sans MS"/>
      <w:i/>
      <w:color w:val="0070C0"/>
      <w:sz w:val="16"/>
    </w:rPr>
  </w:style>
  <w:style w:type="paragraph" w:customStyle="1" w:styleId="ResumeCompanyBlurbItalics">
    <w:name w:val="ResumeCompanyBlurbItalics"/>
    <w:basedOn w:val="Normal"/>
    <w:autoRedefine/>
    <w:qFormat/>
    <w:rsid w:val="000E5038"/>
    <w:pPr>
      <w:ind w:firstLine="360"/>
    </w:pPr>
    <w:rPr>
      <w:rFonts w:ascii="Arial" w:hAnsi="Arial"/>
      <w:i/>
      <w:color w:val="FF0000"/>
      <w:sz w:val="20"/>
      <w:szCs w:val="24"/>
    </w:rPr>
  </w:style>
  <w:style w:type="paragraph" w:customStyle="1" w:styleId="ResumeCompanyBlurbItalicsCentered">
    <w:name w:val="ResumeCompanyBlurbItalicsCentered"/>
    <w:basedOn w:val="ResumeCompanyBlurbItalics"/>
    <w:autoRedefine/>
    <w:qFormat/>
    <w:rsid w:val="000E5038"/>
    <w:pPr>
      <w:jc w:val="center"/>
    </w:pPr>
    <w:rPr>
      <w:rFonts w:ascii="ArialMT" w:hAnsi="ArialMT" w:cs="ArialMT"/>
      <w:snapToGrid w:val="0"/>
      <w:color w:val="002060"/>
      <w:lang w:bidi="en-US"/>
    </w:rPr>
  </w:style>
  <w:style w:type="paragraph" w:customStyle="1" w:styleId="ResumeCompanyHeading">
    <w:name w:val="ResumeCompanyHeading"/>
    <w:basedOn w:val="ResumeBodyText"/>
    <w:autoRedefine/>
    <w:qFormat/>
    <w:rsid w:val="000E5038"/>
    <w:pPr>
      <w:tabs>
        <w:tab w:val="right" w:pos="10080"/>
      </w:tabs>
      <w:spacing w:before="180"/>
    </w:pPr>
    <w:rPr>
      <w:b/>
      <w:sz w:val="22"/>
    </w:rPr>
  </w:style>
  <w:style w:type="paragraph" w:customStyle="1" w:styleId="ResumeCompanyHeadingFirstEntry">
    <w:name w:val="ResumeCompanyHeadingFirstEntry"/>
    <w:basedOn w:val="ResumeCompanyHeading"/>
    <w:autoRedefine/>
    <w:qFormat/>
    <w:rsid w:val="000E5038"/>
    <w:pPr>
      <w:spacing w:before="240"/>
    </w:pPr>
    <w:rPr>
      <w:sz w:val="24"/>
    </w:rPr>
  </w:style>
  <w:style w:type="paragraph" w:customStyle="1" w:styleId="ABBResumeHeaderPage2">
    <w:name w:val="ABBResumeHeaderPage2"/>
    <w:basedOn w:val="Normal"/>
    <w:autoRedefine/>
    <w:qFormat/>
    <w:rsid w:val="008D23B2"/>
    <w:pPr>
      <w:tabs>
        <w:tab w:val="left" w:leader="dot" w:pos="2880"/>
        <w:tab w:val="left" w:leader="dot" w:pos="5760"/>
        <w:tab w:val="right" w:leader="dot" w:pos="10080"/>
      </w:tabs>
      <w:spacing w:before="240"/>
      <w:jc w:val="center"/>
    </w:pPr>
    <w:rPr>
      <w:rFonts w:ascii="Garamond" w:hAnsi="Garamond"/>
      <w:bCs/>
      <w:i/>
      <w:color w:val="000000"/>
      <w:sz w:val="14"/>
      <w:lang w:val="es-ES"/>
    </w:rPr>
  </w:style>
  <w:style w:type="paragraph" w:customStyle="1" w:styleId="ResumeSubhead">
    <w:name w:val="ResumeSubhead"/>
    <w:basedOn w:val="Normal"/>
    <w:autoRedefine/>
    <w:qFormat/>
    <w:rsid w:val="005D46C0"/>
    <w:pPr>
      <w:spacing w:before="180" w:after="120"/>
      <w:jc w:val="center"/>
    </w:pPr>
    <w:rPr>
      <w:rFonts w:ascii="Arial" w:hAnsi="Arial"/>
      <w:b/>
      <w:sz w:val="20"/>
      <w:szCs w:val="24"/>
      <w:u w:val="single"/>
    </w:rPr>
  </w:style>
  <w:style w:type="paragraph" w:customStyle="1" w:styleId="ResumeHorizRule">
    <w:name w:val="ResumeHorizRule"/>
    <w:basedOn w:val="ResumeSubhead"/>
    <w:autoRedefine/>
    <w:rsid w:val="000E5038"/>
    <w:pPr>
      <w:pBdr>
        <w:top w:val="double" w:sz="4" w:space="6" w:color="auto"/>
        <w:bottom w:val="double" w:sz="4" w:space="6" w:color="auto"/>
      </w:pBdr>
      <w:jc w:val="left"/>
    </w:pPr>
    <w:rPr>
      <w:b w:val="0"/>
      <w:sz w:val="21"/>
    </w:rPr>
  </w:style>
  <w:style w:type="paragraph" w:customStyle="1" w:styleId="ResumeJobTitleText">
    <w:name w:val="ResumeJobTitleText"/>
    <w:basedOn w:val="ResumeBodyText"/>
    <w:autoRedefine/>
    <w:qFormat/>
    <w:rsid w:val="000E5038"/>
    <w:pPr>
      <w:spacing w:before="80" w:after="20"/>
    </w:pPr>
    <w:rPr>
      <w:b/>
      <w:sz w:val="20"/>
    </w:rPr>
  </w:style>
  <w:style w:type="paragraph" w:customStyle="1" w:styleId="ResumeJobTitleTextCentered">
    <w:name w:val="ResumeJobTitleTextCentered"/>
    <w:basedOn w:val="ResumeJobTitleText"/>
    <w:autoRedefine/>
    <w:qFormat/>
    <w:rsid w:val="000E5038"/>
    <w:pPr>
      <w:spacing w:after="120"/>
      <w:jc w:val="center"/>
    </w:pPr>
    <w:rPr>
      <w:sz w:val="22"/>
    </w:rPr>
  </w:style>
  <w:style w:type="paragraph" w:customStyle="1" w:styleId="ResumeJobTitleTextIndent">
    <w:name w:val="ResumeJobTitleTextIndent"/>
    <w:basedOn w:val="ResumeJobTitleText"/>
    <w:autoRedefine/>
    <w:qFormat/>
    <w:rsid w:val="000E5038"/>
    <w:pPr>
      <w:spacing w:before="60"/>
      <w:ind w:left="360"/>
    </w:pPr>
  </w:style>
  <w:style w:type="paragraph" w:customStyle="1" w:styleId="ResumeProfessionalExperienceHeading">
    <w:name w:val="ResumeProfessionalExperienceHeading"/>
    <w:basedOn w:val="ResumeSubhead"/>
    <w:autoRedefine/>
    <w:qFormat/>
    <w:rsid w:val="000E5038"/>
    <w:pPr>
      <w:pBdr>
        <w:top w:val="double" w:sz="4" w:space="1" w:color="auto"/>
      </w:pBdr>
    </w:pPr>
  </w:style>
  <w:style w:type="paragraph" w:customStyle="1" w:styleId="ResumeSubheadEducation">
    <w:name w:val="ResumeSubheadEducation"/>
    <w:basedOn w:val="ResumeSubhead"/>
    <w:autoRedefine/>
    <w:qFormat/>
    <w:rsid w:val="000E5038"/>
    <w:pPr>
      <w:spacing w:before="120"/>
    </w:pPr>
  </w:style>
  <w:style w:type="paragraph" w:customStyle="1" w:styleId="ResumeSubheadFirstInstance">
    <w:name w:val="ResumeSubheadFirstInstance"/>
    <w:basedOn w:val="ResumeSubhead"/>
    <w:autoRedefine/>
    <w:qFormat/>
    <w:rsid w:val="000E5038"/>
    <w:pPr>
      <w:pBdr>
        <w:top w:val="double" w:sz="12" w:space="9" w:color="auto"/>
      </w:pBdr>
    </w:pPr>
  </w:style>
  <w:style w:type="paragraph" w:customStyle="1" w:styleId="ResumeSubheadZeroPoints">
    <w:name w:val="ResumeSubheadZeroPoints"/>
    <w:basedOn w:val="ResumeSubhead"/>
    <w:autoRedefine/>
    <w:qFormat/>
    <w:rsid w:val="000E5038"/>
    <w:pPr>
      <w:spacing w:before="0" w:after="0"/>
    </w:pPr>
  </w:style>
  <w:style w:type="paragraph" w:customStyle="1" w:styleId="ResumeTitle">
    <w:name w:val="ResumeTitle"/>
    <w:basedOn w:val="Normal"/>
    <w:autoRedefine/>
    <w:qFormat/>
    <w:rsid w:val="000E5038"/>
    <w:pPr>
      <w:spacing w:after="60"/>
      <w:jc w:val="center"/>
    </w:pPr>
    <w:rPr>
      <w:rFonts w:ascii="Arial" w:hAnsi="Arial"/>
      <w:b/>
      <w:sz w:val="32"/>
      <w:szCs w:val="36"/>
    </w:rPr>
  </w:style>
  <w:style w:type="character" w:customStyle="1" w:styleId="searchmatch">
    <w:name w:val="searchmatch"/>
    <w:rsid w:val="000E5038"/>
  </w:style>
  <w:style w:type="table" w:styleId="TableGrid">
    <w:name w:val="Table Grid"/>
    <w:basedOn w:val="TableNormal"/>
    <w:rsid w:val="000E503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E5038"/>
    <w:pPr>
      <w:jc w:val="center"/>
    </w:pPr>
    <w:rPr>
      <w:rFonts w:ascii="Arial" w:hAnsi="Arial"/>
      <w:b/>
      <w:smallCaps/>
      <w:sz w:val="28"/>
      <w:lang w:val="x-none" w:eastAsia="x-none"/>
    </w:rPr>
  </w:style>
  <w:style w:type="character" w:customStyle="1" w:styleId="TitleChar">
    <w:name w:val="Title Char"/>
    <w:link w:val="Title"/>
    <w:rsid w:val="000E5038"/>
    <w:rPr>
      <w:rFonts w:ascii="Arial" w:eastAsia="Times New Roman" w:hAnsi="Arial"/>
      <w:b/>
      <w:smallCaps/>
      <w:sz w:val="28"/>
      <w:lang w:val="x-none" w:eastAsia="x-none"/>
    </w:rPr>
  </w:style>
  <w:style w:type="paragraph" w:customStyle="1" w:styleId="TitleTimesNewRoman">
    <w:name w:val="Title + Times New Roman"/>
    <w:aliases w:val="13 pt,Before:  10 pt,After:  10 pt,..."/>
    <w:basedOn w:val="Title"/>
    <w:rsid w:val="000E5038"/>
    <w:rPr>
      <w:rFonts w:ascii="Times New Roman" w:hAnsi="Times New Roman"/>
      <w:bCs/>
      <w:sz w:val="26"/>
    </w:rPr>
  </w:style>
  <w:style w:type="paragraph" w:customStyle="1" w:styleId="ResumeSub-Subhead-Indent">
    <w:name w:val="ResumeSub-Subhead-Indent"/>
    <w:basedOn w:val="ResumeBodyTextIndent"/>
    <w:autoRedefine/>
    <w:qFormat/>
    <w:rsid w:val="000E5038"/>
    <w:pPr>
      <w:ind w:left="1440"/>
    </w:pPr>
    <w:rPr>
      <w:b/>
    </w:rPr>
  </w:style>
  <w:style w:type="paragraph" w:customStyle="1" w:styleId="ResumeBodyTextBulletsIndent">
    <w:name w:val="Resume BodyTextBulletsIndent"/>
    <w:basedOn w:val="ResumeBodyTextBullets"/>
    <w:qFormat/>
    <w:rsid w:val="000E5038"/>
    <w:pPr>
      <w:numPr>
        <w:numId w:val="0"/>
      </w:numPr>
    </w:pPr>
  </w:style>
  <w:style w:type="paragraph" w:customStyle="1" w:styleId="ResumeBodyText-3ptBefore">
    <w:name w:val="ResumeBodyText-3ptBefore"/>
    <w:basedOn w:val="ResumeBodyText-6ptBefore"/>
    <w:qFormat/>
    <w:rsid w:val="000E5038"/>
    <w:pPr>
      <w:spacing w:before="60"/>
    </w:pPr>
  </w:style>
  <w:style w:type="paragraph" w:customStyle="1" w:styleId="ResumeHorzRuleAreasExpertise">
    <w:name w:val="ResumeHorzRuleAreasExpertise"/>
    <w:basedOn w:val="ResumeHorizRule"/>
    <w:autoRedefine/>
    <w:qFormat/>
    <w:rsid w:val="000E5038"/>
    <w:pPr>
      <w:pBdr>
        <w:top w:val="single" w:sz="8" w:space="3" w:color="auto"/>
      </w:pBdr>
      <w:spacing w:before="240"/>
      <w:jc w:val="center"/>
    </w:pPr>
    <w:rPr>
      <w:sz w:val="28"/>
    </w:rPr>
  </w:style>
  <w:style w:type="paragraph" w:customStyle="1" w:styleId="ResumeBodyTestBullets">
    <w:name w:val="ResumeBodyTestBullets"/>
    <w:basedOn w:val="ResumeBodyTextBullets"/>
    <w:qFormat/>
    <w:rsid w:val="000E5038"/>
    <w:pPr>
      <w:numPr>
        <w:numId w:val="0"/>
      </w:numPr>
    </w:pPr>
    <w:rPr>
      <w:rFonts w:ascii="Bookman Old Style" w:hAnsi="Bookman Old Style"/>
      <w:sz w:val="19"/>
    </w:rPr>
  </w:style>
  <w:style w:type="paragraph" w:customStyle="1" w:styleId="ABBResumeName">
    <w:name w:val="ABBResumeName"/>
    <w:basedOn w:val="ResumeTitle"/>
    <w:autoRedefine/>
    <w:rsid w:val="003B160C"/>
    <w:pPr>
      <w:spacing w:after="0"/>
    </w:pPr>
    <w:rPr>
      <w:rFonts w:ascii="Arial Black" w:hAnsi="Arial Black"/>
      <w:b w:val="0"/>
      <w:color w:val="000000"/>
      <w:sz w:val="40"/>
      <w:lang w:val="es-ES"/>
    </w:rPr>
  </w:style>
  <w:style w:type="paragraph" w:customStyle="1" w:styleId="ABBResumeCompanyHeading">
    <w:name w:val="ABBResumeCompanyHeading"/>
    <w:basedOn w:val="ResumeCompanyHeading"/>
    <w:autoRedefine/>
    <w:qFormat/>
    <w:rsid w:val="00645821"/>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pPr>
    <w:rPr>
      <w:rFonts w:ascii="Arial Black" w:hAnsi="Arial Black"/>
      <w:color w:val="000000"/>
      <w:sz w:val="20"/>
      <w:lang w:val="en-US"/>
    </w:rPr>
  </w:style>
  <w:style w:type="paragraph" w:customStyle="1" w:styleId="ABBResumeBulletsTable">
    <w:name w:val="ABBResumeBulletsTable"/>
    <w:basedOn w:val="ResumeBodyTestBullets"/>
    <w:autoRedefine/>
    <w:qFormat/>
    <w:rsid w:val="008A539E"/>
    <w:pPr>
      <w:numPr>
        <w:numId w:val="2"/>
      </w:numPr>
      <w:spacing w:before="80" w:after="80"/>
      <w:ind w:left="288" w:hanging="144"/>
    </w:pPr>
    <w:rPr>
      <w:rFonts w:ascii="Verdana" w:hAnsi="Verdana"/>
      <w:sz w:val="18"/>
    </w:rPr>
  </w:style>
  <w:style w:type="paragraph" w:customStyle="1" w:styleId="ABBResumetBodyText">
    <w:name w:val="ABBResumetBodyText"/>
    <w:basedOn w:val="ResumeBodyText"/>
    <w:rsid w:val="000E5038"/>
    <w:rPr>
      <w:rFonts w:ascii="Bookman Old Style" w:hAnsi="Bookman Old Style"/>
      <w:sz w:val="20"/>
    </w:rPr>
  </w:style>
  <w:style w:type="character" w:customStyle="1" w:styleId="ResumeBodyTextChar">
    <w:name w:val="ResumeBodyText Char"/>
    <w:link w:val="ResumeBodyText"/>
    <w:rsid w:val="000E5038"/>
    <w:rPr>
      <w:rFonts w:ascii="Arial" w:eastAsia="Times New Roman" w:hAnsi="Arial"/>
      <w:bCs/>
      <w:sz w:val="21"/>
      <w:lang w:val="x-none" w:eastAsia="x-none"/>
    </w:rPr>
  </w:style>
  <w:style w:type="paragraph" w:customStyle="1" w:styleId="ResumeSummaryHeadline">
    <w:name w:val="ResumeSummaryHeadline"/>
    <w:basedOn w:val="ResumeBodyText-6ptBefore"/>
    <w:qFormat/>
    <w:rsid w:val="000E5038"/>
    <w:pPr>
      <w:spacing w:before="0" w:after="80"/>
      <w:jc w:val="center"/>
    </w:pPr>
    <w:rPr>
      <w:rFonts w:ascii="Arial Black" w:hAnsi="Arial Black"/>
      <w:color w:val="000000"/>
      <w:sz w:val="32"/>
      <w:szCs w:val="32"/>
    </w:rPr>
  </w:style>
  <w:style w:type="paragraph" w:customStyle="1" w:styleId="ResumeCoreCompetencies">
    <w:name w:val="ResumeCoreCompetencies"/>
    <w:basedOn w:val="Normal"/>
    <w:qFormat/>
    <w:rsid w:val="000E5038"/>
    <w:pPr>
      <w:tabs>
        <w:tab w:val="center" w:pos="5040"/>
        <w:tab w:val="right" w:pos="10080"/>
      </w:tabs>
      <w:spacing w:before="120" w:after="180"/>
      <w:jc w:val="center"/>
    </w:pPr>
    <w:rPr>
      <w:rFonts w:ascii="Arial Black" w:hAnsi="Arial Black"/>
      <w:sz w:val="22"/>
      <w:szCs w:val="24"/>
    </w:rPr>
  </w:style>
  <w:style w:type="paragraph" w:customStyle="1" w:styleId="ResumeBrandingBlurb">
    <w:name w:val="ResumeBrandingBlurb"/>
    <w:basedOn w:val="ResumeBodyText-6ptBefore"/>
    <w:qFormat/>
    <w:rsid w:val="000E5038"/>
    <w:pPr>
      <w:tabs>
        <w:tab w:val="right" w:pos="10080"/>
      </w:tabs>
      <w:spacing w:after="120"/>
      <w:jc w:val="center"/>
    </w:pPr>
    <w:rPr>
      <w:rFonts w:ascii="Arial Black" w:hAnsi="Arial Black"/>
      <w:b/>
      <w:color w:val="000000"/>
    </w:rPr>
  </w:style>
  <w:style w:type="paragraph" w:customStyle="1" w:styleId="ABBResumeBodyText6ptBefore">
    <w:name w:val="ABBResumeBodyText6ptBefore"/>
    <w:basedOn w:val="ABBResumetBodyText"/>
    <w:autoRedefine/>
    <w:qFormat/>
    <w:rsid w:val="005C34B4"/>
    <w:pPr>
      <w:spacing w:before="120"/>
    </w:pPr>
    <w:rPr>
      <w:rFonts w:ascii="Verdana" w:eastAsia="Calibri" w:hAnsi="Verdana"/>
      <w:sz w:val="18"/>
      <w:lang w:val="en-US"/>
    </w:rPr>
  </w:style>
  <w:style w:type="paragraph" w:customStyle="1" w:styleId="ABBResumeBrandingTitle">
    <w:name w:val="ABBResumeBrandingTitle"/>
    <w:basedOn w:val="ResumeSummaryHeadline"/>
    <w:autoRedefine/>
    <w:qFormat/>
    <w:rsid w:val="007F3A62"/>
    <w:pPr>
      <w:spacing w:before="60" w:after="60"/>
    </w:pPr>
    <w:rPr>
      <w:bCs w:val="0"/>
      <w:sz w:val="25"/>
      <w:szCs w:val="36"/>
      <w:lang w:val="en-US" w:eastAsia="en-US"/>
    </w:rPr>
  </w:style>
  <w:style w:type="paragraph" w:customStyle="1" w:styleId="ABBResumeRevenueTable">
    <w:name w:val="ABBResumeRevenueTable"/>
    <w:basedOn w:val="ResumeBrandingBlurb"/>
    <w:autoRedefine/>
    <w:qFormat/>
    <w:rsid w:val="00D0166F"/>
    <w:pPr>
      <w:spacing w:before="20" w:after="60"/>
    </w:pPr>
    <w:rPr>
      <w:b w:val="0"/>
      <w:sz w:val="16"/>
      <w:lang w:val="en-US"/>
    </w:rPr>
  </w:style>
  <w:style w:type="paragraph" w:customStyle="1" w:styleId="ABBResumeCoreComp">
    <w:name w:val="ABBResumeCoreComp"/>
    <w:basedOn w:val="ResumeCoreCompetencies"/>
    <w:autoRedefine/>
    <w:qFormat/>
    <w:rsid w:val="00D66516"/>
    <w:pPr>
      <w:spacing w:after="120"/>
      <w:jc w:val="left"/>
    </w:pPr>
    <w:rPr>
      <w:sz w:val="18"/>
    </w:rPr>
  </w:style>
  <w:style w:type="paragraph" w:customStyle="1" w:styleId="ResumeAddressBlock">
    <w:name w:val="ResumeAddressBlock"/>
    <w:basedOn w:val="Normal"/>
    <w:autoRedefine/>
    <w:qFormat/>
    <w:rsid w:val="000E5038"/>
    <w:pPr>
      <w:spacing w:after="120"/>
      <w:jc w:val="center"/>
    </w:pPr>
    <w:rPr>
      <w:rFonts w:ascii="Arial" w:hAnsi="Arial"/>
      <w:sz w:val="22"/>
      <w:szCs w:val="24"/>
    </w:rPr>
  </w:style>
  <w:style w:type="character" w:styleId="FootnoteReference">
    <w:name w:val="footnote reference"/>
    <w:uiPriority w:val="99"/>
    <w:semiHidden/>
    <w:unhideWhenUsed/>
    <w:rsid w:val="000E5038"/>
    <w:rPr>
      <w:vertAlign w:val="superscript"/>
    </w:rPr>
  </w:style>
  <w:style w:type="paragraph" w:customStyle="1" w:styleId="ResumeBodyTextIndent6ptBeforeAfter">
    <w:name w:val="ResumeBodyTextIndent6ptBeforeAfter"/>
    <w:basedOn w:val="ResumeBodyTextIndent"/>
    <w:qFormat/>
    <w:rsid w:val="000E5038"/>
    <w:pPr>
      <w:spacing w:before="80" w:after="80"/>
    </w:pPr>
  </w:style>
  <w:style w:type="paragraph" w:customStyle="1" w:styleId="ResumeCompanyHeadingIndent12pt">
    <w:name w:val="ResumeCompanyHeadingIndent12pt"/>
    <w:basedOn w:val="ResumeCompanyHeading"/>
    <w:qFormat/>
    <w:rsid w:val="000E5038"/>
    <w:pPr>
      <w:tabs>
        <w:tab w:val="clear" w:pos="10080"/>
      </w:tabs>
      <w:spacing w:before="240"/>
      <w:ind w:firstLine="360"/>
    </w:pPr>
    <w:rPr>
      <w:sz w:val="20"/>
    </w:rPr>
  </w:style>
  <w:style w:type="paragraph" w:customStyle="1" w:styleId="ABBResumeEducation">
    <w:name w:val="ABBResumeEducation"/>
    <w:basedOn w:val="ResumeBodyText"/>
    <w:autoRedefine/>
    <w:qFormat/>
    <w:rsid w:val="00322B07"/>
    <w:pPr>
      <w:spacing w:before="60"/>
      <w:jc w:val="center"/>
    </w:pPr>
    <w:rPr>
      <w:rFonts w:ascii="Verdana" w:hAnsi="Verdana"/>
      <w:sz w:val="18"/>
      <w:lang w:val="en-US"/>
    </w:rPr>
  </w:style>
  <w:style w:type="paragraph" w:customStyle="1" w:styleId="ABBResumeBullets">
    <w:name w:val="ABBResumeBullets"/>
    <w:basedOn w:val="ABBResumeBulletsTable"/>
    <w:link w:val="ABBResumeBulletsChar"/>
    <w:autoRedefine/>
    <w:qFormat/>
    <w:rsid w:val="00B04E82"/>
    <w:pPr>
      <w:numPr>
        <w:numId w:val="0"/>
      </w:numPr>
      <w:tabs>
        <w:tab w:val="clear" w:pos="144"/>
        <w:tab w:val="left" w:pos="720"/>
      </w:tabs>
      <w:spacing w:before="120" w:after="120"/>
      <w:ind w:left="720"/>
    </w:pPr>
    <w:rPr>
      <w:color w:val="000000" w:themeColor="text1"/>
    </w:rPr>
  </w:style>
  <w:style w:type="paragraph" w:customStyle="1" w:styleId="ABBResumeSubheadsCentered">
    <w:name w:val="ABBResumeSubheadsCentered"/>
    <w:basedOn w:val="ResumeSubhead"/>
    <w:qFormat/>
    <w:rsid w:val="0049235D"/>
    <w:pPr>
      <w:pBdr>
        <w:bottom w:val="single" w:sz="4" w:space="3" w:color="auto"/>
      </w:pBdr>
      <w:spacing w:before="240"/>
      <w:jc w:val="left"/>
    </w:pPr>
    <w:rPr>
      <w:rFonts w:ascii="Verdana" w:hAnsi="Verdana"/>
      <w:sz w:val="18"/>
      <w:u w:val="none"/>
    </w:rPr>
  </w:style>
  <w:style w:type="paragraph" w:customStyle="1" w:styleId="ABBResumeCompanyBlurb">
    <w:name w:val="ABBResumeCompanyBlurb"/>
    <w:basedOn w:val="ResumeCompanyBlurbItalics"/>
    <w:autoRedefine/>
    <w:qFormat/>
    <w:rsid w:val="00BE55F0"/>
    <w:pPr>
      <w:spacing w:before="60" w:after="60"/>
      <w:ind w:firstLine="0"/>
      <w:jc w:val="center"/>
    </w:pPr>
    <w:rPr>
      <w:rFonts w:ascii="Verdana" w:eastAsia="Calibri" w:hAnsi="Verdana"/>
      <w:color w:val="000000"/>
      <w:sz w:val="15"/>
    </w:rPr>
  </w:style>
  <w:style w:type="paragraph" w:customStyle="1" w:styleId="ABBResumeCompanyBlurbIndent">
    <w:name w:val="ABBResumeCompanyBlurbIndent"/>
    <w:basedOn w:val="ResumeCompanyBlurbItalics"/>
    <w:autoRedefine/>
    <w:qFormat/>
    <w:rsid w:val="009370FE"/>
    <w:pPr>
      <w:spacing w:before="20"/>
      <w:ind w:left="360" w:firstLine="0"/>
    </w:pPr>
    <w:rPr>
      <w:rFonts w:ascii="Garamond" w:hAnsi="Garamond"/>
      <w:color w:val="000000"/>
    </w:rPr>
  </w:style>
  <w:style w:type="paragraph" w:customStyle="1" w:styleId="ABBResumeJobTitleIndent">
    <w:name w:val="ABBResumeJobTitleIndent"/>
    <w:basedOn w:val="ResumeJobTitleTextIndent"/>
    <w:autoRedefine/>
    <w:qFormat/>
    <w:rsid w:val="009370FE"/>
    <w:pPr>
      <w:spacing w:before="80"/>
    </w:pPr>
    <w:rPr>
      <w:rFonts w:ascii="Arial Black" w:hAnsi="Arial Black"/>
      <w:b w:val="0"/>
      <w:sz w:val="18"/>
    </w:rPr>
  </w:style>
  <w:style w:type="paragraph" w:customStyle="1" w:styleId="ABBResumeTextIndent6PT">
    <w:name w:val="ABBResumeTextIndent6PT"/>
    <w:basedOn w:val="ResumeBodyTextIndent6ptBeforeAfter"/>
    <w:qFormat/>
    <w:rsid w:val="005C71EA"/>
    <w:pPr>
      <w:spacing w:before="0" w:after="120"/>
      <w:ind w:left="0"/>
    </w:pPr>
    <w:rPr>
      <w:rFonts w:ascii="Bookman Old Style" w:hAnsi="Bookman Old Style"/>
      <w:sz w:val="28"/>
    </w:rPr>
  </w:style>
  <w:style w:type="paragraph" w:customStyle="1" w:styleId="ABBResumeCompanyHeadingIndent">
    <w:name w:val="ABBResumeCompanyHeadingIndent"/>
    <w:basedOn w:val="ResumeCompanyHeadingIndent12pt"/>
    <w:qFormat/>
    <w:rsid w:val="000E5038"/>
    <w:pPr>
      <w:spacing w:before="180"/>
    </w:pPr>
    <w:rPr>
      <w:rFonts w:ascii="Arial Black" w:hAnsi="Arial Black"/>
      <w:sz w:val="18"/>
    </w:rPr>
  </w:style>
  <w:style w:type="paragraph" w:customStyle="1" w:styleId="ABBResumeBulletsSUB">
    <w:name w:val="ABBResumeBulletsSUB"/>
    <w:basedOn w:val="ResumeBodyTextBulletsIndent"/>
    <w:autoRedefine/>
    <w:qFormat/>
    <w:rsid w:val="00A21F14"/>
    <w:pPr>
      <w:numPr>
        <w:numId w:val="59"/>
      </w:numPr>
      <w:tabs>
        <w:tab w:val="clear" w:pos="144"/>
      </w:tabs>
      <w:spacing w:after="0"/>
    </w:pPr>
    <w:rPr>
      <w:rFonts w:ascii="Verdana" w:hAnsi="Verdana" w:cs="Arial"/>
      <w:color w:val="333333"/>
      <w:sz w:val="18"/>
      <w:lang w:val="en-US"/>
    </w:rPr>
  </w:style>
  <w:style w:type="paragraph" w:customStyle="1" w:styleId="ABBResumeBodyText">
    <w:name w:val="ABBResumeBodyText"/>
    <w:basedOn w:val="ABBResumeBodyText6ptBefore"/>
    <w:autoRedefine/>
    <w:qFormat/>
    <w:rsid w:val="00141E18"/>
    <w:pPr>
      <w:spacing w:before="0"/>
    </w:pPr>
    <w:rPr>
      <w:color w:val="000000"/>
    </w:rPr>
  </w:style>
  <w:style w:type="paragraph" w:customStyle="1" w:styleId="ABBRResumeJobTitleText">
    <w:name w:val="ABBRResumeJobTitleText"/>
    <w:basedOn w:val="ABBResumeJobTitleIndent"/>
    <w:qFormat/>
    <w:rsid w:val="000E5038"/>
    <w:pPr>
      <w:ind w:left="0"/>
    </w:pPr>
  </w:style>
  <w:style w:type="paragraph" w:customStyle="1" w:styleId="ABBResumeJobTitle">
    <w:name w:val="ABBResumeJobTitle"/>
    <w:basedOn w:val="ABBResumeJobTitleIndent"/>
    <w:autoRedefine/>
    <w:qFormat/>
    <w:rsid w:val="00A7354D"/>
    <w:pPr>
      <w:spacing w:before="120" w:after="0"/>
      <w:ind w:left="0"/>
    </w:pPr>
    <w:rPr>
      <w:rFonts w:ascii="Verdana" w:eastAsia="Calibri" w:hAnsi="Verdana"/>
      <w:b/>
      <w:color w:val="000000"/>
      <w:lang w:val="en-US"/>
    </w:rPr>
  </w:style>
  <w:style w:type="paragraph" w:customStyle="1" w:styleId="ABBResumeBodyText6ptAfterBefore">
    <w:name w:val="ABBResumeBodyText6ptAfter&amp;Before"/>
    <w:basedOn w:val="ABBResumeBodyText6ptBefore"/>
    <w:autoRedefine/>
    <w:qFormat/>
    <w:rsid w:val="00636685"/>
    <w:pPr>
      <w:spacing w:after="120"/>
    </w:pPr>
  </w:style>
  <w:style w:type="paragraph" w:customStyle="1" w:styleId="ABBResumeBodyTextIndent">
    <w:name w:val="ABBResumeBodyTextIndent"/>
    <w:basedOn w:val="ABBResumeBodyText"/>
    <w:autoRedefine/>
    <w:qFormat/>
    <w:rsid w:val="000E5038"/>
    <w:pPr>
      <w:ind w:left="360"/>
    </w:pPr>
  </w:style>
  <w:style w:type="paragraph" w:customStyle="1" w:styleId="ABBResumeBodyText3ptBefore">
    <w:name w:val="ABBResumeBodyText3ptBefore"/>
    <w:basedOn w:val="ABBResumeBodyText6ptBefore"/>
    <w:autoRedefine/>
    <w:qFormat/>
    <w:rsid w:val="00D667B9"/>
    <w:pPr>
      <w:spacing w:before="60" w:after="60"/>
    </w:pPr>
  </w:style>
  <w:style w:type="paragraph" w:customStyle="1" w:styleId="ABBResumeBodyTextIndent3ptAfterBefore">
    <w:name w:val="ABBResumeBodyTextIndent3ptAfter&amp;Before"/>
    <w:basedOn w:val="ABBResumeBodyTextIndent"/>
    <w:autoRedefine/>
    <w:qFormat/>
    <w:rsid w:val="009C12FD"/>
    <w:pPr>
      <w:spacing w:before="80" w:after="60"/>
    </w:pPr>
    <w:rPr>
      <w:sz w:val="21"/>
    </w:rPr>
  </w:style>
  <w:style w:type="paragraph" w:customStyle="1" w:styleId="ABBResumeFunctionalSubhead">
    <w:name w:val="ABBResumeFunctionalSubhead"/>
    <w:basedOn w:val="ABBResumeJobTitleIndent"/>
    <w:autoRedefine/>
    <w:qFormat/>
    <w:rsid w:val="007469AB"/>
    <w:pPr>
      <w:pBdr>
        <w:bottom w:val="single" w:sz="4" w:space="4" w:color="auto"/>
      </w:pBdr>
      <w:spacing w:before="240" w:after="120"/>
      <w:ind w:left="0"/>
      <w:jc w:val="center"/>
    </w:pPr>
    <w:rPr>
      <w:rFonts w:ascii="Verdana" w:hAnsi="Verdana"/>
      <w:b/>
      <w:sz w:val="20"/>
    </w:rPr>
  </w:style>
  <w:style w:type="paragraph" w:customStyle="1" w:styleId="ABBResumeBodyTextIndentFirstInstance">
    <w:name w:val="ABBResumeBodyTextIndentFirstInstance"/>
    <w:basedOn w:val="ABBResumeBodyTextIndent3ptAfterBefore"/>
    <w:autoRedefine/>
    <w:qFormat/>
    <w:rsid w:val="000E5038"/>
    <w:pPr>
      <w:spacing w:before="180"/>
    </w:pPr>
  </w:style>
  <w:style w:type="paragraph" w:customStyle="1" w:styleId="ABBResumeBulletsJobTitles">
    <w:name w:val="ABBResumeBulletsJobTitles"/>
    <w:basedOn w:val="ABBResumeBullets"/>
    <w:autoRedefine/>
    <w:qFormat/>
    <w:rsid w:val="000E5038"/>
    <w:pPr>
      <w:spacing w:before="20" w:after="20"/>
      <w:ind w:left="0"/>
    </w:pPr>
  </w:style>
  <w:style w:type="paragraph" w:customStyle="1" w:styleId="ABBResumeFunctionalSubheadLEFT">
    <w:name w:val="ABBResumeFunctionalSubheadLEFT"/>
    <w:basedOn w:val="ABBResumeFunctionalSubhead"/>
    <w:autoRedefine/>
    <w:qFormat/>
    <w:rsid w:val="000E5038"/>
  </w:style>
  <w:style w:type="paragraph" w:customStyle="1" w:styleId="ABBResumeKeywordPhrases">
    <w:name w:val="ABBResumeKeywordPhrases"/>
    <w:basedOn w:val="ABBResumeBodyText"/>
    <w:autoRedefine/>
    <w:qFormat/>
    <w:rsid w:val="00572266"/>
    <w:pPr>
      <w:spacing w:before="60" w:after="60"/>
      <w:jc w:val="center"/>
    </w:pPr>
    <w:rPr>
      <w:i/>
      <w:sz w:val="16"/>
    </w:rPr>
  </w:style>
  <w:style w:type="paragraph" w:customStyle="1" w:styleId="ABBResumeKeywordPhrasesFirst">
    <w:name w:val="ABBResumeKeywordPhrasesFirst"/>
    <w:basedOn w:val="ABBResumeKeywordPhrases"/>
    <w:autoRedefine/>
    <w:qFormat/>
    <w:rsid w:val="005444EC"/>
    <w:pPr>
      <w:tabs>
        <w:tab w:val="center" w:pos="5040"/>
      </w:tabs>
    </w:pPr>
  </w:style>
  <w:style w:type="paragraph" w:customStyle="1" w:styleId="ABBResumeKeywordPhraseFirstInstance">
    <w:name w:val="ABBResumeKeywordPhraseFirstInstance"/>
    <w:basedOn w:val="ABBResumeKeywordPhrasesFirst"/>
    <w:autoRedefine/>
    <w:qFormat/>
    <w:rsid w:val="00577622"/>
    <w:pPr>
      <w:spacing w:before="120"/>
    </w:pPr>
  </w:style>
  <w:style w:type="paragraph" w:customStyle="1" w:styleId="ABBResumeBodyTextEducCentered">
    <w:name w:val="ABBResumeBodyTextEducCentered"/>
    <w:basedOn w:val="ABBResumeBodyText"/>
    <w:autoRedefine/>
    <w:qFormat/>
    <w:rsid w:val="000E5038"/>
    <w:pPr>
      <w:jc w:val="center"/>
    </w:pPr>
  </w:style>
  <w:style w:type="character" w:customStyle="1" w:styleId="ABBResumeBulletsChar">
    <w:name w:val="ABBResumeBullets Char"/>
    <w:link w:val="ABBResumeBullets"/>
    <w:rsid w:val="00B04E82"/>
    <w:rPr>
      <w:rFonts w:ascii="Verdana" w:eastAsia="Times New Roman" w:hAnsi="Verdana"/>
      <w:bCs/>
      <w:color w:val="000000" w:themeColor="text1"/>
      <w:sz w:val="18"/>
      <w:lang w:val="x-none" w:eastAsia="x-none"/>
    </w:rPr>
  </w:style>
  <w:style w:type="paragraph" w:customStyle="1" w:styleId="ABBResumeBulletsSubSub">
    <w:name w:val="ABBResumeBulletsSubSub"/>
    <w:basedOn w:val="ABBResumeBulletsSUB"/>
    <w:autoRedefine/>
    <w:qFormat/>
    <w:rsid w:val="000E5038"/>
    <w:pPr>
      <w:ind w:left="0"/>
    </w:pPr>
  </w:style>
  <w:style w:type="paragraph" w:customStyle="1" w:styleId="ABBResumeCARbullets">
    <w:name w:val="ABBResumeCARbullets"/>
    <w:basedOn w:val="ABBResumeBullets"/>
    <w:qFormat/>
    <w:rsid w:val="00DA070B"/>
    <w:pPr>
      <w:spacing w:before="40"/>
      <w:ind w:left="0"/>
    </w:pPr>
  </w:style>
  <w:style w:type="paragraph" w:customStyle="1" w:styleId="ABBResumeJobTitleTelefonica">
    <w:name w:val="ABBResumeJobTitleTelefonica"/>
    <w:basedOn w:val="ABBResumeJobTitle"/>
    <w:autoRedefine/>
    <w:qFormat/>
    <w:rsid w:val="000E5038"/>
  </w:style>
  <w:style w:type="paragraph" w:styleId="HTMLPreformatted">
    <w:name w:val="HTML Preformatted"/>
    <w:basedOn w:val="Normal"/>
    <w:link w:val="HTMLPreformattedChar"/>
    <w:uiPriority w:val="99"/>
    <w:unhideWhenUsed/>
    <w:rsid w:val="000E5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lang w:val="x-none" w:eastAsia="x-none"/>
    </w:rPr>
  </w:style>
  <w:style w:type="character" w:customStyle="1" w:styleId="HTMLPreformattedChar">
    <w:name w:val="HTML Preformatted Char"/>
    <w:link w:val="HTMLPreformatted"/>
    <w:uiPriority w:val="99"/>
    <w:rsid w:val="000E5038"/>
    <w:rPr>
      <w:rFonts w:ascii="Courier New" w:eastAsia="Times New Roman" w:hAnsi="Courier New"/>
      <w:color w:val="000000"/>
      <w:lang w:val="x-none" w:eastAsia="x-none"/>
    </w:rPr>
  </w:style>
  <w:style w:type="paragraph" w:customStyle="1" w:styleId="ABBResumeBodyTextIndentFunctionalSubhead">
    <w:name w:val="ABBResumeBodyTextIndentFunctionalSubhead"/>
    <w:basedOn w:val="ABBResumeBodyTextIndent3ptAfterBefore"/>
    <w:autoRedefine/>
    <w:qFormat/>
    <w:rsid w:val="00F73F43"/>
    <w:pPr>
      <w:spacing w:before="0" w:after="0"/>
      <w:ind w:left="720"/>
    </w:pPr>
  </w:style>
  <w:style w:type="paragraph" w:customStyle="1" w:styleId="ABBResumeBodyTextSummaryParag">
    <w:name w:val="ABBResumeBodyTextSummaryParag"/>
    <w:basedOn w:val="Normal"/>
    <w:qFormat/>
    <w:rsid w:val="000E5038"/>
    <w:pPr>
      <w:spacing w:before="120" w:after="180"/>
    </w:pPr>
    <w:rPr>
      <w:rFonts w:ascii="Bookman Old Style" w:hAnsi="Bookman Old Style"/>
      <w:bCs/>
      <w:sz w:val="20"/>
      <w:lang w:eastAsia="x-none"/>
    </w:rPr>
  </w:style>
  <w:style w:type="paragraph" w:customStyle="1" w:styleId="ABBResumeBulletsFunctionalSubhead">
    <w:name w:val="ABBResumeBulletsFunctionalSubhead"/>
    <w:basedOn w:val="ABBResumeBullets"/>
    <w:autoRedefine/>
    <w:qFormat/>
    <w:rsid w:val="00ED0A69"/>
    <w:pPr>
      <w:numPr>
        <w:numId w:val="8"/>
      </w:numPr>
      <w:ind w:left="1296" w:hanging="216"/>
    </w:pPr>
    <w:rPr>
      <w:rFonts w:ascii="Garamond" w:hAnsi="Garamond"/>
    </w:rPr>
  </w:style>
  <w:style w:type="paragraph" w:customStyle="1" w:styleId="ABBResumeJobTitleIndentZEROpointAfter">
    <w:name w:val="ABBResumeJobTitleIndentZEROpointAfter"/>
    <w:basedOn w:val="ABBResumeJobTitleIndent"/>
    <w:autoRedefine/>
    <w:qFormat/>
    <w:rsid w:val="000E5038"/>
    <w:pPr>
      <w:spacing w:after="0"/>
    </w:pPr>
  </w:style>
  <w:style w:type="paragraph" w:customStyle="1" w:styleId="ABBResumeFunctionalSubhead6ptAfter">
    <w:name w:val="ABBResumeFunctionalSubhead6ptAfter"/>
    <w:basedOn w:val="ABBResumeFunctionalSubhead"/>
    <w:autoRedefine/>
    <w:qFormat/>
    <w:rsid w:val="00BA180E"/>
    <w:pPr>
      <w:spacing w:before="180" w:after="60"/>
    </w:pPr>
    <w:rPr>
      <w:sz w:val="16"/>
      <w:lang w:val="en-US"/>
    </w:rPr>
  </w:style>
  <w:style w:type="paragraph" w:customStyle="1" w:styleId="ABBResumeBulletsHowmetSubBullet">
    <w:name w:val="ABBResumeBulletsHowmetSubBullet"/>
    <w:basedOn w:val="ABBResumeBulletsSUB"/>
    <w:autoRedefine/>
    <w:qFormat/>
    <w:rsid w:val="003D2F32"/>
    <w:pPr>
      <w:ind w:left="864"/>
    </w:pPr>
  </w:style>
  <w:style w:type="paragraph" w:customStyle="1" w:styleId="ABBResumeBulletsVenturePartner">
    <w:name w:val="ABBResumeBulletsVenturePartner"/>
    <w:basedOn w:val="ABBResumeBullets"/>
    <w:autoRedefine/>
    <w:qFormat/>
    <w:rsid w:val="00C925A0"/>
    <w:pPr>
      <w:numPr>
        <w:numId w:val="1"/>
      </w:numPr>
    </w:pPr>
    <w:rPr>
      <w:color w:val="auto"/>
      <w:sz w:val="21"/>
    </w:rPr>
  </w:style>
  <w:style w:type="paragraph" w:customStyle="1" w:styleId="ABBResumeJobTitleIndentLastInstance">
    <w:name w:val="ABBResumeJobTitleIndentLastInstance"/>
    <w:basedOn w:val="ABBResumeJobTitleIndent"/>
    <w:autoRedefine/>
    <w:qFormat/>
    <w:rsid w:val="00787213"/>
    <w:pPr>
      <w:spacing w:after="0"/>
    </w:pPr>
    <w:rPr>
      <w:lang w:val="en-US"/>
    </w:rPr>
  </w:style>
  <w:style w:type="paragraph" w:customStyle="1" w:styleId="ABBResumeBodyTextRVSI">
    <w:name w:val="ABBResumeBodyTextRVSI"/>
    <w:basedOn w:val="ABBResumeBodyText"/>
    <w:autoRedefine/>
    <w:qFormat/>
    <w:rsid w:val="00325F79"/>
    <w:pPr>
      <w:spacing w:before="40"/>
    </w:pPr>
  </w:style>
  <w:style w:type="paragraph" w:customStyle="1" w:styleId="ABBResumeEducationHeading">
    <w:name w:val="ABBResumeEducationHeading"/>
    <w:basedOn w:val="ABBResumeCoreComp"/>
    <w:autoRedefine/>
    <w:qFormat/>
    <w:rsid w:val="00A4097A"/>
    <w:rPr>
      <w:rFonts w:ascii="Garamond" w:hAnsi="Garamond"/>
      <w:b/>
      <w:sz w:val="20"/>
      <w:u w:val="single"/>
    </w:rPr>
  </w:style>
  <w:style w:type="paragraph" w:customStyle="1" w:styleId="ABBResumeBodyText12ptBeforeAfter">
    <w:name w:val="ABBResumeBodyText12ptBeforeAfter"/>
    <w:basedOn w:val="ABBResumeBodyText6ptAfterBefore"/>
    <w:autoRedefine/>
    <w:qFormat/>
    <w:rsid w:val="008F0217"/>
    <w:pPr>
      <w:spacing w:before="360"/>
    </w:pPr>
  </w:style>
  <w:style w:type="paragraph" w:customStyle="1" w:styleId="Default">
    <w:name w:val="Default"/>
    <w:rsid w:val="00C80214"/>
    <w:pPr>
      <w:widowControl w:val="0"/>
      <w:autoSpaceDE w:val="0"/>
      <w:autoSpaceDN w:val="0"/>
      <w:adjustRightInd w:val="0"/>
    </w:pPr>
    <w:rPr>
      <w:rFonts w:ascii="Arial" w:eastAsia="Times New Roman" w:hAnsi="Arial" w:cs="Arial"/>
      <w:color w:val="000000"/>
      <w:sz w:val="24"/>
      <w:szCs w:val="24"/>
    </w:rPr>
  </w:style>
  <w:style w:type="paragraph" w:customStyle="1" w:styleId="ABBResumeBrandingBlurbUL">
    <w:name w:val="ABBResumeBrandingBlurbUL"/>
    <w:basedOn w:val="ABBResumeRevenueTable"/>
    <w:qFormat/>
    <w:rsid w:val="0061528A"/>
    <w:pPr>
      <w:pBdr>
        <w:bottom w:val="thickThinSmallGap" w:sz="24" w:space="6" w:color="365F91"/>
      </w:pBdr>
      <w:spacing w:after="120"/>
    </w:pPr>
  </w:style>
  <w:style w:type="paragraph" w:customStyle="1" w:styleId="ABBResumeBodyTextCareerSumry">
    <w:name w:val="ABBResumeBodyTextCareerSumry"/>
    <w:basedOn w:val="ABBResumeBodyText"/>
    <w:qFormat/>
    <w:rsid w:val="001612FB"/>
    <w:pPr>
      <w:tabs>
        <w:tab w:val="left" w:pos="0"/>
        <w:tab w:val="left" w:pos="4608"/>
        <w:tab w:val="left" w:pos="6336"/>
      </w:tabs>
      <w:spacing w:before="60" w:after="60"/>
    </w:pPr>
  </w:style>
  <w:style w:type="paragraph" w:customStyle="1" w:styleId="ABBResumeJobSubheadings">
    <w:name w:val="ABBResumeJobSubheadings"/>
    <w:basedOn w:val="ABBResumeJobTitle"/>
    <w:qFormat/>
    <w:rsid w:val="00AC1AA8"/>
    <w:rPr>
      <w:color w:val="244061"/>
    </w:rPr>
  </w:style>
  <w:style w:type="paragraph" w:customStyle="1" w:styleId="ABBResumePatentPublicationsHeading">
    <w:name w:val="ABBResumePatentPublicationsHeading"/>
    <w:basedOn w:val="Normal"/>
    <w:autoRedefine/>
    <w:qFormat/>
    <w:rsid w:val="005B6B94"/>
    <w:pPr>
      <w:tabs>
        <w:tab w:val="center" w:pos="5040"/>
        <w:tab w:val="right" w:pos="10080"/>
      </w:tabs>
      <w:spacing w:before="240" w:after="120"/>
      <w:jc w:val="center"/>
    </w:pPr>
    <w:rPr>
      <w:rFonts w:ascii="Arial Black" w:hAnsi="Arial Black"/>
      <w:color w:val="244061"/>
      <w:sz w:val="18"/>
      <w:szCs w:val="24"/>
    </w:rPr>
  </w:style>
  <w:style w:type="paragraph" w:customStyle="1" w:styleId="ABBResumeBrandingBlurbHeader">
    <w:name w:val="ABBResumeBrandingBlurbHeader"/>
    <w:basedOn w:val="ABBResumeBrandingBlurbUL"/>
    <w:qFormat/>
    <w:rsid w:val="006F637D"/>
    <w:pPr>
      <w:pBdr>
        <w:bottom w:val="thickThinSmallGap" w:sz="24" w:space="3" w:color="auto"/>
      </w:pBdr>
      <w:spacing w:before="0" w:after="0"/>
    </w:pPr>
    <w:rPr>
      <w:sz w:val="24"/>
    </w:rPr>
  </w:style>
  <w:style w:type="paragraph" w:customStyle="1" w:styleId="ABBResumeBodyText9ptBef9ptAfter">
    <w:name w:val="ABBResumeBodyText9ptBef9ptAfter"/>
    <w:basedOn w:val="ABBResumeBodyText3ptBefore"/>
    <w:qFormat/>
    <w:rsid w:val="009425F5"/>
    <w:pPr>
      <w:spacing w:before="180" w:after="180"/>
    </w:pPr>
  </w:style>
  <w:style w:type="paragraph" w:customStyle="1" w:styleId="ABBResumeJobTitleZygoDiv">
    <w:name w:val="ABBResumeJobTitleZygoDiv"/>
    <w:basedOn w:val="ABBResumeJobTitle"/>
    <w:qFormat/>
    <w:rsid w:val="000638E5"/>
    <w:pPr>
      <w:ind w:left="360"/>
    </w:pPr>
  </w:style>
  <w:style w:type="character" w:styleId="FollowedHyperlink">
    <w:name w:val="FollowedHyperlink"/>
    <w:uiPriority w:val="99"/>
    <w:semiHidden/>
    <w:unhideWhenUsed/>
    <w:rsid w:val="00D606D2"/>
    <w:rPr>
      <w:color w:val="800080"/>
      <w:u w:val="single"/>
    </w:rPr>
  </w:style>
  <w:style w:type="paragraph" w:customStyle="1" w:styleId="ABBResumeBodyText6ptAddlExperience">
    <w:name w:val="ABBResumeBodyText6ptAddlExperience"/>
    <w:basedOn w:val="ABBResumeBodyText6ptBefore"/>
    <w:qFormat/>
    <w:rsid w:val="00AD0C97"/>
    <w:pPr>
      <w:spacing w:after="120"/>
    </w:pPr>
    <w:rPr>
      <w:sz w:val="20"/>
    </w:rPr>
  </w:style>
  <w:style w:type="paragraph" w:customStyle="1" w:styleId="ABBResumeBodyText12ptBeforeAddlExp">
    <w:name w:val="ABBResumeBodyText12ptBeforeAddlExp"/>
    <w:basedOn w:val="ABBResumeBodyText6ptBefore"/>
    <w:qFormat/>
    <w:rsid w:val="00A765B5"/>
    <w:pPr>
      <w:spacing w:before="180" w:after="180"/>
    </w:pPr>
  </w:style>
  <w:style w:type="paragraph" w:customStyle="1" w:styleId="ABBResumeBodyText6ptAfter">
    <w:name w:val="ABBResumeBodyText6ptAfter"/>
    <w:basedOn w:val="Normal"/>
    <w:autoRedefine/>
    <w:qFormat/>
    <w:rsid w:val="002D3271"/>
    <w:pPr>
      <w:spacing w:before="120" w:after="120"/>
    </w:pPr>
    <w:rPr>
      <w:rFonts w:ascii="Verdana" w:hAnsi="Verdana"/>
      <w:bCs/>
      <w:sz w:val="18"/>
      <w:lang w:val="x-none" w:eastAsia="x-none"/>
    </w:rPr>
  </w:style>
  <w:style w:type="paragraph" w:customStyle="1" w:styleId="StyleABBResumeCoreCompStrikethrough2">
    <w:name w:val="Style ABBResumeCoreComp + Strikethrough2"/>
    <w:basedOn w:val="Normal"/>
    <w:rsid w:val="00D5656C"/>
    <w:pPr>
      <w:tabs>
        <w:tab w:val="center" w:pos="5040"/>
        <w:tab w:val="right" w:pos="10080"/>
      </w:tabs>
      <w:spacing w:before="240" w:after="120"/>
      <w:jc w:val="center"/>
    </w:pPr>
    <w:rPr>
      <w:rFonts w:ascii="Arial Black" w:hAnsi="Arial Black"/>
      <w:strike/>
      <w:color w:val="000000"/>
      <w:sz w:val="18"/>
      <w:szCs w:val="24"/>
    </w:rPr>
  </w:style>
  <w:style w:type="paragraph" w:customStyle="1" w:styleId="ABBResumeEducationBlurb">
    <w:name w:val="ABBResumeEducationBlurb"/>
    <w:basedOn w:val="ABBResumeEducation"/>
    <w:qFormat/>
    <w:rsid w:val="00F51A74"/>
    <w:pPr>
      <w:spacing w:before="0"/>
    </w:pPr>
    <w:rPr>
      <w:i/>
      <w:sz w:val="16"/>
    </w:rPr>
  </w:style>
  <w:style w:type="character" w:customStyle="1" w:styleId="Heading4Char">
    <w:name w:val="Heading 4 Char"/>
    <w:link w:val="Heading4"/>
    <w:uiPriority w:val="9"/>
    <w:rsid w:val="001C0DD8"/>
    <w:rPr>
      <w:rFonts w:ascii="Cambria" w:eastAsia="Times New Roman" w:hAnsi="Cambria"/>
      <w:b/>
      <w:bCs/>
      <w:i/>
      <w:iCs/>
      <w:color w:val="4F81BD"/>
      <w:sz w:val="22"/>
      <w:szCs w:val="22"/>
    </w:rPr>
  </w:style>
  <w:style w:type="paragraph" w:customStyle="1" w:styleId="ABBResumeJobTitleBio">
    <w:name w:val="ABBResumeJobTitleBio"/>
    <w:basedOn w:val="ABBResumeJobSubheadings"/>
    <w:qFormat/>
    <w:rsid w:val="00C60969"/>
    <w:pPr>
      <w:spacing w:before="240"/>
    </w:pPr>
  </w:style>
  <w:style w:type="paragraph" w:customStyle="1" w:styleId="ABBResumeBodyTextIntroparagraph">
    <w:name w:val="ABBResumeBodyTextIntroparagraph"/>
    <w:basedOn w:val="ABBResumeBodyText6ptBefore"/>
    <w:qFormat/>
    <w:rsid w:val="00720DA5"/>
    <w:rPr>
      <w:b/>
    </w:rPr>
  </w:style>
  <w:style w:type="paragraph" w:customStyle="1" w:styleId="ABBResumeBodyText12pEducProj">
    <w:name w:val="ABBResumeBodyText12pEducProj"/>
    <w:basedOn w:val="ABBResumeBodyText6ptBefore"/>
    <w:qFormat/>
    <w:rsid w:val="00E903AE"/>
    <w:pPr>
      <w:spacing w:before="180"/>
    </w:pPr>
  </w:style>
  <w:style w:type="paragraph" w:customStyle="1" w:styleId="ABBResume3ptBeforeAfter">
    <w:name w:val="ABBResume3ptBefore&amp;After"/>
    <w:basedOn w:val="Normal"/>
    <w:autoRedefine/>
    <w:qFormat/>
    <w:rsid w:val="009B309A"/>
    <w:pPr>
      <w:spacing w:before="60" w:after="60"/>
    </w:pPr>
    <w:rPr>
      <w:rFonts w:ascii="Verdana" w:hAnsi="Verdana"/>
      <w:bCs/>
      <w:sz w:val="21"/>
      <w:lang w:eastAsia="x-none"/>
    </w:rPr>
  </w:style>
  <w:style w:type="paragraph" w:customStyle="1" w:styleId="ABBResumeBrandingBlurb2UL">
    <w:name w:val="ABBResumeBrandingBlurb2UL"/>
    <w:basedOn w:val="ABBResumeRevenueTable"/>
    <w:qFormat/>
    <w:rsid w:val="00A5414A"/>
    <w:pPr>
      <w:spacing w:before="60"/>
    </w:pPr>
  </w:style>
  <w:style w:type="paragraph" w:customStyle="1" w:styleId="ABBResumeName2">
    <w:name w:val="ABBResumeName2"/>
    <w:basedOn w:val="ABBResumeName"/>
    <w:qFormat/>
    <w:rsid w:val="006D3A85"/>
    <w:pPr>
      <w:tabs>
        <w:tab w:val="center" w:pos="5040"/>
        <w:tab w:val="right" w:pos="10080"/>
      </w:tabs>
      <w:spacing w:after="60"/>
    </w:pPr>
    <w:rPr>
      <w:sz w:val="20"/>
      <w:u w:val="single"/>
    </w:rPr>
  </w:style>
  <w:style w:type="paragraph" w:customStyle="1" w:styleId="ABBResumeBodyTextAUDIOnotes">
    <w:name w:val="ABBResumeBodyTextAUDIOnotes"/>
    <w:basedOn w:val="ABBResumeBodyText3ptBefore"/>
    <w:qFormat/>
    <w:rsid w:val="00F15FF9"/>
    <w:pPr>
      <w:spacing w:before="80" w:after="80"/>
    </w:pPr>
    <w:rPr>
      <w:color w:val="FF0000"/>
    </w:rPr>
  </w:style>
  <w:style w:type="paragraph" w:customStyle="1" w:styleId="ABBResumeJobTitlePage1">
    <w:name w:val="ABBResumeJobTitlePage1"/>
    <w:basedOn w:val="ABBResumeJobTitleBio"/>
    <w:qFormat/>
    <w:rsid w:val="006E33B8"/>
    <w:pPr>
      <w:spacing w:before="120" w:after="120"/>
      <w:jc w:val="center"/>
    </w:pPr>
  </w:style>
  <w:style w:type="paragraph" w:customStyle="1" w:styleId="ABBResumeBullets-Publicationis">
    <w:name w:val="ABBResumeBullets-Publicationis"/>
    <w:basedOn w:val="ABBResumeBullets"/>
    <w:qFormat/>
    <w:rsid w:val="00937CE4"/>
    <w:pPr>
      <w:spacing w:before="40" w:after="40"/>
      <w:ind w:left="432"/>
    </w:pPr>
    <w:rPr>
      <w:rFonts w:eastAsia="Calibri"/>
    </w:rPr>
  </w:style>
  <w:style w:type="paragraph" w:customStyle="1" w:styleId="ABBResumeBulletsPublications">
    <w:name w:val="ABBResumeBulletsPublications"/>
    <w:basedOn w:val="ABBResumeBulletsSUB"/>
    <w:qFormat/>
    <w:rsid w:val="00405690"/>
    <w:pPr>
      <w:spacing w:before="40" w:after="40"/>
    </w:pPr>
    <w:rPr>
      <w:rFonts w:eastAsia="Calibri"/>
    </w:rPr>
  </w:style>
  <w:style w:type="paragraph" w:customStyle="1" w:styleId="ABBResumeJobTitleAddendumNoteBelow">
    <w:name w:val="ABBResumeJobTitleAddendumNoteBelow"/>
    <w:basedOn w:val="ABBResumeJobTitlePage1"/>
    <w:qFormat/>
    <w:rsid w:val="00912DCD"/>
    <w:pPr>
      <w:spacing w:after="240"/>
    </w:pPr>
    <w:rPr>
      <w:color w:val="000000"/>
    </w:rPr>
  </w:style>
  <w:style w:type="paragraph" w:customStyle="1" w:styleId="ABBResumeSeeAddendum">
    <w:name w:val="ABBResumeSeeAddendum"/>
    <w:basedOn w:val="ABBResumeCompanyBlurb"/>
    <w:qFormat/>
    <w:rsid w:val="00070385"/>
    <w:pPr>
      <w:spacing w:after="180"/>
    </w:pPr>
    <w:rPr>
      <w:color w:val="1F497D"/>
      <w:sz w:val="18"/>
      <w:u w:val="single"/>
    </w:rPr>
  </w:style>
  <w:style w:type="paragraph" w:customStyle="1" w:styleId="ABBResumePatentsHeading">
    <w:name w:val="ABBResumePatentsHeading"/>
    <w:basedOn w:val="StyleABBResumeCoreCompStrikethrough2"/>
    <w:qFormat/>
    <w:rsid w:val="00AE23AD"/>
    <w:pPr>
      <w:spacing w:after="0"/>
    </w:pPr>
    <w:rPr>
      <w:color w:val="365F91"/>
    </w:rPr>
  </w:style>
  <w:style w:type="paragraph" w:customStyle="1" w:styleId="ABBResumeBodyText9ptBefore">
    <w:name w:val="ABBResumeBodyText9ptBefore"/>
    <w:basedOn w:val="ABBResumeBodyText6ptBefore"/>
    <w:qFormat/>
    <w:rsid w:val="00D5656C"/>
    <w:pPr>
      <w:spacing w:before="180"/>
    </w:pPr>
  </w:style>
  <w:style w:type="paragraph" w:customStyle="1" w:styleId="ABBResumeFirstPageTitle1">
    <w:name w:val="ABBResumeFirstPageTitle1"/>
    <w:basedOn w:val="ABBResumeJobTitleAddendumNoteBelow"/>
    <w:qFormat/>
    <w:rsid w:val="003B7C78"/>
    <w:rPr>
      <w:u w:val="single"/>
    </w:rPr>
  </w:style>
  <w:style w:type="paragraph" w:customStyle="1" w:styleId="ABBResumeEducationBold">
    <w:name w:val="ABBResumeEducationBold"/>
    <w:basedOn w:val="ABBResumeEducation"/>
    <w:qFormat/>
    <w:rsid w:val="008E5054"/>
    <w:pPr>
      <w:spacing w:after="60"/>
    </w:pPr>
    <w:rPr>
      <w:sz w:val="20"/>
    </w:rPr>
  </w:style>
  <w:style w:type="paragraph" w:customStyle="1" w:styleId="ABBResumeFirstPageContacts">
    <w:name w:val="ABBResumeFirstPageContacts"/>
    <w:basedOn w:val="ABBResumeEducationBold"/>
    <w:qFormat/>
    <w:rsid w:val="008E5054"/>
    <w:pPr>
      <w:spacing w:before="0"/>
    </w:pPr>
  </w:style>
  <w:style w:type="paragraph" w:customStyle="1" w:styleId="ABBResumeContactTitle">
    <w:name w:val="ABBResumeContactTitle"/>
    <w:basedOn w:val="ABBResumeJobTitle"/>
    <w:qFormat/>
    <w:rsid w:val="008E5054"/>
    <w:pPr>
      <w:spacing w:before="240"/>
      <w:jc w:val="center"/>
    </w:pPr>
  </w:style>
  <w:style w:type="paragraph" w:customStyle="1" w:styleId="ABBResumeEducation2">
    <w:name w:val="ABBResumeEducation2"/>
    <w:basedOn w:val="ABBResumeEducation"/>
    <w:qFormat/>
    <w:rsid w:val="003F561E"/>
    <w:pPr>
      <w:spacing w:before="180"/>
    </w:pPr>
  </w:style>
  <w:style w:type="paragraph" w:customStyle="1" w:styleId="ABBResumeSummaryHeadline">
    <w:name w:val="ABBResumeSummaryHeadline"/>
    <w:basedOn w:val="ABBResumeName"/>
    <w:qFormat/>
    <w:rsid w:val="00AF1531"/>
    <w:pPr>
      <w:spacing w:after="120"/>
    </w:pPr>
    <w:rPr>
      <w:noProof/>
      <w:sz w:val="28"/>
    </w:rPr>
  </w:style>
  <w:style w:type="character" w:styleId="Emphasis">
    <w:name w:val="Emphasis"/>
    <w:uiPriority w:val="20"/>
    <w:qFormat/>
    <w:rsid w:val="002444AF"/>
    <w:rPr>
      <w:b/>
      <w:bCs/>
      <w:i w:val="0"/>
      <w:iCs w:val="0"/>
    </w:rPr>
  </w:style>
  <w:style w:type="paragraph" w:customStyle="1" w:styleId="ABBResumeBodyText6ptafter0">
    <w:name w:val="ABBResumeBodyText6ptafter"/>
    <w:basedOn w:val="Normal"/>
    <w:autoRedefine/>
    <w:qFormat/>
    <w:rsid w:val="00CF27B7"/>
    <w:pPr>
      <w:spacing w:after="120"/>
    </w:pPr>
    <w:rPr>
      <w:rFonts w:ascii="Verdana" w:hAnsi="Verdana"/>
      <w:bCs/>
      <w:sz w:val="18"/>
      <w:lang w:eastAsia="x-none"/>
    </w:rPr>
  </w:style>
  <w:style w:type="paragraph" w:customStyle="1" w:styleId="ABBResumeBodyText6ptAfterAUDIO">
    <w:name w:val="ABBResumeBodyText6ptAfterAUDIO"/>
    <w:basedOn w:val="ABBResumeBodyText6ptAfter"/>
    <w:qFormat/>
    <w:rsid w:val="002444AF"/>
    <w:rPr>
      <w:color w:val="FF0000"/>
      <w:sz w:val="21"/>
    </w:rPr>
  </w:style>
  <w:style w:type="paragraph" w:customStyle="1" w:styleId="ABBResumeTitle2">
    <w:name w:val="ABBResumeTitle2"/>
    <w:basedOn w:val="ABBResumeRevenueTable"/>
    <w:qFormat/>
    <w:rsid w:val="007D450F"/>
    <w:pPr>
      <w:pBdr>
        <w:top w:val="single" w:sz="4" w:space="3" w:color="auto"/>
        <w:bottom w:val="single" w:sz="4" w:space="3" w:color="auto"/>
      </w:pBdr>
      <w:spacing w:before="0"/>
    </w:pPr>
    <w:rPr>
      <w:bCs w:val="0"/>
      <w:sz w:val="28"/>
      <w:szCs w:val="36"/>
      <w:lang w:eastAsia="en-US"/>
    </w:rPr>
  </w:style>
  <w:style w:type="paragraph" w:customStyle="1" w:styleId="ABBResumeAddress2">
    <w:name w:val="ABBResumeAddress2"/>
    <w:basedOn w:val="ABBResumeAddress"/>
    <w:qFormat/>
    <w:rsid w:val="003F1983"/>
    <w:pPr>
      <w:framePr w:wrap="around"/>
      <w:spacing w:before="20"/>
    </w:pPr>
    <w:rPr>
      <w:b/>
      <w:i w:val="0"/>
    </w:rPr>
  </w:style>
  <w:style w:type="paragraph" w:customStyle="1" w:styleId="ABBResumeAddress3">
    <w:name w:val="ABBResumeAddress3"/>
    <w:basedOn w:val="ABBResumeAddress2"/>
    <w:qFormat/>
    <w:rsid w:val="000B2DF2"/>
    <w:pPr>
      <w:framePr w:hSpace="0" w:wrap="auto" w:vAnchor="margin" w:hAnchor="text" w:xAlign="left" w:yAlign="inline"/>
      <w:pBdr>
        <w:top w:val="thinThickSmallGap" w:sz="24" w:space="0" w:color="auto"/>
        <w:bottom w:val="thickThinSmallGap" w:sz="24" w:space="0" w:color="auto"/>
      </w:pBdr>
      <w:shd w:val="clear" w:color="auto" w:fill="F2F2F2" w:themeFill="background1" w:themeFillShade="F2"/>
      <w:spacing w:before="0" w:after="60"/>
    </w:pPr>
    <w:rPr>
      <w:b w:val="0"/>
      <w:i/>
      <w:sz w:val="17"/>
    </w:rPr>
  </w:style>
  <w:style w:type="paragraph" w:customStyle="1" w:styleId="ABBResumeJobTitleTable">
    <w:name w:val="ABBResumeJobTitleTable"/>
    <w:basedOn w:val="ABBResumeJobTitle"/>
    <w:qFormat/>
    <w:rsid w:val="003D21F5"/>
    <w:pPr>
      <w:jc w:val="center"/>
    </w:pPr>
    <w:rPr>
      <w:b w:val="0"/>
    </w:rPr>
  </w:style>
  <w:style w:type="paragraph" w:customStyle="1" w:styleId="ABBResumeTableText">
    <w:name w:val="ABBResumeTableText"/>
    <w:basedOn w:val="ABBResumeBodyText"/>
    <w:qFormat/>
    <w:rsid w:val="00216153"/>
    <w:pPr>
      <w:spacing w:before="40" w:after="60"/>
    </w:pPr>
    <w:rPr>
      <w:sz w:val="16"/>
    </w:rPr>
  </w:style>
  <w:style w:type="paragraph" w:customStyle="1" w:styleId="ABBResumeTableTitle">
    <w:name w:val="ABBResumeTableTitle"/>
    <w:basedOn w:val="Normal"/>
    <w:qFormat/>
    <w:rsid w:val="00ED7BCE"/>
    <w:pPr>
      <w:spacing w:before="60"/>
      <w:jc w:val="center"/>
    </w:pPr>
    <w:rPr>
      <w:rFonts w:ascii="Verdana" w:hAnsi="Verdana"/>
      <w:b/>
      <w:color w:val="000000" w:themeColor="text1"/>
      <w:sz w:val="18"/>
    </w:rPr>
  </w:style>
  <w:style w:type="paragraph" w:customStyle="1" w:styleId="ABBResumeTableText3pt">
    <w:name w:val="ABBResumeTableText3pt"/>
    <w:basedOn w:val="ABBResumeTableText"/>
    <w:qFormat/>
    <w:rsid w:val="00BE1312"/>
    <w:pPr>
      <w:spacing w:before="60"/>
    </w:pPr>
    <w:rPr>
      <w:b/>
      <w:sz w:val="14"/>
    </w:rPr>
  </w:style>
  <w:style w:type="paragraph" w:customStyle="1" w:styleId="ABBResume3ptBefore6ptAfter">
    <w:name w:val="ABBResume3ptBefore6ptAfter"/>
    <w:basedOn w:val="ABBResumeBodyText6ptAfter"/>
    <w:autoRedefine/>
    <w:qFormat/>
    <w:rsid w:val="004E46BC"/>
    <w:pPr>
      <w:spacing w:before="60"/>
    </w:pPr>
    <w:rPr>
      <w:rFonts w:ascii="Garamond" w:hAnsi="Garamond"/>
      <w:sz w:val="22"/>
    </w:rPr>
  </w:style>
  <w:style w:type="paragraph" w:customStyle="1" w:styleId="ABBResumeJobtitle2">
    <w:name w:val="ABBResumeJobtitle2"/>
    <w:basedOn w:val="ABBResumeJobTitle"/>
    <w:qFormat/>
    <w:rsid w:val="001C26F5"/>
    <w:pPr>
      <w:spacing w:after="120"/>
      <w:jc w:val="center"/>
    </w:pPr>
    <w:rPr>
      <w:rFonts w:ascii="Arial Black" w:hAnsi="Arial Black"/>
      <w:sz w:val="20"/>
    </w:rPr>
  </w:style>
  <w:style w:type="paragraph" w:customStyle="1" w:styleId="ABBResumeCompanyHeading1">
    <w:name w:val="ABBResumeCompanyHeading1"/>
    <w:basedOn w:val="ABBResumeCompanyHeading"/>
    <w:autoRedefine/>
    <w:qFormat/>
    <w:rsid w:val="0098370B"/>
    <w:pPr>
      <w:pBdr>
        <w:top w:val="none" w:sz="0" w:space="0" w:color="auto"/>
      </w:pBdr>
    </w:pPr>
    <w:rPr>
      <w:rFonts w:ascii="Arial-BoldMT" w:cs="Arial-BoldMT"/>
    </w:rPr>
  </w:style>
  <w:style w:type="paragraph" w:customStyle="1" w:styleId="ABBResumeJobTitle6pt">
    <w:name w:val="ABBResumeJobTitle6pt"/>
    <w:basedOn w:val="ABBResumeJobTitle"/>
    <w:qFormat/>
    <w:rsid w:val="00DA626D"/>
    <w:rPr>
      <w:rFonts w:eastAsia="Times New Roman"/>
      <w:color w:val="auto"/>
    </w:rPr>
  </w:style>
  <w:style w:type="paragraph" w:customStyle="1" w:styleId="ABBResumeTableTextCentered">
    <w:name w:val="ABBResumeTableTextCentered"/>
    <w:basedOn w:val="ABBResumeTableText"/>
    <w:qFormat/>
    <w:rsid w:val="00555FB5"/>
    <w:pPr>
      <w:spacing w:before="0" w:after="0"/>
    </w:pPr>
  </w:style>
  <w:style w:type="paragraph" w:customStyle="1" w:styleId="ABBResumeAddress4">
    <w:name w:val="ABBResumeAddress4"/>
    <w:basedOn w:val="ABBResumeAddress3"/>
    <w:qFormat/>
    <w:rsid w:val="00CC53BD"/>
    <w:pPr>
      <w:framePr w:wrap="around" w:hAnchor="text"/>
      <w:spacing w:before="120"/>
    </w:pPr>
  </w:style>
  <w:style w:type="paragraph" w:customStyle="1" w:styleId="ABBResumeNameSGleft">
    <w:name w:val="ABBResumeNameSGleft"/>
    <w:basedOn w:val="Normal"/>
    <w:qFormat/>
    <w:rsid w:val="00AF1531"/>
    <w:rPr>
      <w:rFonts w:ascii="Arial Black" w:hAnsi="Arial Black"/>
      <w:color w:val="1F497D"/>
      <w:sz w:val="36"/>
      <w:szCs w:val="36"/>
    </w:rPr>
  </w:style>
  <w:style w:type="paragraph" w:customStyle="1" w:styleId="ABBResumeAddress5">
    <w:name w:val="ABBResumeAddress5"/>
    <w:basedOn w:val="ABBResumeAddress2"/>
    <w:qFormat/>
    <w:rsid w:val="004C2DF5"/>
    <w:pPr>
      <w:framePr w:wrap="around"/>
      <w:spacing w:before="60"/>
      <w:jc w:val="left"/>
    </w:pPr>
  </w:style>
  <w:style w:type="paragraph" w:customStyle="1" w:styleId="ABBResumeCompanyBlurtPositionPipe">
    <w:name w:val="ABBResumeCompanyBlurtPositionPipe"/>
    <w:basedOn w:val="ABBResumeCompanyBlurb"/>
    <w:qFormat/>
    <w:rsid w:val="00AD0C97"/>
    <w:rPr>
      <w:b/>
      <w:i w:val="0"/>
      <w:sz w:val="16"/>
    </w:rPr>
  </w:style>
  <w:style w:type="paragraph" w:customStyle="1" w:styleId="ABBResumeBodyTextSpecialEmphBoldCenter">
    <w:name w:val="ABBResumeBodyTextSpecialEmphBoldCenter"/>
    <w:basedOn w:val="ABBResumeBodyText6ptafter0"/>
    <w:qFormat/>
    <w:rsid w:val="003635D6"/>
    <w:pPr>
      <w:spacing w:before="120"/>
    </w:pPr>
    <w:rPr>
      <w:color w:val="1F497D" w:themeColor="text2"/>
      <w:sz w:val="20"/>
    </w:rPr>
  </w:style>
  <w:style w:type="paragraph" w:customStyle="1" w:styleId="MediumShading1-Accent11">
    <w:name w:val="Medium Shading 1 - Accent 11"/>
    <w:uiPriority w:val="1"/>
    <w:qFormat/>
    <w:rsid w:val="00EA2D6C"/>
    <w:rPr>
      <w:sz w:val="22"/>
      <w:szCs w:val="22"/>
    </w:rPr>
  </w:style>
  <w:style w:type="paragraph" w:customStyle="1" w:styleId="ABBResumeBrandingCredentials">
    <w:name w:val="ABBResumeBrandingCredentials"/>
    <w:basedOn w:val="ResumeJobTitleText"/>
    <w:qFormat/>
    <w:rsid w:val="00AF1531"/>
  </w:style>
  <w:style w:type="paragraph" w:customStyle="1" w:styleId="ABBresumeTestimonial">
    <w:name w:val="ABBresumeTestimonial"/>
    <w:basedOn w:val="Normal"/>
    <w:qFormat/>
    <w:rsid w:val="00A140D6"/>
    <w:pPr>
      <w:spacing w:before="120"/>
      <w:ind w:left="720" w:right="720"/>
    </w:pPr>
    <w:rPr>
      <w:rFonts w:ascii="Verdana" w:hAnsi="Verdana"/>
      <w:bCs/>
      <w:i/>
      <w:sz w:val="20"/>
      <w:szCs w:val="24"/>
    </w:rPr>
  </w:style>
  <w:style w:type="paragraph" w:customStyle="1" w:styleId="ABBResumeTestimonialName">
    <w:name w:val="ABBResumeTestimonialName"/>
    <w:basedOn w:val="ABBresumeTestimonial"/>
    <w:qFormat/>
    <w:rsid w:val="008159F7"/>
    <w:pPr>
      <w:spacing w:before="40" w:after="180"/>
      <w:jc w:val="center"/>
    </w:pPr>
    <w:rPr>
      <w:b/>
      <w:color w:val="1F497D"/>
      <w:sz w:val="14"/>
    </w:rPr>
  </w:style>
  <w:style w:type="paragraph" w:customStyle="1" w:styleId="ABBResumeBodyText3ptBeforeAfter">
    <w:name w:val="ABBResumeBodyText3ptBefore&amp;After"/>
    <w:basedOn w:val="ABBResumeBodyText3ptBefore"/>
    <w:qFormat/>
    <w:rsid w:val="001A0D91"/>
  </w:style>
  <w:style w:type="paragraph" w:customStyle="1" w:styleId="CM12">
    <w:name w:val="CM12"/>
    <w:basedOn w:val="Default"/>
    <w:next w:val="Default"/>
    <w:uiPriority w:val="99"/>
    <w:rsid w:val="00327CD7"/>
    <w:rPr>
      <w:rFonts w:ascii="Verdana" w:hAnsi="Verdana" w:cs="Times New Roman"/>
      <w:color w:val="auto"/>
    </w:rPr>
  </w:style>
  <w:style w:type="paragraph" w:customStyle="1" w:styleId="CM1">
    <w:name w:val="CM1"/>
    <w:basedOn w:val="Default"/>
    <w:next w:val="Default"/>
    <w:uiPriority w:val="99"/>
    <w:rsid w:val="00327CD7"/>
    <w:rPr>
      <w:rFonts w:ascii="Verdana" w:hAnsi="Verdana" w:cs="Times New Roman"/>
      <w:color w:val="auto"/>
    </w:rPr>
  </w:style>
  <w:style w:type="paragraph" w:customStyle="1" w:styleId="CM13">
    <w:name w:val="CM13"/>
    <w:basedOn w:val="Default"/>
    <w:next w:val="Default"/>
    <w:uiPriority w:val="99"/>
    <w:rsid w:val="00327CD7"/>
    <w:rPr>
      <w:rFonts w:ascii="Verdana" w:hAnsi="Verdana" w:cs="Times New Roman"/>
      <w:color w:val="auto"/>
    </w:rPr>
  </w:style>
  <w:style w:type="paragraph" w:customStyle="1" w:styleId="CM3">
    <w:name w:val="CM3"/>
    <w:basedOn w:val="Default"/>
    <w:next w:val="Default"/>
    <w:uiPriority w:val="99"/>
    <w:rsid w:val="00327CD7"/>
    <w:pPr>
      <w:spacing w:line="276" w:lineRule="atLeast"/>
    </w:pPr>
    <w:rPr>
      <w:rFonts w:ascii="Verdana" w:hAnsi="Verdana" w:cs="Times New Roman"/>
      <w:color w:val="auto"/>
    </w:rPr>
  </w:style>
  <w:style w:type="paragraph" w:customStyle="1" w:styleId="CM4">
    <w:name w:val="CM4"/>
    <w:basedOn w:val="Default"/>
    <w:next w:val="Default"/>
    <w:uiPriority w:val="99"/>
    <w:rsid w:val="00327CD7"/>
    <w:pPr>
      <w:spacing w:line="276" w:lineRule="atLeast"/>
    </w:pPr>
    <w:rPr>
      <w:rFonts w:ascii="Verdana" w:hAnsi="Verdana" w:cs="Times New Roman"/>
      <w:color w:val="auto"/>
    </w:rPr>
  </w:style>
  <w:style w:type="paragraph" w:customStyle="1" w:styleId="CM14">
    <w:name w:val="CM14"/>
    <w:basedOn w:val="Default"/>
    <w:next w:val="Default"/>
    <w:uiPriority w:val="99"/>
    <w:rsid w:val="00327CD7"/>
    <w:rPr>
      <w:rFonts w:ascii="Verdana" w:hAnsi="Verdana" w:cs="Times New Roman"/>
      <w:color w:val="auto"/>
    </w:rPr>
  </w:style>
  <w:style w:type="paragraph" w:customStyle="1" w:styleId="CM15">
    <w:name w:val="CM15"/>
    <w:basedOn w:val="Default"/>
    <w:next w:val="Default"/>
    <w:uiPriority w:val="99"/>
    <w:rsid w:val="00327CD7"/>
    <w:rPr>
      <w:rFonts w:ascii="Verdana" w:hAnsi="Verdana" w:cs="Times New Roman"/>
      <w:color w:val="auto"/>
    </w:rPr>
  </w:style>
  <w:style w:type="paragraph" w:customStyle="1" w:styleId="CM16">
    <w:name w:val="CM16"/>
    <w:basedOn w:val="Default"/>
    <w:next w:val="Default"/>
    <w:uiPriority w:val="99"/>
    <w:rsid w:val="00327CD7"/>
    <w:rPr>
      <w:rFonts w:ascii="Verdana" w:hAnsi="Verdana" w:cs="Times New Roman"/>
      <w:color w:val="auto"/>
    </w:rPr>
  </w:style>
  <w:style w:type="paragraph" w:customStyle="1" w:styleId="CM5">
    <w:name w:val="CM5"/>
    <w:basedOn w:val="Default"/>
    <w:next w:val="Default"/>
    <w:uiPriority w:val="99"/>
    <w:rsid w:val="00327CD7"/>
    <w:pPr>
      <w:spacing w:line="220" w:lineRule="atLeast"/>
    </w:pPr>
    <w:rPr>
      <w:rFonts w:ascii="Verdana" w:hAnsi="Verdana" w:cs="Times New Roman"/>
      <w:color w:val="auto"/>
    </w:rPr>
  </w:style>
  <w:style w:type="paragraph" w:customStyle="1" w:styleId="CM6">
    <w:name w:val="CM6"/>
    <w:basedOn w:val="Default"/>
    <w:next w:val="Default"/>
    <w:uiPriority w:val="99"/>
    <w:rsid w:val="00327CD7"/>
    <w:pPr>
      <w:spacing w:line="220" w:lineRule="atLeast"/>
    </w:pPr>
    <w:rPr>
      <w:rFonts w:ascii="Verdana" w:hAnsi="Verdana" w:cs="Times New Roman"/>
      <w:color w:val="auto"/>
    </w:rPr>
  </w:style>
  <w:style w:type="paragraph" w:customStyle="1" w:styleId="CM17">
    <w:name w:val="CM17"/>
    <w:basedOn w:val="Default"/>
    <w:next w:val="Default"/>
    <w:uiPriority w:val="99"/>
    <w:rsid w:val="00327CD7"/>
    <w:rPr>
      <w:rFonts w:ascii="Verdana" w:hAnsi="Verdana" w:cs="Times New Roman"/>
      <w:color w:val="auto"/>
    </w:rPr>
  </w:style>
  <w:style w:type="paragraph" w:customStyle="1" w:styleId="CM9">
    <w:name w:val="CM9"/>
    <w:basedOn w:val="Default"/>
    <w:next w:val="Default"/>
    <w:uiPriority w:val="99"/>
    <w:rsid w:val="00327CD7"/>
    <w:pPr>
      <w:spacing w:line="223" w:lineRule="atLeast"/>
    </w:pPr>
    <w:rPr>
      <w:rFonts w:ascii="Verdana" w:hAnsi="Verdana" w:cs="Times New Roman"/>
      <w:color w:val="auto"/>
    </w:rPr>
  </w:style>
  <w:style w:type="paragraph" w:customStyle="1" w:styleId="ABBResumeCompanyBlurbCentered">
    <w:name w:val="ABBResumeCompanyBlurbCentered"/>
    <w:basedOn w:val="ABBResumeCompanyBlurb"/>
    <w:qFormat/>
    <w:rsid w:val="000F1FC0"/>
    <w:pPr>
      <w:spacing w:before="0" w:after="120"/>
    </w:pPr>
    <w:rPr>
      <w:color w:val="000000" w:themeColor="text1"/>
      <w:sz w:val="14"/>
    </w:rPr>
  </w:style>
  <w:style w:type="paragraph" w:customStyle="1" w:styleId="StyleABBResumeCoreCompStrikethrough2Ver2">
    <w:name w:val="Style ABBResumeCoreComp + Strikethrough2Ver2"/>
    <w:basedOn w:val="Normal"/>
    <w:rsid w:val="00846477"/>
    <w:pPr>
      <w:tabs>
        <w:tab w:val="center" w:pos="5040"/>
        <w:tab w:val="right" w:pos="10080"/>
      </w:tabs>
      <w:spacing w:before="120" w:after="120"/>
      <w:jc w:val="center"/>
    </w:pPr>
    <w:rPr>
      <w:rFonts w:ascii="Arial Black" w:hAnsi="Arial Black"/>
      <w:strike/>
      <w:sz w:val="18"/>
      <w:szCs w:val="24"/>
    </w:rPr>
  </w:style>
  <w:style w:type="paragraph" w:customStyle="1" w:styleId="ABBResumeBrandingBlurbUL-blue">
    <w:name w:val="ABBResumeBrandingBlurbUL-blue"/>
    <w:basedOn w:val="ABBResumeBrandingBlurbUL"/>
    <w:qFormat/>
    <w:rsid w:val="006915BF"/>
  </w:style>
  <w:style w:type="character" w:customStyle="1" w:styleId="fieldvalue">
    <w:name w:val="fieldvalue"/>
    <w:rsid w:val="005F21C5"/>
  </w:style>
  <w:style w:type="paragraph" w:customStyle="1" w:styleId="ABBResumeCompanyBlurbBold">
    <w:name w:val="ABBResumeCompanyBlurbBold"/>
    <w:basedOn w:val="ABBResumeCompanyBlurb"/>
    <w:qFormat/>
    <w:rsid w:val="001C7EEB"/>
    <w:rPr>
      <w:b/>
      <w:sz w:val="16"/>
    </w:rPr>
  </w:style>
  <w:style w:type="paragraph" w:customStyle="1" w:styleId="ABBResumeFunctionalSubhead2">
    <w:name w:val="ABBResumeFunctionalSubhead2"/>
    <w:basedOn w:val="ABBResumeFunctionalSubhead"/>
    <w:qFormat/>
    <w:rsid w:val="007256B7"/>
  </w:style>
  <w:style w:type="paragraph" w:customStyle="1" w:styleId="ABBResumeFunctionalSubhead3">
    <w:name w:val="ABBResumeFunctionalSubhead3"/>
    <w:basedOn w:val="Normal"/>
    <w:qFormat/>
    <w:rsid w:val="00A85623"/>
    <w:pPr>
      <w:spacing w:before="140" w:after="140"/>
    </w:pPr>
    <w:rPr>
      <w:rFonts w:ascii="Verdana" w:hAnsi="Verdana"/>
      <w:b/>
      <w:bCs/>
      <w:sz w:val="18"/>
      <w:u w:val="single"/>
      <w:lang w:eastAsia="x-none"/>
    </w:rPr>
  </w:style>
  <w:style w:type="paragraph" w:customStyle="1" w:styleId="ABBResumwProflExperience">
    <w:name w:val="ABBResumwProflExperience"/>
    <w:basedOn w:val="ABBResumeTitle2"/>
    <w:qFormat/>
    <w:rsid w:val="003238A6"/>
    <w:pPr>
      <w:pBdr>
        <w:top w:val="thinThickSmallGap" w:sz="24" w:space="1" w:color="000000"/>
        <w:bottom w:val="thinThickSmallGap" w:sz="24" w:space="3" w:color="000000"/>
      </w:pBdr>
      <w:spacing w:before="20" w:after="20"/>
    </w:pPr>
    <w:rPr>
      <w:sz w:val="18"/>
      <w:lang w:val="es-ES"/>
    </w:rPr>
  </w:style>
  <w:style w:type="paragraph" w:customStyle="1" w:styleId="ABBResumeBrandingBlurb3">
    <w:name w:val="ABBResumeBrandingBlurb3"/>
    <w:basedOn w:val="ABBResumeBrandingBlurb2UL"/>
    <w:qFormat/>
    <w:rsid w:val="008A11BC"/>
    <w:pPr>
      <w:spacing w:before="120" w:after="0"/>
    </w:pPr>
    <w:rPr>
      <w:rFonts w:ascii="Verdana" w:hAnsi="Verdana"/>
      <w:b/>
      <w:sz w:val="18"/>
    </w:rPr>
  </w:style>
  <w:style w:type="paragraph" w:customStyle="1" w:styleId="ABBResumeBodyTextGreen">
    <w:name w:val="ABBResumeBodyTextGreen"/>
    <w:basedOn w:val="ABBResumeBodyText"/>
    <w:qFormat/>
    <w:rsid w:val="0065077A"/>
    <w:rPr>
      <w:color w:val="627A32"/>
    </w:rPr>
  </w:style>
  <w:style w:type="paragraph" w:customStyle="1" w:styleId="ABBResumeBodyTextSpecialEmphBoldCenter2">
    <w:name w:val="ABBResumeBodyTextSpecialEmphBoldCenter2"/>
    <w:basedOn w:val="ABBResumeBodyTextSpecialEmphBoldCenter"/>
    <w:qFormat/>
    <w:rsid w:val="002D79D2"/>
    <w:pPr>
      <w:pBdr>
        <w:top w:val="single" w:sz="4" w:space="5" w:color="1F497D"/>
      </w:pBdr>
      <w:spacing w:after="0"/>
    </w:pPr>
  </w:style>
  <w:style w:type="paragraph" w:customStyle="1" w:styleId="ABBResumeBullet9PtAfter">
    <w:name w:val="ABBResumeBullet9PtAfter"/>
    <w:basedOn w:val="ABBResumeBullets"/>
    <w:qFormat/>
    <w:rsid w:val="000A57B7"/>
  </w:style>
  <w:style w:type="paragraph" w:customStyle="1" w:styleId="ABBResumeBrandingBlurb2UL-6ptAfter">
    <w:name w:val="ABBResumeBrandingBlurb2UL-6ptAfter"/>
    <w:basedOn w:val="ABBResumeBrandingBlurb2UL"/>
    <w:qFormat/>
    <w:rsid w:val="001E514B"/>
    <w:pPr>
      <w:spacing w:after="120"/>
    </w:pPr>
  </w:style>
  <w:style w:type="paragraph" w:customStyle="1" w:styleId="ABBResumeFunctionalSubheadSpclWeston">
    <w:name w:val="ABBResumeFunctionalSubhead_Spcl_Weston"/>
    <w:basedOn w:val="ABBResumeFunctionalSubhead3"/>
    <w:qFormat/>
    <w:rsid w:val="005A3C7B"/>
    <w:pPr>
      <w:pBdr>
        <w:bottom w:val="single" w:sz="8" w:space="3" w:color="1F497D"/>
      </w:pBdr>
      <w:spacing w:before="240" w:after="60"/>
    </w:pPr>
    <w:rPr>
      <w:color w:val="000000"/>
      <w:u w:val="none"/>
    </w:rPr>
  </w:style>
  <w:style w:type="paragraph" w:customStyle="1" w:styleId="ABBResumeBullet9ptAfter0">
    <w:name w:val="ABBResumeBullet9ptAfter"/>
    <w:basedOn w:val="ABBResumeBullets"/>
    <w:qFormat/>
    <w:rsid w:val="008E3B36"/>
    <w:pPr>
      <w:spacing w:after="180"/>
    </w:pPr>
  </w:style>
  <w:style w:type="paragraph" w:customStyle="1" w:styleId="ABBResumeEducation9pt">
    <w:name w:val="ABBResumeEducation9pt"/>
    <w:basedOn w:val="ABBResumeEducation"/>
    <w:qFormat/>
    <w:rsid w:val="00514FAA"/>
  </w:style>
  <w:style w:type="paragraph" w:customStyle="1" w:styleId="ABBResuemBodyTextSpecialEmphasisBoldCenter3">
    <w:name w:val="ABBResuemBodyTextSpecialEmphasisBoldCenter3"/>
    <w:basedOn w:val="ABBResumeBodyTextSpecialEmphBoldCenter2"/>
    <w:qFormat/>
    <w:rsid w:val="00C87656"/>
    <w:pPr>
      <w:pBdr>
        <w:top w:val="single" w:sz="4" w:space="6" w:color="000000"/>
        <w:bottom w:val="single" w:sz="4" w:space="6" w:color="000000"/>
      </w:pBdr>
      <w:spacing w:after="120"/>
      <w:ind w:left="288" w:right="288"/>
    </w:pPr>
  </w:style>
  <w:style w:type="paragraph" w:customStyle="1" w:styleId="ABBResumePRsubheading">
    <w:name w:val="ABBResumePRsubheading"/>
    <w:basedOn w:val="ABBResumeJobTitleIndent"/>
    <w:autoRedefine/>
    <w:qFormat/>
    <w:rsid w:val="00DE3DEF"/>
    <w:pPr>
      <w:spacing w:before="120" w:after="0"/>
    </w:pPr>
    <w:rPr>
      <w:rFonts w:ascii="Garamond" w:hAnsi="Garamond"/>
      <w:b/>
      <w:u w:val="single"/>
    </w:rPr>
  </w:style>
  <w:style w:type="paragraph" w:customStyle="1" w:styleId="ABBResumePRsubheadingFirst">
    <w:name w:val="ABBResumePRsubheadingFirst"/>
    <w:basedOn w:val="ABBResumePRsubheading"/>
    <w:autoRedefine/>
    <w:qFormat/>
    <w:rsid w:val="00A705B8"/>
    <w:pPr>
      <w:spacing w:before="180"/>
      <w:ind w:left="0"/>
    </w:pPr>
    <w:rPr>
      <w:rFonts w:ascii="Verdana" w:hAnsi="Verdana"/>
      <w:lang w:val="en-US"/>
    </w:rPr>
  </w:style>
  <w:style w:type="paragraph" w:customStyle="1" w:styleId="StyleABBResumeBodyText6ptAfterBeforeItalicBlack">
    <w:name w:val="Style ABBResumeBodyText6ptAfter&amp;Before + Italic Black"/>
    <w:basedOn w:val="ABBResumeBodyText6ptAfterBefore"/>
    <w:rsid w:val="00DE3DEF"/>
    <w:pPr>
      <w:spacing w:before="20" w:after="20"/>
    </w:pPr>
    <w:rPr>
      <w:rFonts w:ascii="Garamond" w:eastAsia="Times New Roman" w:hAnsi="Garamond"/>
      <w:bCs w:val="0"/>
      <w:i/>
      <w:iCs/>
      <w:color w:val="000000"/>
      <w:sz w:val="22"/>
      <w:lang w:val="x-none"/>
    </w:rPr>
  </w:style>
  <w:style w:type="paragraph" w:customStyle="1" w:styleId="ABBResumeBodyTextSpecialEmph2">
    <w:name w:val="ABBResumeBodyTextSpecialEmph2"/>
    <w:basedOn w:val="ABBResumeBodyText6ptAfterBefore"/>
    <w:qFormat/>
    <w:rsid w:val="00741379"/>
    <w:pPr>
      <w:jc w:val="center"/>
    </w:pPr>
    <w:rPr>
      <w:rFonts w:eastAsia="Times New Roman"/>
      <w:b/>
      <w:color w:val="000000"/>
      <w:sz w:val="20"/>
      <w:lang w:val="x-none"/>
    </w:rPr>
  </w:style>
  <w:style w:type="paragraph" w:customStyle="1" w:styleId="StyleABBResumeCoreCompStrikethrough1">
    <w:name w:val="Style ABBResumeCoreComp + Strikethrough1"/>
    <w:basedOn w:val="ABBResumeCoreComp"/>
    <w:rsid w:val="009425F5"/>
    <w:pPr>
      <w:spacing w:before="240" w:after="0"/>
      <w:jc w:val="center"/>
    </w:pPr>
    <w:rPr>
      <w:color w:val="365F91"/>
    </w:rPr>
  </w:style>
  <w:style w:type="paragraph" w:customStyle="1" w:styleId="ABBResumeBodyText9ptBeforeAfter">
    <w:name w:val="ABBResumeBodyText9ptBefore&amp;After"/>
    <w:basedOn w:val="Normal"/>
    <w:qFormat/>
    <w:rsid w:val="001755D3"/>
    <w:pPr>
      <w:spacing w:before="180" w:after="120"/>
    </w:pPr>
    <w:rPr>
      <w:rFonts w:ascii="Verdana" w:hAnsi="Verdana"/>
      <w:bCs/>
      <w:sz w:val="18"/>
      <w:lang w:eastAsia="x-none"/>
    </w:rPr>
  </w:style>
  <w:style w:type="paragraph" w:customStyle="1" w:styleId="ABBResumeJotTitleCenter">
    <w:name w:val="ABBResumeJotTitleCenter"/>
    <w:basedOn w:val="ABBResumeJobTitle"/>
    <w:qFormat/>
    <w:rsid w:val="00A705B8"/>
    <w:pPr>
      <w:jc w:val="center"/>
    </w:pPr>
  </w:style>
  <w:style w:type="paragraph" w:customStyle="1" w:styleId="ABBResumeJobTitle9ptBeforeAfter">
    <w:name w:val="ABBResumeJobTitle9ptBeforeAfter"/>
    <w:basedOn w:val="ABBResumeJobTitle"/>
    <w:qFormat/>
    <w:rsid w:val="00F935CC"/>
    <w:pPr>
      <w:spacing w:before="180" w:after="180"/>
    </w:pPr>
  </w:style>
  <w:style w:type="paragraph" w:customStyle="1" w:styleId="ABBResumeFunctionalSubheadcenter">
    <w:name w:val="ABBResumeFunctionalSubhead_center"/>
    <w:basedOn w:val="ABBResumeFunctionalSubheadSpclWeston"/>
    <w:qFormat/>
    <w:rsid w:val="00636ABF"/>
  </w:style>
  <w:style w:type="paragraph" w:customStyle="1" w:styleId="ABBResumeJobTitleUL">
    <w:name w:val="ABBResumeJobTitle_UL"/>
    <w:basedOn w:val="ABBResumeJobTitle"/>
    <w:qFormat/>
    <w:rsid w:val="002D417E"/>
    <w:pPr>
      <w:spacing w:before="240"/>
    </w:pPr>
    <w:rPr>
      <w:u w:val="single"/>
    </w:rPr>
  </w:style>
  <w:style w:type="paragraph" w:customStyle="1" w:styleId="ABBResumeJobTitleUL-0ptAbove">
    <w:name w:val="ABBResumeJobTitle_UL-0_ptAbove"/>
    <w:basedOn w:val="ABBResumeJobTitleUL"/>
    <w:qFormat/>
    <w:rsid w:val="00ED0A42"/>
    <w:pPr>
      <w:spacing w:before="60"/>
    </w:pPr>
  </w:style>
  <w:style w:type="paragraph" w:customStyle="1" w:styleId="ABBResumeJobTitleUL3ptBefore">
    <w:name w:val="ABBResumeJobTitle_UL_3ptBefore"/>
    <w:basedOn w:val="ABBResumeJobTitleUL"/>
    <w:qFormat/>
    <w:rsid w:val="005635A5"/>
    <w:pPr>
      <w:spacing w:before="60"/>
    </w:pPr>
  </w:style>
  <w:style w:type="paragraph" w:customStyle="1" w:styleId="ABBResumeHighlights">
    <w:name w:val="ABBResumeHighlights"/>
    <w:basedOn w:val="ABBResumeTitle2"/>
    <w:qFormat/>
    <w:rsid w:val="00AB6923"/>
    <w:rPr>
      <w:rFonts w:ascii="Verdana" w:hAnsi="Verdana"/>
      <w:b/>
      <w:sz w:val="20"/>
    </w:rPr>
  </w:style>
  <w:style w:type="paragraph" w:customStyle="1" w:styleId="ABBResumeEducationBlurb2">
    <w:name w:val="ABBResumeEducationBlurb2"/>
    <w:basedOn w:val="ABBResumeEducationBlurb"/>
    <w:qFormat/>
    <w:rsid w:val="001F7A18"/>
    <w:rPr>
      <w:b/>
      <w:color w:val="000000" w:themeColor="text1"/>
    </w:rPr>
  </w:style>
  <w:style w:type="paragraph" w:customStyle="1" w:styleId="ABBResumeHeaderPage2a">
    <w:name w:val="ABBResumeHeaderPage2a"/>
    <w:basedOn w:val="ABBResumeBrandingBlurbHeader"/>
    <w:qFormat/>
    <w:rsid w:val="00ED2C51"/>
    <w:pPr>
      <w:pBdr>
        <w:bottom w:val="none" w:sz="0" w:space="0" w:color="auto"/>
      </w:pBdr>
      <w:spacing w:after="120"/>
    </w:pPr>
    <w:rPr>
      <w:rFonts w:ascii="Verdana" w:hAnsi="Verdana"/>
      <w:i/>
      <w:sz w:val="14"/>
    </w:rPr>
  </w:style>
  <w:style w:type="paragraph" w:customStyle="1" w:styleId="ABBResumeBodyTextSpecialEmphasisBoldQUOTE">
    <w:name w:val="ABBResumeBodyTextSpecialEmphasisBoldQUOTE"/>
    <w:basedOn w:val="ABBResumeBodyTextSpecialEmphBoldCenter"/>
    <w:qFormat/>
    <w:rsid w:val="00FB3357"/>
    <w:pPr>
      <w:spacing w:after="0"/>
    </w:pPr>
    <w:rPr>
      <w:i/>
    </w:rPr>
  </w:style>
  <w:style w:type="paragraph" w:customStyle="1" w:styleId="ABBResumeBodyTextSpecialEmphBoldCenterHORZborderr">
    <w:name w:val="ABBResumeBodyTextSpecialEmphBoldCenterHORZ_borderr"/>
    <w:basedOn w:val="ABBResumeBodyTextSpecialEmphBoldCenter"/>
    <w:qFormat/>
    <w:rsid w:val="007F3251"/>
    <w:pPr>
      <w:ind w:left="432" w:right="432"/>
    </w:pPr>
  </w:style>
  <w:style w:type="paragraph" w:customStyle="1" w:styleId="ABBResumeBrandingBlurb3A">
    <w:name w:val="ABBResumeBrandingBlurb3A"/>
    <w:basedOn w:val="ABBResumeBrandingBlurb3"/>
    <w:qFormat/>
    <w:rsid w:val="003C15AF"/>
    <w:pPr>
      <w:spacing w:after="120"/>
    </w:pPr>
  </w:style>
  <w:style w:type="paragraph" w:customStyle="1" w:styleId="ABBresumeBrandingBlurb3B-3pBeforeAfter">
    <w:name w:val="ABBresumeBrandingBlurb3B-3pBeforeAfter"/>
    <w:basedOn w:val="ABBResumeBrandingBlurb3A"/>
    <w:qFormat/>
    <w:rsid w:val="008A11BC"/>
    <w:pPr>
      <w:spacing w:after="180"/>
    </w:pPr>
  </w:style>
  <w:style w:type="character" w:customStyle="1" w:styleId="experience-date-locale">
    <w:name w:val="experience-date-locale"/>
    <w:rsid w:val="00321DD3"/>
  </w:style>
  <w:style w:type="character" w:customStyle="1" w:styleId="apple-converted-space">
    <w:name w:val="apple-converted-space"/>
    <w:rsid w:val="00321DD3"/>
  </w:style>
  <w:style w:type="character" w:customStyle="1" w:styleId="locality">
    <w:name w:val="locality"/>
    <w:rsid w:val="00321DD3"/>
  </w:style>
  <w:style w:type="character" w:styleId="Strong">
    <w:name w:val="Strong"/>
    <w:uiPriority w:val="22"/>
    <w:qFormat/>
    <w:rsid w:val="00321DD3"/>
    <w:rPr>
      <w:b/>
      <w:bCs/>
    </w:rPr>
  </w:style>
  <w:style w:type="paragraph" w:styleId="ListParagraph">
    <w:name w:val="List Paragraph"/>
    <w:basedOn w:val="Normal"/>
    <w:uiPriority w:val="34"/>
    <w:qFormat/>
    <w:rsid w:val="00B37A8B"/>
    <w:pPr>
      <w:spacing w:after="200" w:line="276" w:lineRule="auto"/>
      <w:ind w:left="720"/>
      <w:contextualSpacing/>
    </w:pPr>
    <w:rPr>
      <w:rFonts w:ascii="Calibri" w:hAnsi="Calibri"/>
      <w:sz w:val="22"/>
      <w:szCs w:val="22"/>
    </w:rPr>
  </w:style>
  <w:style w:type="paragraph" w:customStyle="1" w:styleId="ABBResumeBulletsSub9ptAfter">
    <w:name w:val="ABBResumeBulletsSub9ptAfter"/>
    <w:basedOn w:val="ABBResumeBulletsSUB"/>
    <w:qFormat/>
    <w:rsid w:val="000253FB"/>
    <w:pPr>
      <w:spacing w:after="240"/>
    </w:pPr>
  </w:style>
  <w:style w:type="paragraph" w:customStyle="1" w:styleId="ABBResumeEducation3">
    <w:name w:val="ABBResumeEducation3"/>
    <w:basedOn w:val="ABBResumeEducation"/>
    <w:qFormat/>
    <w:rsid w:val="00E667CB"/>
    <w:pPr>
      <w:spacing w:after="120"/>
    </w:pPr>
  </w:style>
  <w:style w:type="paragraph" w:customStyle="1" w:styleId="ABBResumebogytextSpecialEmphBoleCenter3">
    <w:name w:val="ABBResumebogytextSpecialEmphBoleCenter3"/>
    <w:basedOn w:val="ABBResumeBodyTextSpecialEmphBoldCenter2"/>
    <w:qFormat/>
    <w:rsid w:val="0028556B"/>
    <w:pPr>
      <w:pBdr>
        <w:top w:val="thickThinSmallGap" w:sz="24" w:space="6" w:color="000000"/>
      </w:pBdr>
      <w:spacing w:before="5" w:after="120"/>
      <w:ind w:left="360" w:right="360"/>
    </w:pPr>
  </w:style>
  <w:style w:type="paragraph" w:customStyle="1" w:styleId="ABBResumeBodyText6ptBefoREWF-TIMELINE">
    <w:name w:val="ABBResumeBodyText6ptBefoRE_WF-TIMELINE"/>
    <w:basedOn w:val="ABBResumeBodyText6ptBefore"/>
    <w:qFormat/>
    <w:rsid w:val="009B52E7"/>
  </w:style>
  <w:style w:type="paragraph" w:customStyle="1" w:styleId="ABBResumeBodyTextSpecialEmphBoldCenterBlack">
    <w:name w:val="ABBResumeBodyTextSpecialEmphBoldCenter_Black"/>
    <w:basedOn w:val="ABBResumeBodyTextSpecialEmphBoldCenter"/>
    <w:qFormat/>
    <w:rsid w:val="005C34B4"/>
    <w:pPr>
      <w:ind w:left="144" w:right="144"/>
      <w:jc w:val="both"/>
    </w:pPr>
    <w:rPr>
      <w:i/>
      <w:color w:val="000000"/>
    </w:rPr>
  </w:style>
  <w:style w:type="paragraph" w:customStyle="1" w:styleId="ABBResumeBullets-PublicationsLast">
    <w:name w:val="ABBResumeBullets-PublicationsLast"/>
    <w:basedOn w:val="ABBResumeBullets-Publicationis"/>
    <w:qFormat/>
    <w:rsid w:val="00780FF8"/>
    <w:pPr>
      <w:spacing w:after="120"/>
    </w:pPr>
  </w:style>
  <w:style w:type="paragraph" w:customStyle="1" w:styleId="ABBResumeJobTitleSectionHeading">
    <w:name w:val="ABBResumeJobTitleSectionHeading"/>
    <w:basedOn w:val="ABBResumeJobTitle"/>
    <w:rsid w:val="00224787"/>
    <w:pPr>
      <w:spacing w:after="120"/>
    </w:pPr>
  </w:style>
  <w:style w:type="paragraph" w:customStyle="1" w:styleId="ABBResumeJobTitleSectionHeader2">
    <w:name w:val="ABBResumeJobTitleSectionHeader2"/>
    <w:basedOn w:val="StyleABBResumeCoreCompStrikethrough2Ver2"/>
    <w:qFormat/>
    <w:rsid w:val="00160E88"/>
    <w:pPr>
      <w:pBdr>
        <w:bottom w:val="dashed" w:sz="4" w:space="3" w:color="auto"/>
      </w:pBdr>
      <w:tabs>
        <w:tab w:val="clear" w:pos="5040"/>
        <w:tab w:val="clear" w:pos="10080"/>
      </w:tabs>
    </w:pPr>
    <w:rPr>
      <w:strike w:val="0"/>
      <w:sz w:val="22"/>
    </w:rPr>
  </w:style>
  <w:style w:type="paragraph" w:customStyle="1" w:styleId="ABBResumeBullets9ptAfter">
    <w:name w:val="ABBResumeBullets_9ptAfter"/>
    <w:basedOn w:val="ABBResumeBullets"/>
    <w:qFormat/>
    <w:rsid w:val="00D2450B"/>
    <w:pPr>
      <w:spacing w:after="180"/>
    </w:pPr>
  </w:style>
  <w:style w:type="paragraph" w:customStyle="1" w:styleId="ABBResumeBodyTextSpecialEmphasisBoldCenter6ptBeforeAfter">
    <w:name w:val="ABBResumeBodyTextSpecialEmphasisBoldCenter6ptBefore&amp;After"/>
    <w:basedOn w:val="ABBResuemBodyTextSpecialEmphasisBoldCenter3"/>
    <w:qFormat/>
    <w:rsid w:val="00224787"/>
  </w:style>
  <w:style w:type="paragraph" w:customStyle="1" w:styleId="ABBResumeJobTitle2a">
    <w:name w:val="ABBResumeJobTitle2a"/>
    <w:basedOn w:val="ABBResumeJobtitle2"/>
    <w:qFormat/>
    <w:rsid w:val="00334606"/>
    <w:pPr>
      <w:pBdr>
        <w:bottom w:val="single" w:sz="4" w:space="4" w:color="auto"/>
      </w:pBdr>
      <w:spacing w:before="240"/>
    </w:pPr>
    <w:rPr>
      <w:rFonts w:ascii="Verdana" w:hAnsi="Verdana"/>
      <w:sz w:val="18"/>
    </w:rPr>
  </w:style>
  <w:style w:type="paragraph" w:customStyle="1" w:styleId="ABBResumeJobTitleSectionHeader2A">
    <w:name w:val="ABBResumeJobTitleSectionHeader2A"/>
    <w:basedOn w:val="ABBResumeJobTitleSectionHeader2"/>
    <w:qFormat/>
    <w:rsid w:val="00160E88"/>
    <w:pPr>
      <w:spacing w:before="240"/>
    </w:pPr>
  </w:style>
  <w:style w:type="paragraph" w:customStyle="1" w:styleId="ABBResumeBullets3PtAfter">
    <w:name w:val="ABBResumeBullets3PtAfter"/>
    <w:basedOn w:val="ABBResumeBullets9ptAfter"/>
    <w:qFormat/>
    <w:rsid w:val="003D529D"/>
    <w:pPr>
      <w:spacing w:after="120"/>
    </w:pPr>
    <w:rPr>
      <w:rFonts w:cs="Arial"/>
    </w:rPr>
  </w:style>
  <w:style w:type="character" w:customStyle="1" w:styleId="Heading6Char">
    <w:name w:val="Heading 6 Char"/>
    <w:link w:val="Heading6"/>
    <w:uiPriority w:val="9"/>
    <w:rsid w:val="00BB7865"/>
    <w:rPr>
      <w:rFonts w:ascii="Calibri" w:eastAsia="Times New Roman" w:hAnsi="Calibri" w:cs="Times New Roman"/>
      <w:b/>
      <w:bCs/>
      <w:sz w:val="22"/>
      <w:szCs w:val="22"/>
    </w:rPr>
  </w:style>
  <w:style w:type="paragraph" w:customStyle="1" w:styleId="description">
    <w:name w:val="description"/>
    <w:basedOn w:val="Normal"/>
    <w:rsid w:val="00BB7865"/>
    <w:pPr>
      <w:spacing w:before="100" w:beforeAutospacing="1" w:after="100" w:afterAutospacing="1"/>
    </w:pPr>
    <w:rPr>
      <w:szCs w:val="24"/>
    </w:rPr>
  </w:style>
  <w:style w:type="paragraph" w:customStyle="1" w:styleId="ABBResumeJobTitle9pt">
    <w:name w:val="ABBResumeJobTitle9pt"/>
    <w:basedOn w:val="ABBResumeJobTitle6pt"/>
    <w:qFormat/>
    <w:rsid w:val="00C80F65"/>
    <w:pPr>
      <w:spacing w:before="180"/>
    </w:pPr>
    <w:rPr>
      <w:u w:val="single"/>
    </w:rPr>
  </w:style>
  <w:style w:type="paragraph" w:customStyle="1" w:styleId="ABBResumeBodyTextSpecialEmphasisIntroParagraph">
    <w:name w:val="ABBResumeBodyTextSpecialEmphasisIntroParagraph"/>
    <w:basedOn w:val="ABBResuemBodyTextSpecialEmphasisBoldCenter3"/>
    <w:qFormat/>
    <w:rsid w:val="00256F87"/>
    <w:pPr>
      <w:ind w:left="864" w:right="864"/>
    </w:pPr>
  </w:style>
  <w:style w:type="character" w:customStyle="1" w:styleId="patents-date">
    <w:name w:val="patents-date"/>
    <w:rsid w:val="00CB7E0F"/>
  </w:style>
  <w:style w:type="paragraph" w:customStyle="1" w:styleId="ABBResumeJobTitle3ptBefore">
    <w:name w:val="ABBResumeJobTitle3ptBefore"/>
    <w:basedOn w:val="ABBResumeJobTitle"/>
    <w:qFormat/>
    <w:rsid w:val="00260EDE"/>
  </w:style>
  <w:style w:type="paragraph" w:customStyle="1" w:styleId="ABBResumeBodyTextSpecialEmph9ptBefAfter">
    <w:name w:val="ABBResumeBodyTextSpecialEmph9ptBef&amp;After"/>
    <w:basedOn w:val="ABBResumeBodyTextSpecialEmph2"/>
    <w:qFormat/>
    <w:rsid w:val="00E647B4"/>
    <w:pPr>
      <w:spacing w:before="180" w:after="180"/>
    </w:pPr>
    <w:rPr>
      <w:lang w:val="en-US"/>
    </w:rPr>
  </w:style>
  <w:style w:type="paragraph" w:customStyle="1" w:styleId="ABBResumeTableText1ptAfter">
    <w:name w:val="ABBResumeTableText_1ptAfter"/>
    <w:basedOn w:val="ABBResumeTableText"/>
    <w:qFormat/>
    <w:rsid w:val="002A41F5"/>
    <w:pPr>
      <w:spacing w:before="0"/>
    </w:pPr>
  </w:style>
  <w:style w:type="paragraph" w:customStyle="1" w:styleId="ABBResumeTitle2A">
    <w:name w:val="ABBResumeTitle2A"/>
    <w:basedOn w:val="ABBResumeTitle2"/>
    <w:qFormat/>
    <w:rsid w:val="00086367"/>
    <w:rPr>
      <w:bCs/>
    </w:rPr>
  </w:style>
  <w:style w:type="paragraph" w:customStyle="1" w:styleId="ABResumeSubheadCentered12pt">
    <w:name w:val="ABResumeSubheadCentered12pt"/>
    <w:basedOn w:val="ABBResumeSubheadsCentered"/>
    <w:qFormat/>
    <w:rsid w:val="002A4C6B"/>
  </w:style>
  <w:style w:type="character" w:customStyle="1" w:styleId="pc-rtg-jobdetailsdetailcontent">
    <w:name w:val="pc-rtg-jobdetailsdetailcontent"/>
    <w:basedOn w:val="DefaultParagraphFont"/>
    <w:uiPriority w:val="99"/>
    <w:rsid w:val="00E62799"/>
    <w:rPr>
      <w:rFonts w:cs="Times New Roman"/>
    </w:rPr>
  </w:style>
  <w:style w:type="paragraph" w:customStyle="1" w:styleId="ABBResumeSubheadsCentere2">
    <w:name w:val="ABBResumeSubheadsCentere2"/>
    <w:basedOn w:val="ABBResumeSubheadsCentered"/>
    <w:qFormat/>
    <w:rsid w:val="00AA271F"/>
    <w:pPr>
      <w:pBdr>
        <w:bottom w:val="none" w:sz="0" w:space="0" w:color="auto"/>
      </w:pBdr>
      <w:spacing w:after="0"/>
    </w:pPr>
    <w:rPr>
      <w:sz w:val="16"/>
    </w:rPr>
  </w:style>
  <w:style w:type="paragraph" w:customStyle="1" w:styleId="ABBResumeBulletsSub9pt">
    <w:name w:val="ABBResumeBulletsSub_9pt"/>
    <w:basedOn w:val="ABBResumeBulletsSUB"/>
    <w:qFormat/>
    <w:rsid w:val="00B70F8B"/>
    <w:pPr>
      <w:spacing w:after="120"/>
    </w:pPr>
  </w:style>
  <w:style w:type="paragraph" w:customStyle="1" w:styleId="ABBResumePersonalProfile">
    <w:name w:val="ABBResumePersonalProfile"/>
    <w:basedOn w:val="ABBResumeBullet9PtAfter"/>
    <w:qFormat/>
    <w:rsid w:val="003B539C"/>
    <w:pPr>
      <w:ind w:left="0"/>
    </w:pPr>
  </w:style>
  <w:style w:type="paragraph" w:customStyle="1" w:styleId="ABBResumeBodyTextSpecialEmphBoldCenter3">
    <w:name w:val="ABBResumeBodyTextSpecialEmphBoldCenter3"/>
    <w:basedOn w:val="ABBResumeBodyTextSpecialEmphBoldCenter"/>
    <w:qFormat/>
    <w:rsid w:val="00ED2C51"/>
    <w:pPr>
      <w:spacing w:before="60" w:after="60"/>
    </w:pPr>
  </w:style>
  <w:style w:type="paragraph" w:customStyle="1" w:styleId="ABBResumeCompanyHeading3">
    <w:name w:val="ABBResumeCompanyHeading3"/>
    <w:basedOn w:val="ABBResumeCompanyHeading"/>
    <w:qFormat/>
    <w:rsid w:val="007A5A2C"/>
    <w:rPr>
      <w:sz w:val="22"/>
    </w:rPr>
  </w:style>
  <w:style w:type="paragraph" w:customStyle="1" w:styleId="Style1">
    <w:name w:val="Style1"/>
    <w:basedOn w:val="ABBResumeEducation"/>
    <w:qFormat/>
    <w:rsid w:val="00322B07"/>
  </w:style>
  <w:style w:type="paragraph" w:customStyle="1" w:styleId="ABBResumeEducationHeadingHorizRule">
    <w:name w:val="ABBResumeEducationHeading_HorizRule"/>
    <w:basedOn w:val="ABBResumeCompanyHeading3"/>
    <w:qFormat/>
    <w:rsid w:val="00E401AE"/>
    <w:pPr>
      <w:pBdr>
        <w:top w:val="single" w:sz="4" w:space="4" w:color="auto"/>
      </w:pBdr>
      <w:jc w:val="center"/>
    </w:pPr>
  </w:style>
  <w:style w:type="paragraph" w:customStyle="1" w:styleId="ABBResumeEducation4">
    <w:name w:val="ABBResumeEducation4"/>
    <w:basedOn w:val="ABBResumeEducation"/>
    <w:qFormat/>
    <w:rsid w:val="006C286A"/>
    <w:pPr>
      <w:spacing w:before="120"/>
    </w:pPr>
  </w:style>
  <w:style w:type="paragraph" w:customStyle="1" w:styleId="ABBresumeEducation5">
    <w:name w:val="ABBresumeEducation5"/>
    <w:basedOn w:val="ABBResumeEducation4"/>
    <w:qFormat/>
    <w:rsid w:val="00AF2639"/>
    <w:pPr>
      <w:spacing w:before="0"/>
    </w:pPr>
  </w:style>
  <w:style w:type="paragraph" w:customStyle="1" w:styleId="ABBResumeKeywordPhrasesUPPER">
    <w:name w:val="ABBResumeKeywordPhrases_UPPER"/>
    <w:basedOn w:val="ABBResumeKeywordPhrases"/>
    <w:qFormat/>
    <w:rsid w:val="00046D94"/>
    <w:pPr>
      <w:spacing w:after="80"/>
    </w:pPr>
  </w:style>
  <w:style w:type="paragraph" w:customStyle="1" w:styleId="ABBResumeBodyTextACTIONRESULT">
    <w:name w:val="ABBResumeBodyText_ACTION_&amp;_RESULT"/>
    <w:basedOn w:val="ABBResumeBodyText3ptBefore"/>
    <w:qFormat/>
    <w:rsid w:val="00BA180E"/>
    <w:pPr>
      <w:spacing w:before="120" w:after="0"/>
    </w:pPr>
    <w:rPr>
      <w:sz w:val="16"/>
    </w:rPr>
  </w:style>
  <w:style w:type="paragraph" w:customStyle="1" w:styleId="ABBResumeBodTextActionResult3ptBefore">
    <w:name w:val="ABBResumeBodText_Action&amp;Result_3ptBefore"/>
    <w:basedOn w:val="ABBResumeBodyTextACTIONRESULT"/>
    <w:qFormat/>
    <w:rsid w:val="00CB231A"/>
    <w:rPr>
      <w:b/>
    </w:rPr>
  </w:style>
  <w:style w:type="paragraph" w:customStyle="1" w:styleId="ABBResumeProfileTitle">
    <w:name w:val="ABBResumeProfileTitle"/>
    <w:basedOn w:val="ABBResumePersonalProfile"/>
    <w:qFormat/>
    <w:rsid w:val="003D529D"/>
    <w:pPr>
      <w:jc w:val="center"/>
    </w:pPr>
    <w:rPr>
      <w:i/>
      <w:sz w:val="16"/>
    </w:rPr>
  </w:style>
  <w:style w:type="paragraph" w:customStyle="1" w:styleId="ABBResumeProfileTitleblue">
    <w:name w:val="ABBResumeProfileTitle_blue"/>
    <w:basedOn w:val="ABBResumeProfileTitle"/>
    <w:qFormat/>
    <w:rsid w:val="00A11F25"/>
    <w:pPr>
      <w:spacing w:after="60"/>
    </w:pPr>
    <w:rPr>
      <w:b/>
      <w:i w:val="0"/>
      <w:sz w:val="18"/>
    </w:rPr>
  </w:style>
  <w:style w:type="paragraph" w:customStyle="1" w:styleId="ABBResumeBrandingBlurb3B">
    <w:name w:val="ABBResumeBrandingBlurb_3B"/>
    <w:basedOn w:val="ABBResumeBrandingBlurb3A"/>
    <w:qFormat/>
    <w:rsid w:val="007F306A"/>
    <w:pPr>
      <w:spacing w:before="0"/>
    </w:pPr>
    <w:rPr>
      <w:lang w:val="es-ES"/>
    </w:rPr>
  </w:style>
  <w:style w:type="paragraph" w:customStyle="1" w:styleId="ABBResumeBulletsProfile-RightPanel">
    <w:name w:val="ABBResumeBulletsProfile-RightPanel"/>
    <w:basedOn w:val="ABBResumeBullets"/>
    <w:qFormat/>
    <w:rsid w:val="002A57CA"/>
    <w:pPr>
      <w:spacing w:before="140" w:after="0"/>
    </w:pPr>
    <w:rPr>
      <w:lang w:val="en-US"/>
    </w:rPr>
  </w:style>
  <w:style w:type="paragraph" w:customStyle="1" w:styleId="ABBResumeKeywords">
    <w:name w:val="ABBResumeKeywords"/>
    <w:basedOn w:val="Normal"/>
    <w:qFormat/>
    <w:rsid w:val="002410DB"/>
    <w:pPr>
      <w:spacing w:before="40" w:after="40"/>
    </w:pPr>
    <w:rPr>
      <w:rFonts w:ascii="Verdana" w:hAnsi="Verdana"/>
      <w:i/>
      <w:sz w:val="16"/>
    </w:rPr>
  </w:style>
  <w:style w:type="paragraph" w:customStyle="1" w:styleId="ABBResumeCompanyBlurbZeroPtBefore">
    <w:name w:val="ABBResumeCompanyBlurb_ZeroPtBefore"/>
    <w:basedOn w:val="ABBResumeCompanyBlurb"/>
    <w:qFormat/>
    <w:rsid w:val="001F4D2A"/>
    <w:pPr>
      <w:spacing w:before="0"/>
    </w:pPr>
  </w:style>
  <w:style w:type="paragraph" w:customStyle="1" w:styleId="ABBResumeSubheadCentered6ptAfter">
    <w:name w:val="ABBResumeSubheadCentered_6ptAfter"/>
    <w:basedOn w:val="ABBResumeSubheadsCentered"/>
    <w:qFormat/>
    <w:rsid w:val="001F4D2A"/>
    <w:pPr>
      <w:spacing w:before="120" w:after="40"/>
    </w:pPr>
  </w:style>
  <w:style w:type="paragraph" w:customStyle="1" w:styleId="ABBResumeSubheadCentered12ptBefore6ptAfter">
    <w:name w:val="ABBResumeSubheadCentered_12ptBefore_6ptAfter"/>
    <w:basedOn w:val="ABBResumeSubheadCentered6ptAfter"/>
    <w:qFormat/>
    <w:rsid w:val="001A6EF2"/>
    <w:pPr>
      <w:spacing w:before="180" w:after="120"/>
    </w:pPr>
  </w:style>
  <w:style w:type="paragraph" w:customStyle="1" w:styleId="ABBResumeBulletsintro">
    <w:name w:val="ABBResumeBullets_intro"/>
    <w:basedOn w:val="ABBResumeBullets"/>
    <w:qFormat/>
    <w:rsid w:val="000C578F"/>
  </w:style>
  <w:style w:type="paragraph" w:styleId="NoSpacing">
    <w:name w:val="No Spacing"/>
    <w:link w:val="NoSpacingChar"/>
    <w:uiPriority w:val="1"/>
    <w:qFormat/>
    <w:rsid w:val="00B81471"/>
    <w:rPr>
      <w:rFonts w:ascii="Arial" w:eastAsia="Times New Roman" w:hAnsi="Arial"/>
      <w:sz w:val="22"/>
      <w:szCs w:val="24"/>
    </w:rPr>
  </w:style>
  <w:style w:type="character" w:customStyle="1" w:styleId="NoSpacingChar">
    <w:name w:val="No Spacing Char"/>
    <w:basedOn w:val="DefaultParagraphFont"/>
    <w:link w:val="NoSpacing"/>
    <w:uiPriority w:val="1"/>
    <w:rsid w:val="00B81471"/>
    <w:rPr>
      <w:rFonts w:ascii="Arial" w:eastAsia="Times New Roman" w:hAnsi="Arial"/>
      <w:sz w:val="22"/>
      <w:szCs w:val="24"/>
    </w:rPr>
  </w:style>
  <w:style w:type="paragraph" w:customStyle="1" w:styleId="ABBResumeBullets3ptBeforeAfter">
    <w:name w:val="ABBResumeBullets_3ptBefore&amp;After"/>
    <w:basedOn w:val="ABBResumeBullets"/>
    <w:qFormat/>
    <w:rsid w:val="00807117"/>
    <w:pPr>
      <w:spacing w:before="60" w:after="60"/>
    </w:pPr>
  </w:style>
  <w:style w:type="paragraph" w:customStyle="1" w:styleId="ABBResumeBulletsProfile">
    <w:name w:val="ABBResumeBulletsProfile"/>
    <w:basedOn w:val="ABBResumeBullets"/>
    <w:qFormat/>
    <w:rsid w:val="005E5788"/>
    <w:pPr>
      <w:ind w:left="432" w:hanging="288"/>
    </w:pPr>
  </w:style>
  <w:style w:type="paragraph" w:customStyle="1" w:styleId="ABBResumePersonalProfileRESULTSheading">
    <w:name w:val="ABBResumePersonalProfileRESULTSheading"/>
    <w:basedOn w:val="ABBResumePersonalProfile"/>
    <w:qFormat/>
    <w:rsid w:val="00007C79"/>
    <w:pPr>
      <w:spacing w:after="0"/>
      <w:jc w:val="center"/>
    </w:pPr>
    <w:rPr>
      <w:b/>
      <w:lang w:val="en-US"/>
    </w:rPr>
  </w:style>
  <w:style w:type="paragraph" w:customStyle="1" w:styleId="ABBResumePersonalProfileRESULTSunderHeading">
    <w:name w:val="ABBResumePersonalProfileRESULTS_underHeading"/>
    <w:basedOn w:val="ABBResumePersonalProfileRESULTSheading"/>
    <w:qFormat/>
    <w:rsid w:val="00007C79"/>
    <w:pPr>
      <w:spacing w:before="0" w:after="60"/>
    </w:pPr>
    <w:rPr>
      <w:b w:val="0"/>
      <w:i/>
    </w:rPr>
  </w:style>
  <w:style w:type="paragraph" w:customStyle="1" w:styleId="ABBResumeBullets3ptBefore9ptAfter">
    <w:name w:val="ABBResumeBullets3ptBefore&amp;9ptAfter"/>
    <w:basedOn w:val="ABBResumeBullets3ptBeforeAfter"/>
    <w:qFormat/>
    <w:rsid w:val="002D3271"/>
    <w:pPr>
      <w:spacing w:after="120"/>
    </w:pPr>
  </w:style>
  <w:style w:type="paragraph" w:customStyle="1" w:styleId="ABBResumeCompanyHeading12pt">
    <w:name w:val="ABBResumeCompanyHeading12pt"/>
    <w:basedOn w:val="ABBResumeCompanyHeading"/>
    <w:qFormat/>
    <w:rsid w:val="00645821"/>
    <w:pPr>
      <w:pBdr>
        <w:top w:val="single" w:sz="4" w:space="0" w:color="auto"/>
      </w:pBd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4104">
      <w:bodyDiv w:val="1"/>
      <w:marLeft w:val="0"/>
      <w:marRight w:val="0"/>
      <w:marTop w:val="0"/>
      <w:marBottom w:val="0"/>
      <w:divBdr>
        <w:top w:val="none" w:sz="0" w:space="0" w:color="auto"/>
        <w:left w:val="none" w:sz="0" w:space="0" w:color="auto"/>
        <w:bottom w:val="none" w:sz="0" w:space="0" w:color="auto"/>
        <w:right w:val="none" w:sz="0" w:space="0" w:color="auto"/>
      </w:divBdr>
    </w:div>
    <w:div w:id="103379197">
      <w:bodyDiv w:val="1"/>
      <w:marLeft w:val="0"/>
      <w:marRight w:val="0"/>
      <w:marTop w:val="0"/>
      <w:marBottom w:val="0"/>
      <w:divBdr>
        <w:top w:val="none" w:sz="0" w:space="0" w:color="auto"/>
        <w:left w:val="none" w:sz="0" w:space="0" w:color="auto"/>
        <w:bottom w:val="none" w:sz="0" w:space="0" w:color="auto"/>
        <w:right w:val="none" w:sz="0" w:space="0" w:color="auto"/>
      </w:divBdr>
    </w:div>
    <w:div w:id="289017076">
      <w:bodyDiv w:val="1"/>
      <w:marLeft w:val="0"/>
      <w:marRight w:val="0"/>
      <w:marTop w:val="0"/>
      <w:marBottom w:val="0"/>
      <w:divBdr>
        <w:top w:val="none" w:sz="0" w:space="0" w:color="auto"/>
        <w:left w:val="none" w:sz="0" w:space="0" w:color="auto"/>
        <w:bottom w:val="none" w:sz="0" w:space="0" w:color="auto"/>
        <w:right w:val="none" w:sz="0" w:space="0" w:color="auto"/>
      </w:divBdr>
      <w:divsChild>
        <w:div w:id="207694081">
          <w:marLeft w:val="0"/>
          <w:marRight w:val="0"/>
          <w:marTop w:val="0"/>
          <w:marBottom w:val="450"/>
          <w:divBdr>
            <w:top w:val="none" w:sz="0" w:space="0" w:color="auto"/>
            <w:left w:val="none" w:sz="0" w:space="0" w:color="auto"/>
            <w:bottom w:val="none" w:sz="0" w:space="0" w:color="auto"/>
            <w:right w:val="none" w:sz="0" w:space="0" w:color="auto"/>
          </w:divBdr>
          <w:divsChild>
            <w:div w:id="1958179665">
              <w:marLeft w:val="0"/>
              <w:marRight w:val="0"/>
              <w:marTop w:val="0"/>
              <w:marBottom w:val="0"/>
              <w:divBdr>
                <w:top w:val="none" w:sz="0" w:space="0" w:color="auto"/>
                <w:left w:val="none" w:sz="0" w:space="0" w:color="auto"/>
                <w:bottom w:val="none" w:sz="0" w:space="0" w:color="auto"/>
                <w:right w:val="none" w:sz="0" w:space="0" w:color="auto"/>
              </w:divBdr>
            </w:div>
          </w:divsChild>
        </w:div>
        <w:div w:id="931814886">
          <w:marLeft w:val="0"/>
          <w:marRight w:val="0"/>
          <w:marTop w:val="0"/>
          <w:marBottom w:val="450"/>
          <w:divBdr>
            <w:top w:val="none" w:sz="0" w:space="0" w:color="auto"/>
            <w:left w:val="none" w:sz="0" w:space="0" w:color="auto"/>
            <w:bottom w:val="none" w:sz="0" w:space="0" w:color="auto"/>
            <w:right w:val="none" w:sz="0" w:space="0" w:color="auto"/>
          </w:divBdr>
          <w:divsChild>
            <w:div w:id="790366407">
              <w:marLeft w:val="0"/>
              <w:marRight w:val="0"/>
              <w:marTop w:val="0"/>
              <w:marBottom w:val="0"/>
              <w:divBdr>
                <w:top w:val="none" w:sz="0" w:space="0" w:color="auto"/>
                <w:left w:val="none" w:sz="0" w:space="0" w:color="auto"/>
                <w:bottom w:val="none" w:sz="0" w:space="0" w:color="auto"/>
                <w:right w:val="none" w:sz="0" w:space="0" w:color="auto"/>
              </w:divBdr>
            </w:div>
          </w:divsChild>
        </w:div>
        <w:div w:id="1601986403">
          <w:marLeft w:val="0"/>
          <w:marRight w:val="0"/>
          <w:marTop w:val="0"/>
          <w:marBottom w:val="450"/>
          <w:divBdr>
            <w:top w:val="none" w:sz="0" w:space="0" w:color="auto"/>
            <w:left w:val="none" w:sz="0" w:space="0" w:color="auto"/>
            <w:bottom w:val="none" w:sz="0" w:space="0" w:color="auto"/>
            <w:right w:val="none" w:sz="0" w:space="0" w:color="auto"/>
          </w:divBdr>
          <w:divsChild>
            <w:div w:id="1810438779">
              <w:marLeft w:val="0"/>
              <w:marRight w:val="0"/>
              <w:marTop w:val="0"/>
              <w:marBottom w:val="0"/>
              <w:divBdr>
                <w:top w:val="none" w:sz="0" w:space="0" w:color="auto"/>
                <w:left w:val="none" w:sz="0" w:space="0" w:color="auto"/>
                <w:bottom w:val="none" w:sz="0" w:space="0" w:color="auto"/>
                <w:right w:val="none" w:sz="0" w:space="0" w:color="auto"/>
              </w:divBdr>
            </w:div>
          </w:divsChild>
        </w:div>
        <w:div w:id="1726484212">
          <w:marLeft w:val="0"/>
          <w:marRight w:val="0"/>
          <w:marTop w:val="0"/>
          <w:marBottom w:val="450"/>
          <w:divBdr>
            <w:top w:val="none" w:sz="0" w:space="0" w:color="auto"/>
            <w:left w:val="none" w:sz="0" w:space="0" w:color="auto"/>
            <w:bottom w:val="none" w:sz="0" w:space="0" w:color="auto"/>
            <w:right w:val="none" w:sz="0" w:space="0" w:color="auto"/>
          </w:divBdr>
          <w:divsChild>
            <w:div w:id="364674713">
              <w:marLeft w:val="0"/>
              <w:marRight w:val="0"/>
              <w:marTop w:val="0"/>
              <w:marBottom w:val="0"/>
              <w:divBdr>
                <w:top w:val="none" w:sz="0" w:space="0" w:color="auto"/>
                <w:left w:val="none" w:sz="0" w:space="0" w:color="auto"/>
                <w:bottom w:val="none" w:sz="0" w:space="0" w:color="auto"/>
                <w:right w:val="none" w:sz="0" w:space="0" w:color="auto"/>
              </w:divBdr>
            </w:div>
          </w:divsChild>
        </w:div>
        <w:div w:id="1814910245">
          <w:marLeft w:val="0"/>
          <w:marRight w:val="0"/>
          <w:marTop w:val="0"/>
          <w:marBottom w:val="450"/>
          <w:divBdr>
            <w:top w:val="none" w:sz="0" w:space="0" w:color="auto"/>
            <w:left w:val="none" w:sz="0" w:space="0" w:color="auto"/>
            <w:bottom w:val="none" w:sz="0" w:space="0" w:color="auto"/>
            <w:right w:val="none" w:sz="0" w:space="0" w:color="auto"/>
          </w:divBdr>
          <w:divsChild>
            <w:div w:id="181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1950">
      <w:bodyDiv w:val="1"/>
      <w:marLeft w:val="0"/>
      <w:marRight w:val="0"/>
      <w:marTop w:val="0"/>
      <w:marBottom w:val="0"/>
      <w:divBdr>
        <w:top w:val="none" w:sz="0" w:space="0" w:color="auto"/>
        <w:left w:val="none" w:sz="0" w:space="0" w:color="auto"/>
        <w:bottom w:val="none" w:sz="0" w:space="0" w:color="auto"/>
        <w:right w:val="none" w:sz="0" w:space="0" w:color="auto"/>
      </w:divBdr>
    </w:div>
    <w:div w:id="467629027">
      <w:bodyDiv w:val="1"/>
      <w:marLeft w:val="0"/>
      <w:marRight w:val="0"/>
      <w:marTop w:val="0"/>
      <w:marBottom w:val="0"/>
      <w:divBdr>
        <w:top w:val="none" w:sz="0" w:space="0" w:color="auto"/>
        <w:left w:val="none" w:sz="0" w:space="0" w:color="auto"/>
        <w:bottom w:val="none" w:sz="0" w:space="0" w:color="auto"/>
        <w:right w:val="none" w:sz="0" w:space="0" w:color="auto"/>
      </w:divBdr>
      <w:divsChild>
        <w:div w:id="42750535">
          <w:marLeft w:val="0"/>
          <w:marRight w:val="0"/>
          <w:marTop w:val="150"/>
          <w:marBottom w:val="150"/>
          <w:divBdr>
            <w:top w:val="single" w:sz="6" w:space="0" w:color="999999"/>
            <w:left w:val="single" w:sz="6" w:space="0" w:color="999999"/>
            <w:bottom w:val="single" w:sz="6" w:space="0" w:color="999999"/>
            <w:right w:val="single" w:sz="6" w:space="0" w:color="999999"/>
          </w:divBdr>
          <w:divsChild>
            <w:div w:id="971863372">
              <w:marLeft w:val="0"/>
              <w:marRight w:val="0"/>
              <w:marTop w:val="0"/>
              <w:marBottom w:val="0"/>
              <w:divBdr>
                <w:top w:val="none" w:sz="0" w:space="0" w:color="auto"/>
                <w:left w:val="none" w:sz="0" w:space="0" w:color="auto"/>
                <w:bottom w:val="none" w:sz="0" w:space="0" w:color="auto"/>
                <w:right w:val="none" w:sz="0" w:space="0" w:color="auto"/>
              </w:divBdr>
              <w:divsChild>
                <w:div w:id="4303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9001">
      <w:bodyDiv w:val="1"/>
      <w:marLeft w:val="0"/>
      <w:marRight w:val="0"/>
      <w:marTop w:val="0"/>
      <w:marBottom w:val="0"/>
      <w:divBdr>
        <w:top w:val="none" w:sz="0" w:space="0" w:color="auto"/>
        <w:left w:val="none" w:sz="0" w:space="0" w:color="auto"/>
        <w:bottom w:val="none" w:sz="0" w:space="0" w:color="auto"/>
        <w:right w:val="none" w:sz="0" w:space="0" w:color="auto"/>
      </w:divBdr>
    </w:div>
    <w:div w:id="1059476746">
      <w:bodyDiv w:val="1"/>
      <w:marLeft w:val="0"/>
      <w:marRight w:val="0"/>
      <w:marTop w:val="0"/>
      <w:marBottom w:val="0"/>
      <w:divBdr>
        <w:top w:val="none" w:sz="0" w:space="0" w:color="auto"/>
        <w:left w:val="none" w:sz="0" w:space="0" w:color="auto"/>
        <w:bottom w:val="none" w:sz="0" w:space="0" w:color="auto"/>
        <w:right w:val="none" w:sz="0" w:space="0" w:color="auto"/>
      </w:divBdr>
      <w:divsChild>
        <w:div w:id="1124540793">
          <w:marLeft w:val="0"/>
          <w:marRight w:val="0"/>
          <w:marTop w:val="0"/>
          <w:marBottom w:val="0"/>
          <w:divBdr>
            <w:top w:val="none" w:sz="0" w:space="0" w:color="auto"/>
            <w:left w:val="none" w:sz="0" w:space="0" w:color="auto"/>
            <w:bottom w:val="none" w:sz="0" w:space="0" w:color="auto"/>
            <w:right w:val="none" w:sz="0" w:space="0" w:color="auto"/>
          </w:divBdr>
          <w:divsChild>
            <w:div w:id="1608535611">
              <w:marLeft w:val="15"/>
              <w:marRight w:val="0"/>
              <w:marTop w:val="0"/>
              <w:marBottom w:val="0"/>
              <w:divBdr>
                <w:top w:val="none" w:sz="0" w:space="0" w:color="auto"/>
                <w:left w:val="none" w:sz="0" w:space="0" w:color="auto"/>
                <w:bottom w:val="none" w:sz="0" w:space="0" w:color="auto"/>
                <w:right w:val="none" w:sz="0" w:space="0" w:color="auto"/>
              </w:divBdr>
              <w:divsChild>
                <w:div w:id="95443576">
                  <w:marLeft w:val="0"/>
                  <w:marRight w:val="0"/>
                  <w:marTop w:val="150"/>
                  <w:marBottom w:val="0"/>
                  <w:divBdr>
                    <w:top w:val="none" w:sz="0" w:space="0" w:color="auto"/>
                    <w:left w:val="none" w:sz="0" w:space="0" w:color="auto"/>
                    <w:bottom w:val="none" w:sz="0" w:space="0" w:color="auto"/>
                    <w:right w:val="none" w:sz="0" w:space="0" w:color="auto"/>
                  </w:divBdr>
                  <w:divsChild>
                    <w:div w:id="34039450">
                      <w:marLeft w:val="0"/>
                      <w:marRight w:val="0"/>
                      <w:marTop w:val="0"/>
                      <w:marBottom w:val="0"/>
                      <w:divBdr>
                        <w:top w:val="none" w:sz="0" w:space="0" w:color="auto"/>
                        <w:left w:val="none" w:sz="0" w:space="0" w:color="auto"/>
                        <w:bottom w:val="none" w:sz="0" w:space="0" w:color="auto"/>
                        <w:right w:val="none" w:sz="0" w:space="0" w:color="auto"/>
                      </w:divBdr>
                      <w:divsChild>
                        <w:div w:id="523059535">
                          <w:marLeft w:val="0"/>
                          <w:marRight w:val="0"/>
                          <w:marTop w:val="0"/>
                          <w:marBottom w:val="0"/>
                          <w:divBdr>
                            <w:top w:val="none" w:sz="0" w:space="0" w:color="auto"/>
                            <w:left w:val="none" w:sz="0" w:space="0" w:color="auto"/>
                            <w:bottom w:val="none" w:sz="0" w:space="0" w:color="auto"/>
                            <w:right w:val="none" w:sz="0" w:space="0" w:color="auto"/>
                          </w:divBdr>
                        </w:div>
                        <w:div w:id="1861626160">
                          <w:marLeft w:val="0"/>
                          <w:marRight w:val="0"/>
                          <w:marTop w:val="0"/>
                          <w:marBottom w:val="0"/>
                          <w:divBdr>
                            <w:top w:val="none" w:sz="0" w:space="0" w:color="auto"/>
                            <w:left w:val="none" w:sz="0" w:space="0" w:color="auto"/>
                            <w:bottom w:val="none" w:sz="0" w:space="0" w:color="auto"/>
                            <w:right w:val="none" w:sz="0" w:space="0" w:color="auto"/>
                          </w:divBdr>
                        </w:div>
                      </w:divsChild>
                    </w:div>
                    <w:div w:id="456028578">
                      <w:marLeft w:val="0"/>
                      <w:marRight w:val="0"/>
                      <w:marTop w:val="0"/>
                      <w:marBottom w:val="0"/>
                      <w:divBdr>
                        <w:top w:val="none" w:sz="0" w:space="0" w:color="auto"/>
                        <w:left w:val="none" w:sz="0" w:space="0" w:color="auto"/>
                        <w:bottom w:val="none" w:sz="0" w:space="0" w:color="auto"/>
                        <w:right w:val="none" w:sz="0" w:space="0" w:color="auto"/>
                      </w:divBdr>
                      <w:divsChild>
                        <w:div w:id="1479221849">
                          <w:marLeft w:val="0"/>
                          <w:marRight w:val="150"/>
                          <w:marTop w:val="45"/>
                          <w:marBottom w:val="0"/>
                          <w:divBdr>
                            <w:top w:val="single" w:sz="6" w:space="4" w:color="A9BDE1"/>
                            <w:left w:val="single" w:sz="6" w:space="4" w:color="A9BDE1"/>
                            <w:bottom w:val="single" w:sz="6" w:space="4" w:color="A9BDE1"/>
                            <w:right w:val="single" w:sz="6" w:space="4" w:color="A9BDE1"/>
                          </w:divBdr>
                        </w:div>
                        <w:div w:id="1954245453">
                          <w:marLeft w:val="0"/>
                          <w:marRight w:val="300"/>
                          <w:marTop w:val="150"/>
                          <w:marBottom w:val="150"/>
                          <w:divBdr>
                            <w:top w:val="single" w:sz="6" w:space="4" w:color="A9BDE1"/>
                            <w:left w:val="single" w:sz="6" w:space="4" w:color="A9BDE1"/>
                            <w:bottom w:val="single" w:sz="6" w:space="4" w:color="A9BDE1"/>
                            <w:right w:val="single" w:sz="6" w:space="4" w:color="A9BDE1"/>
                          </w:divBdr>
                        </w:div>
                      </w:divsChild>
                    </w:div>
                  </w:divsChild>
                </w:div>
              </w:divsChild>
            </w:div>
          </w:divsChild>
        </w:div>
      </w:divsChild>
    </w:div>
    <w:div w:id="1142423568">
      <w:bodyDiv w:val="1"/>
      <w:marLeft w:val="0"/>
      <w:marRight w:val="0"/>
      <w:marTop w:val="0"/>
      <w:marBottom w:val="0"/>
      <w:divBdr>
        <w:top w:val="none" w:sz="0" w:space="0" w:color="auto"/>
        <w:left w:val="none" w:sz="0" w:space="0" w:color="auto"/>
        <w:bottom w:val="none" w:sz="0" w:space="0" w:color="auto"/>
        <w:right w:val="none" w:sz="0" w:space="0" w:color="auto"/>
      </w:divBdr>
    </w:div>
    <w:div w:id="1426804258">
      <w:bodyDiv w:val="1"/>
      <w:marLeft w:val="0"/>
      <w:marRight w:val="0"/>
      <w:marTop w:val="0"/>
      <w:marBottom w:val="0"/>
      <w:divBdr>
        <w:top w:val="none" w:sz="0" w:space="0" w:color="auto"/>
        <w:left w:val="none" w:sz="0" w:space="0" w:color="auto"/>
        <w:bottom w:val="none" w:sz="0" w:space="0" w:color="auto"/>
        <w:right w:val="none" w:sz="0" w:space="0" w:color="auto"/>
      </w:divBdr>
    </w:div>
    <w:div w:id="1443957641">
      <w:bodyDiv w:val="1"/>
      <w:marLeft w:val="0"/>
      <w:marRight w:val="0"/>
      <w:marTop w:val="0"/>
      <w:marBottom w:val="0"/>
      <w:divBdr>
        <w:top w:val="none" w:sz="0" w:space="0" w:color="auto"/>
        <w:left w:val="none" w:sz="0" w:space="0" w:color="auto"/>
        <w:bottom w:val="none" w:sz="0" w:space="0" w:color="auto"/>
        <w:right w:val="none" w:sz="0" w:space="0" w:color="auto"/>
      </w:divBdr>
    </w:div>
    <w:div w:id="1480420514">
      <w:bodyDiv w:val="1"/>
      <w:marLeft w:val="0"/>
      <w:marRight w:val="0"/>
      <w:marTop w:val="0"/>
      <w:marBottom w:val="0"/>
      <w:divBdr>
        <w:top w:val="none" w:sz="0" w:space="0" w:color="auto"/>
        <w:left w:val="none" w:sz="0" w:space="0" w:color="auto"/>
        <w:bottom w:val="none" w:sz="0" w:space="0" w:color="auto"/>
        <w:right w:val="none" w:sz="0" w:space="0" w:color="auto"/>
      </w:divBdr>
    </w:div>
    <w:div w:id="1514683710">
      <w:bodyDiv w:val="1"/>
      <w:marLeft w:val="0"/>
      <w:marRight w:val="0"/>
      <w:marTop w:val="0"/>
      <w:marBottom w:val="0"/>
      <w:divBdr>
        <w:top w:val="none" w:sz="0" w:space="0" w:color="auto"/>
        <w:left w:val="none" w:sz="0" w:space="0" w:color="auto"/>
        <w:bottom w:val="none" w:sz="0" w:space="0" w:color="auto"/>
        <w:right w:val="none" w:sz="0" w:space="0" w:color="auto"/>
      </w:divBdr>
    </w:div>
    <w:div w:id="1695838056">
      <w:bodyDiv w:val="1"/>
      <w:marLeft w:val="0"/>
      <w:marRight w:val="0"/>
      <w:marTop w:val="0"/>
      <w:marBottom w:val="0"/>
      <w:divBdr>
        <w:top w:val="none" w:sz="0" w:space="0" w:color="auto"/>
        <w:left w:val="none" w:sz="0" w:space="0" w:color="auto"/>
        <w:bottom w:val="none" w:sz="0" w:space="0" w:color="auto"/>
        <w:right w:val="none" w:sz="0" w:space="0" w:color="auto"/>
      </w:divBdr>
      <w:divsChild>
        <w:div w:id="173807132">
          <w:marLeft w:val="0"/>
          <w:marRight w:val="0"/>
          <w:marTop w:val="0"/>
          <w:marBottom w:val="450"/>
          <w:divBdr>
            <w:top w:val="none" w:sz="0" w:space="0" w:color="auto"/>
            <w:left w:val="none" w:sz="0" w:space="0" w:color="auto"/>
            <w:bottom w:val="none" w:sz="0" w:space="0" w:color="auto"/>
            <w:right w:val="none" w:sz="0" w:space="0" w:color="auto"/>
          </w:divBdr>
          <w:divsChild>
            <w:div w:id="390545950">
              <w:marLeft w:val="0"/>
              <w:marRight w:val="0"/>
              <w:marTop w:val="0"/>
              <w:marBottom w:val="0"/>
              <w:divBdr>
                <w:top w:val="none" w:sz="0" w:space="0" w:color="auto"/>
                <w:left w:val="none" w:sz="0" w:space="0" w:color="auto"/>
                <w:bottom w:val="none" w:sz="0" w:space="0" w:color="auto"/>
                <w:right w:val="none" w:sz="0" w:space="0" w:color="auto"/>
              </w:divBdr>
            </w:div>
          </w:divsChild>
        </w:div>
        <w:div w:id="194579860">
          <w:marLeft w:val="0"/>
          <w:marRight w:val="0"/>
          <w:marTop w:val="0"/>
          <w:marBottom w:val="450"/>
          <w:divBdr>
            <w:top w:val="none" w:sz="0" w:space="0" w:color="auto"/>
            <w:left w:val="none" w:sz="0" w:space="0" w:color="auto"/>
            <w:bottom w:val="none" w:sz="0" w:space="0" w:color="auto"/>
            <w:right w:val="none" w:sz="0" w:space="0" w:color="auto"/>
          </w:divBdr>
          <w:divsChild>
            <w:div w:id="1742558581">
              <w:marLeft w:val="0"/>
              <w:marRight w:val="0"/>
              <w:marTop w:val="0"/>
              <w:marBottom w:val="0"/>
              <w:divBdr>
                <w:top w:val="none" w:sz="0" w:space="0" w:color="auto"/>
                <w:left w:val="none" w:sz="0" w:space="0" w:color="auto"/>
                <w:bottom w:val="none" w:sz="0" w:space="0" w:color="auto"/>
                <w:right w:val="none" w:sz="0" w:space="0" w:color="auto"/>
              </w:divBdr>
            </w:div>
          </w:divsChild>
        </w:div>
        <w:div w:id="223874817">
          <w:marLeft w:val="0"/>
          <w:marRight w:val="0"/>
          <w:marTop w:val="0"/>
          <w:marBottom w:val="450"/>
          <w:divBdr>
            <w:top w:val="none" w:sz="0" w:space="0" w:color="auto"/>
            <w:left w:val="none" w:sz="0" w:space="0" w:color="auto"/>
            <w:bottom w:val="none" w:sz="0" w:space="0" w:color="auto"/>
            <w:right w:val="none" w:sz="0" w:space="0" w:color="auto"/>
          </w:divBdr>
          <w:divsChild>
            <w:div w:id="549148064">
              <w:marLeft w:val="0"/>
              <w:marRight w:val="0"/>
              <w:marTop w:val="0"/>
              <w:marBottom w:val="0"/>
              <w:divBdr>
                <w:top w:val="none" w:sz="0" w:space="0" w:color="auto"/>
                <w:left w:val="none" w:sz="0" w:space="0" w:color="auto"/>
                <w:bottom w:val="none" w:sz="0" w:space="0" w:color="auto"/>
                <w:right w:val="none" w:sz="0" w:space="0" w:color="auto"/>
              </w:divBdr>
            </w:div>
          </w:divsChild>
        </w:div>
        <w:div w:id="435178797">
          <w:marLeft w:val="0"/>
          <w:marRight w:val="0"/>
          <w:marTop w:val="0"/>
          <w:marBottom w:val="450"/>
          <w:divBdr>
            <w:top w:val="none" w:sz="0" w:space="0" w:color="auto"/>
            <w:left w:val="none" w:sz="0" w:space="0" w:color="auto"/>
            <w:bottom w:val="none" w:sz="0" w:space="0" w:color="auto"/>
            <w:right w:val="none" w:sz="0" w:space="0" w:color="auto"/>
          </w:divBdr>
          <w:divsChild>
            <w:div w:id="1086880747">
              <w:marLeft w:val="0"/>
              <w:marRight w:val="0"/>
              <w:marTop w:val="0"/>
              <w:marBottom w:val="0"/>
              <w:divBdr>
                <w:top w:val="none" w:sz="0" w:space="0" w:color="auto"/>
                <w:left w:val="none" w:sz="0" w:space="0" w:color="auto"/>
                <w:bottom w:val="none" w:sz="0" w:space="0" w:color="auto"/>
                <w:right w:val="none" w:sz="0" w:space="0" w:color="auto"/>
              </w:divBdr>
            </w:div>
          </w:divsChild>
        </w:div>
        <w:div w:id="904266350">
          <w:marLeft w:val="0"/>
          <w:marRight w:val="0"/>
          <w:marTop w:val="0"/>
          <w:marBottom w:val="450"/>
          <w:divBdr>
            <w:top w:val="none" w:sz="0" w:space="0" w:color="auto"/>
            <w:left w:val="none" w:sz="0" w:space="0" w:color="auto"/>
            <w:bottom w:val="none" w:sz="0" w:space="0" w:color="auto"/>
            <w:right w:val="none" w:sz="0" w:space="0" w:color="auto"/>
          </w:divBdr>
          <w:divsChild>
            <w:div w:id="2048793059">
              <w:marLeft w:val="0"/>
              <w:marRight w:val="0"/>
              <w:marTop w:val="0"/>
              <w:marBottom w:val="0"/>
              <w:divBdr>
                <w:top w:val="none" w:sz="0" w:space="0" w:color="auto"/>
                <w:left w:val="none" w:sz="0" w:space="0" w:color="auto"/>
                <w:bottom w:val="none" w:sz="0" w:space="0" w:color="auto"/>
                <w:right w:val="none" w:sz="0" w:space="0" w:color="auto"/>
              </w:divBdr>
            </w:div>
          </w:divsChild>
        </w:div>
        <w:div w:id="2022270670">
          <w:marLeft w:val="0"/>
          <w:marRight w:val="0"/>
          <w:marTop w:val="0"/>
          <w:marBottom w:val="450"/>
          <w:divBdr>
            <w:top w:val="none" w:sz="0" w:space="0" w:color="auto"/>
            <w:left w:val="none" w:sz="0" w:space="0" w:color="auto"/>
            <w:bottom w:val="none" w:sz="0" w:space="0" w:color="auto"/>
            <w:right w:val="none" w:sz="0" w:space="0" w:color="auto"/>
          </w:divBdr>
          <w:divsChild>
            <w:div w:id="13615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4050">
      <w:bodyDiv w:val="1"/>
      <w:marLeft w:val="0"/>
      <w:marRight w:val="0"/>
      <w:marTop w:val="0"/>
      <w:marBottom w:val="0"/>
      <w:divBdr>
        <w:top w:val="none" w:sz="0" w:space="0" w:color="auto"/>
        <w:left w:val="none" w:sz="0" w:space="0" w:color="auto"/>
        <w:bottom w:val="none" w:sz="0" w:space="0" w:color="auto"/>
        <w:right w:val="none" w:sz="0" w:space="0" w:color="auto"/>
      </w:divBdr>
      <w:divsChild>
        <w:div w:id="24602701">
          <w:marLeft w:val="0"/>
          <w:marRight w:val="0"/>
          <w:marTop w:val="0"/>
          <w:marBottom w:val="0"/>
          <w:divBdr>
            <w:top w:val="none" w:sz="0" w:space="0" w:color="auto"/>
            <w:left w:val="none" w:sz="0" w:space="0" w:color="auto"/>
            <w:bottom w:val="none" w:sz="0" w:space="0" w:color="auto"/>
            <w:right w:val="none" w:sz="0" w:space="0" w:color="auto"/>
          </w:divBdr>
          <w:divsChild>
            <w:div w:id="824318741">
              <w:marLeft w:val="0"/>
              <w:marRight w:val="0"/>
              <w:marTop w:val="0"/>
              <w:marBottom w:val="0"/>
              <w:divBdr>
                <w:top w:val="none" w:sz="0" w:space="0" w:color="auto"/>
                <w:left w:val="none" w:sz="0" w:space="0" w:color="auto"/>
                <w:bottom w:val="none" w:sz="0" w:space="0" w:color="auto"/>
                <w:right w:val="none" w:sz="0" w:space="0" w:color="auto"/>
              </w:divBdr>
              <w:divsChild>
                <w:div w:id="1686589000">
                  <w:marLeft w:val="0"/>
                  <w:marRight w:val="0"/>
                  <w:marTop w:val="0"/>
                  <w:marBottom w:val="0"/>
                  <w:divBdr>
                    <w:top w:val="none" w:sz="0" w:space="0" w:color="auto"/>
                    <w:left w:val="none" w:sz="0" w:space="0" w:color="auto"/>
                    <w:bottom w:val="none" w:sz="0" w:space="0" w:color="auto"/>
                    <w:right w:val="none" w:sz="0" w:space="0" w:color="auto"/>
                  </w:divBdr>
                  <w:divsChild>
                    <w:div w:id="49236900">
                      <w:marLeft w:val="0"/>
                      <w:marRight w:val="0"/>
                      <w:marTop w:val="0"/>
                      <w:marBottom w:val="0"/>
                      <w:divBdr>
                        <w:top w:val="none" w:sz="0" w:space="0" w:color="auto"/>
                        <w:left w:val="none" w:sz="0" w:space="0" w:color="auto"/>
                        <w:bottom w:val="none" w:sz="0" w:space="0" w:color="auto"/>
                        <w:right w:val="none" w:sz="0" w:space="0" w:color="auto"/>
                      </w:divBdr>
                      <w:divsChild>
                        <w:div w:id="1512509">
                          <w:marLeft w:val="0"/>
                          <w:marRight w:val="0"/>
                          <w:marTop w:val="0"/>
                          <w:marBottom w:val="0"/>
                          <w:divBdr>
                            <w:top w:val="none" w:sz="0" w:space="0" w:color="auto"/>
                            <w:left w:val="none" w:sz="0" w:space="0" w:color="auto"/>
                            <w:bottom w:val="none" w:sz="0" w:space="0" w:color="auto"/>
                            <w:right w:val="none" w:sz="0" w:space="0" w:color="auto"/>
                          </w:divBdr>
                          <w:divsChild>
                            <w:div w:id="43919459">
                              <w:marLeft w:val="0"/>
                              <w:marRight w:val="0"/>
                              <w:marTop w:val="0"/>
                              <w:marBottom w:val="0"/>
                              <w:divBdr>
                                <w:top w:val="none" w:sz="0" w:space="0" w:color="auto"/>
                                <w:left w:val="none" w:sz="0" w:space="0" w:color="auto"/>
                                <w:bottom w:val="none" w:sz="0" w:space="0" w:color="auto"/>
                                <w:right w:val="none" w:sz="0" w:space="0" w:color="auto"/>
                              </w:divBdr>
                              <w:divsChild>
                                <w:div w:id="417295251">
                                  <w:marLeft w:val="0"/>
                                  <w:marRight w:val="0"/>
                                  <w:marTop w:val="0"/>
                                  <w:marBottom w:val="0"/>
                                  <w:divBdr>
                                    <w:top w:val="none" w:sz="0" w:space="0" w:color="auto"/>
                                    <w:left w:val="none" w:sz="0" w:space="0" w:color="auto"/>
                                    <w:bottom w:val="none" w:sz="0" w:space="0" w:color="auto"/>
                                    <w:right w:val="none" w:sz="0" w:space="0" w:color="auto"/>
                                  </w:divBdr>
                                  <w:divsChild>
                                    <w:div w:id="849444063">
                                      <w:marLeft w:val="0"/>
                                      <w:marRight w:val="0"/>
                                      <w:marTop w:val="0"/>
                                      <w:marBottom w:val="0"/>
                                      <w:divBdr>
                                        <w:top w:val="none" w:sz="0" w:space="0" w:color="auto"/>
                                        <w:left w:val="none" w:sz="0" w:space="0" w:color="auto"/>
                                        <w:bottom w:val="none" w:sz="0" w:space="0" w:color="auto"/>
                                        <w:right w:val="none" w:sz="0" w:space="0" w:color="auto"/>
                                      </w:divBdr>
                                      <w:divsChild>
                                        <w:div w:id="1119492709">
                                          <w:marLeft w:val="0"/>
                                          <w:marRight w:val="0"/>
                                          <w:marTop w:val="0"/>
                                          <w:marBottom w:val="0"/>
                                          <w:divBdr>
                                            <w:top w:val="none" w:sz="0" w:space="0" w:color="auto"/>
                                            <w:left w:val="none" w:sz="0" w:space="0" w:color="auto"/>
                                            <w:bottom w:val="none" w:sz="0" w:space="0" w:color="auto"/>
                                            <w:right w:val="none" w:sz="0" w:space="0" w:color="auto"/>
                                          </w:divBdr>
                                          <w:divsChild>
                                            <w:div w:id="1515529670">
                                              <w:marLeft w:val="0"/>
                                              <w:marRight w:val="0"/>
                                              <w:marTop w:val="0"/>
                                              <w:marBottom w:val="0"/>
                                              <w:divBdr>
                                                <w:top w:val="none" w:sz="0" w:space="0" w:color="auto"/>
                                                <w:left w:val="none" w:sz="0" w:space="0" w:color="auto"/>
                                                <w:bottom w:val="none" w:sz="0" w:space="0" w:color="auto"/>
                                                <w:right w:val="none" w:sz="0" w:space="0" w:color="auto"/>
                                              </w:divBdr>
                                              <w:divsChild>
                                                <w:div w:id="2743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350207">
      <w:bodyDiv w:val="1"/>
      <w:marLeft w:val="0"/>
      <w:marRight w:val="0"/>
      <w:marTop w:val="0"/>
      <w:marBottom w:val="0"/>
      <w:divBdr>
        <w:top w:val="none" w:sz="0" w:space="0" w:color="auto"/>
        <w:left w:val="none" w:sz="0" w:space="0" w:color="auto"/>
        <w:bottom w:val="none" w:sz="0" w:space="0" w:color="auto"/>
        <w:right w:val="none" w:sz="0" w:space="0" w:color="auto"/>
      </w:divBdr>
      <w:divsChild>
        <w:div w:id="714429526">
          <w:marLeft w:val="0"/>
          <w:marRight w:val="0"/>
          <w:marTop w:val="0"/>
          <w:marBottom w:val="0"/>
          <w:divBdr>
            <w:top w:val="none" w:sz="0" w:space="0" w:color="auto"/>
            <w:left w:val="none" w:sz="0" w:space="0" w:color="auto"/>
            <w:bottom w:val="none" w:sz="0" w:space="0" w:color="auto"/>
            <w:right w:val="none" w:sz="0" w:space="0" w:color="auto"/>
          </w:divBdr>
          <w:divsChild>
            <w:div w:id="520094358">
              <w:marLeft w:val="0"/>
              <w:marRight w:val="0"/>
              <w:marTop w:val="420"/>
              <w:marBottom w:val="120"/>
              <w:divBdr>
                <w:top w:val="none" w:sz="0" w:space="0" w:color="auto"/>
                <w:left w:val="none" w:sz="0" w:space="0" w:color="auto"/>
                <w:bottom w:val="single" w:sz="6" w:space="0" w:color="E8E8E8"/>
                <w:right w:val="none" w:sz="0" w:space="0" w:color="auto"/>
              </w:divBdr>
              <w:divsChild>
                <w:div w:id="772675000">
                  <w:marLeft w:val="0"/>
                  <w:marRight w:val="0"/>
                  <w:marTop w:val="0"/>
                  <w:marBottom w:val="345"/>
                  <w:divBdr>
                    <w:top w:val="none" w:sz="0" w:space="0" w:color="auto"/>
                    <w:left w:val="none" w:sz="0" w:space="0" w:color="auto"/>
                    <w:bottom w:val="none" w:sz="0" w:space="0" w:color="auto"/>
                    <w:right w:val="none" w:sz="0" w:space="0" w:color="auto"/>
                  </w:divBdr>
                </w:div>
                <w:div w:id="1978295157">
                  <w:marLeft w:val="0"/>
                  <w:marRight w:val="0"/>
                  <w:marTop w:val="0"/>
                  <w:marBottom w:val="450"/>
                  <w:divBdr>
                    <w:top w:val="none" w:sz="0" w:space="0" w:color="auto"/>
                    <w:left w:val="none" w:sz="0" w:space="0" w:color="auto"/>
                    <w:bottom w:val="none" w:sz="0" w:space="0" w:color="auto"/>
                    <w:right w:val="none" w:sz="0" w:space="0" w:color="auto"/>
                  </w:divBdr>
                  <w:divsChild>
                    <w:div w:id="780686779">
                      <w:marLeft w:val="0"/>
                      <w:marRight w:val="0"/>
                      <w:marTop w:val="0"/>
                      <w:marBottom w:val="0"/>
                      <w:divBdr>
                        <w:top w:val="none" w:sz="0" w:space="0" w:color="auto"/>
                        <w:left w:val="none" w:sz="0" w:space="0" w:color="auto"/>
                        <w:bottom w:val="none" w:sz="0" w:space="0" w:color="auto"/>
                        <w:right w:val="none" w:sz="0" w:space="0" w:color="auto"/>
                      </w:divBdr>
                      <w:divsChild>
                        <w:div w:id="94465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53559">
          <w:marLeft w:val="0"/>
          <w:marRight w:val="0"/>
          <w:marTop w:val="0"/>
          <w:marBottom w:val="0"/>
          <w:divBdr>
            <w:top w:val="none" w:sz="0" w:space="0" w:color="auto"/>
            <w:left w:val="none" w:sz="0" w:space="0" w:color="auto"/>
            <w:bottom w:val="none" w:sz="0" w:space="0" w:color="auto"/>
            <w:right w:val="none" w:sz="0" w:space="0" w:color="auto"/>
          </w:divBdr>
          <w:divsChild>
            <w:div w:id="869994865">
              <w:marLeft w:val="0"/>
              <w:marRight w:val="0"/>
              <w:marTop w:val="420"/>
              <w:marBottom w:val="120"/>
              <w:divBdr>
                <w:top w:val="none" w:sz="0" w:space="0" w:color="auto"/>
                <w:left w:val="none" w:sz="0" w:space="0" w:color="auto"/>
                <w:bottom w:val="single" w:sz="6" w:space="0" w:color="E8E8E8"/>
                <w:right w:val="none" w:sz="0" w:space="0" w:color="auto"/>
              </w:divBdr>
              <w:divsChild>
                <w:div w:id="44643349">
                  <w:marLeft w:val="0"/>
                  <w:marRight w:val="0"/>
                  <w:marTop w:val="0"/>
                  <w:marBottom w:val="450"/>
                  <w:divBdr>
                    <w:top w:val="none" w:sz="0" w:space="0" w:color="auto"/>
                    <w:left w:val="none" w:sz="0" w:space="0" w:color="auto"/>
                    <w:bottom w:val="none" w:sz="0" w:space="0" w:color="auto"/>
                    <w:right w:val="none" w:sz="0" w:space="0" w:color="auto"/>
                  </w:divBdr>
                  <w:divsChild>
                    <w:div w:id="1382636590">
                      <w:marLeft w:val="0"/>
                      <w:marRight w:val="0"/>
                      <w:marTop w:val="0"/>
                      <w:marBottom w:val="0"/>
                      <w:divBdr>
                        <w:top w:val="none" w:sz="0" w:space="0" w:color="auto"/>
                        <w:left w:val="none" w:sz="0" w:space="0" w:color="auto"/>
                        <w:bottom w:val="none" w:sz="0" w:space="0" w:color="auto"/>
                        <w:right w:val="none" w:sz="0" w:space="0" w:color="auto"/>
                      </w:divBdr>
                    </w:div>
                  </w:divsChild>
                </w:div>
                <w:div w:id="160319270">
                  <w:marLeft w:val="0"/>
                  <w:marRight w:val="0"/>
                  <w:marTop w:val="0"/>
                  <w:marBottom w:val="450"/>
                  <w:divBdr>
                    <w:top w:val="none" w:sz="0" w:space="0" w:color="auto"/>
                    <w:left w:val="none" w:sz="0" w:space="0" w:color="auto"/>
                    <w:bottom w:val="none" w:sz="0" w:space="0" w:color="auto"/>
                    <w:right w:val="none" w:sz="0" w:space="0" w:color="auto"/>
                  </w:divBdr>
                  <w:divsChild>
                    <w:div w:id="386103331">
                      <w:marLeft w:val="0"/>
                      <w:marRight w:val="0"/>
                      <w:marTop w:val="0"/>
                      <w:marBottom w:val="0"/>
                      <w:divBdr>
                        <w:top w:val="none" w:sz="0" w:space="0" w:color="auto"/>
                        <w:left w:val="none" w:sz="0" w:space="0" w:color="auto"/>
                        <w:bottom w:val="none" w:sz="0" w:space="0" w:color="auto"/>
                        <w:right w:val="none" w:sz="0" w:space="0" w:color="auto"/>
                      </w:divBdr>
                    </w:div>
                  </w:divsChild>
                </w:div>
                <w:div w:id="240917827">
                  <w:marLeft w:val="0"/>
                  <w:marRight w:val="0"/>
                  <w:marTop w:val="0"/>
                  <w:marBottom w:val="450"/>
                  <w:divBdr>
                    <w:top w:val="none" w:sz="0" w:space="0" w:color="auto"/>
                    <w:left w:val="none" w:sz="0" w:space="0" w:color="auto"/>
                    <w:bottom w:val="none" w:sz="0" w:space="0" w:color="auto"/>
                    <w:right w:val="none" w:sz="0" w:space="0" w:color="auto"/>
                  </w:divBdr>
                  <w:divsChild>
                    <w:div w:id="731076361">
                      <w:marLeft w:val="0"/>
                      <w:marRight w:val="0"/>
                      <w:marTop w:val="0"/>
                      <w:marBottom w:val="0"/>
                      <w:divBdr>
                        <w:top w:val="none" w:sz="0" w:space="0" w:color="auto"/>
                        <w:left w:val="none" w:sz="0" w:space="0" w:color="auto"/>
                        <w:bottom w:val="none" w:sz="0" w:space="0" w:color="auto"/>
                        <w:right w:val="none" w:sz="0" w:space="0" w:color="auto"/>
                      </w:divBdr>
                    </w:div>
                  </w:divsChild>
                </w:div>
                <w:div w:id="583950097">
                  <w:marLeft w:val="0"/>
                  <w:marRight w:val="0"/>
                  <w:marTop w:val="0"/>
                  <w:marBottom w:val="450"/>
                  <w:divBdr>
                    <w:top w:val="none" w:sz="0" w:space="0" w:color="auto"/>
                    <w:left w:val="none" w:sz="0" w:space="0" w:color="auto"/>
                    <w:bottom w:val="none" w:sz="0" w:space="0" w:color="auto"/>
                    <w:right w:val="none" w:sz="0" w:space="0" w:color="auto"/>
                  </w:divBdr>
                  <w:divsChild>
                    <w:div w:id="892499150">
                      <w:marLeft w:val="0"/>
                      <w:marRight w:val="0"/>
                      <w:marTop w:val="0"/>
                      <w:marBottom w:val="0"/>
                      <w:divBdr>
                        <w:top w:val="none" w:sz="0" w:space="0" w:color="auto"/>
                        <w:left w:val="none" w:sz="0" w:space="0" w:color="auto"/>
                        <w:bottom w:val="none" w:sz="0" w:space="0" w:color="auto"/>
                        <w:right w:val="none" w:sz="0" w:space="0" w:color="auto"/>
                      </w:divBdr>
                    </w:div>
                  </w:divsChild>
                </w:div>
                <w:div w:id="652491418">
                  <w:marLeft w:val="0"/>
                  <w:marRight w:val="0"/>
                  <w:marTop w:val="0"/>
                  <w:marBottom w:val="450"/>
                  <w:divBdr>
                    <w:top w:val="none" w:sz="0" w:space="0" w:color="auto"/>
                    <w:left w:val="none" w:sz="0" w:space="0" w:color="auto"/>
                    <w:bottom w:val="none" w:sz="0" w:space="0" w:color="auto"/>
                    <w:right w:val="none" w:sz="0" w:space="0" w:color="auto"/>
                  </w:divBdr>
                  <w:divsChild>
                    <w:div w:id="1284072286">
                      <w:marLeft w:val="0"/>
                      <w:marRight w:val="0"/>
                      <w:marTop w:val="0"/>
                      <w:marBottom w:val="0"/>
                      <w:divBdr>
                        <w:top w:val="none" w:sz="0" w:space="0" w:color="auto"/>
                        <w:left w:val="none" w:sz="0" w:space="0" w:color="auto"/>
                        <w:bottom w:val="none" w:sz="0" w:space="0" w:color="auto"/>
                        <w:right w:val="none" w:sz="0" w:space="0" w:color="auto"/>
                      </w:divBdr>
                    </w:div>
                  </w:divsChild>
                </w:div>
                <w:div w:id="830368663">
                  <w:marLeft w:val="0"/>
                  <w:marRight w:val="0"/>
                  <w:marTop w:val="0"/>
                  <w:marBottom w:val="450"/>
                  <w:divBdr>
                    <w:top w:val="none" w:sz="0" w:space="0" w:color="auto"/>
                    <w:left w:val="none" w:sz="0" w:space="0" w:color="auto"/>
                    <w:bottom w:val="none" w:sz="0" w:space="0" w:color="auto"/>
                    <w:right w:val="none" w:sz="0" w:space="0" w:color="auto"/>
                  </w:divBdr>
                  <w:divsChild>
                    <w:div w:id="306280841">
                      <w:marLeft w:val="0"/>
                      <w:marRight w:val="0"/>
                      <w:marTop w:val="0"/>
                      <w:marBottom w:val="0"/>
                      <w:divBdr>
                        <w:top w:val="none" w:sz="0" w:space="0" w:color="auto"/>
                        <w:left w:val="none" w:sz="0" w:space="0" w:color="auto"/>
                        <w:bottom w:val="none" w:sz="0" w:space="0" w:color="auto"/>
                        <w:right w:val="none" w:sz="0" w:space="0" w:color="auto"/>
                      </w:divBdr>
                    </w:div>
                  </w:divsChild>
                </w:div>
                <w:div w:id="944505562">
                  <w:marLeft w:val="0"/>
                  <w:marRight w:val="0"/>
                  <w:marTop w:val="0"/>
                  <w:marBottom w:val="450"/>
                  <w:divBdr>
                    <w:top w:val="none" w:sz="0" w:space="0" w:color="auto"/>
                    <w:left w:val="none" w:sz="0" w:space="0" w:color="auto"/>
                    <w:bottom w:val="none" w:sz="0" w:space="0" w:color="auto"/>
                    <w:right w:val="none" w:sz="0" w:space="0" w:color="auto"/>
                  </w:divBdr>
                  <w:divsChild>
                    <w:div w:id="76052273">
                      <w:marLeft w:val="0"/>
                      <w:marRight w:val="0"/>
                      <w:marTop w:val="0"/>
                      <w:marBottom w:val="0"/>
                      <w:divBdr>
                        <w:top w:val="none" w:sz="0" w:space="0" w:color="auto"/>
                        <w:left w:val="none" w:sz="0" w:space="0" w:color="auto"/>
                        <w:bottom w:val="none" w:sz="0" w:space="0" w:color="auto"/>
                        <w:right w:val="none" w:sz="0" w:space="0" w:color="auto"/>
                      </w:divBdr>
                    </w:div>
                  </w:divsChild>
                </w:div>
                <w:div w:id="1809323851">
                  <w:marLeft w:val="0"/>
                  <w:marRight w:val="0"/>
                  <w:marTop w:val="0"/>
                  <w:marBottom w:val="450"/>
                  <w:divBdr>
                    <w:top w:val="none" w:sz="0" w:space="0" w:color="auto"/>
                    <w:left w:val="none" w:sz="0" w:space="0" w:color="auto"/>
                    <w:bottom w:val="none" w:sz="0" w:space="0" w:color="auto"/>
                    <w:right w:val="none" w:sz="0" w:space="0" w:color="auto"/>
                  </w:divBdr>
                  <w:divsChild>
                    <w:div w:id="5175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86512">
      <w:bodyDiv w:val="1"/>
      <w:marLeft w:val="0"/>
      <w:marRight w:val="0"/>
      <w:marTop w:val="0"/>
      <w:marBottom w:val="0"/>
      <w:divBdr>
        <w:top w:val="none" w:sz="0" w:space="0" w:color="auto"/>
        <w:left w:val="none" w:sz="0" w:space="0" w:color="auto"/>
        <w:bottom w:val="none" w:sz="0" w:space="0" w:color="auto"/>
        <w:right w:val="none" w:sz="0" w:space="0" w:color="auto"/>
      </w:divBdr>
    </w:div>
    <w:div w:id="1992977430">
      <w:bodyDiv w:val="1"/>
      <w:marLeft w:val="0"/>
      <w:marRight w:val="0"/>
      <w:marTop w:val="0"/>
      <w:marBottom w:val="0"/>
      <w:divBdr>
        <w:top w:val="none" w:sz="0" w:space="0" w:color="auto"/>
        <w:left w:val="none" w:sz="0" w:space="0" w:color="auto"/>
        <w:bottom w:val="none" w:sz="0" w:space="0" w:color="auto"/>
        <w:right w:val="none" w:sz="0" w:space="0" w:color="auto"/>
      </w:divBdr>
    </w:div>
    <w:div w:id="2066098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elindaKWe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ld\AppData\Roaming\Microsoft\Templates\ArialBlackBookman10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B48A4-FAD6-1F4F-BD75-304A8FBA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C:\Users\Donald\AppData\Roaming\Microsoft\Templates\ArialBlackBookman100Resume.dot</Template>
  <TotalTime>0</TotalTime>
  <Pages>4</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15164</CharactersWithSpaces>
  <SharedDoc>false</SharedDoc>
  <HLinks>
    <vt:vector size="18" baseType="variant">
      <vt:variant>
        <vt:i4>1114140</vt:i4>
      </vt:variant>
      <vt:variant>
        <vt:i4>3</vt:i4>
      </vt:variant>
      <vt:variant>
        <vt:i4>0</vt:i4>
      </vt:variant>
      <vt:variant>
        <vt:i4>5</vt:i4>
      </vt:variant>
      <vt:variant>
        <vt:lpwstr>https://www.linkedin.com/profile/view?id=14369337&amp;authType=NAME_SEARCH&amp;authToken=urwo&amp;locale=en_US&amp;trk=tyah&amp;trkInfo=clickedVertical%3Amynetwork%2Cidx%3A1-1-1%2CtarId%3A1429156170066%2Ctas%3Ascott+kress</vt:lpwstr>
      </vt:variant>
      <vt:variant>
        <vt:lpwstr/>
      </vt:variant>
      <vt:variant>
        <vt:i4>7733317</vt:i4>
      </vt:variant>
      <vt:variant>
        <vt:i4>0</vt:i4>
      </vt:variant>
      <vt:variant>
        <vt:i4>0</vt:i4>
      </vt:variant>
      <vt:variant>
        <vt:i4>5</vt:i4>
      </vt:variant>
      <vt:variant>
        <vt:lpwstr>mailto:kressnerscott@gmail.com</vt:lpwstr>
      </vt:variant>
      <vt:variant>
        <vt:lpwstr/>
      </vt:variant>
      <vt:variant>
        <vt:i4>4063263</vt:i4>
      </vt:variant>
      <vt:variant>
        <vt:i4>0</vt:i4>
      </vt:variant>
      <vt:variant>
        <vt:i4>0</vt:i4>
      </vt:variant>
      <vt:variant>
        <vt:i4>5</vt:i4>
      </vt:variant>
      <vt:variant>
        <vt:lpwstr>mailto:tatiana68@gmail.com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2012-10-31T17:20:00Z</cp:lastPrinted>
  <dcterms:created xsi:type="dcterms:W3CDTF">2018-03-06T21:49:00Z</dcterms:created>
  <dcterms:modified xsi:type="dcterms:W3CDTF">2018-04-30T20:27:00Z</dcterms:modified>
</cp:coreProperties>
</file>